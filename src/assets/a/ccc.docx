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7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541"/>
        <w:gridCol w:w="2522"/>
        <w:gridCol w:w="2128"/>
        <w:gridCol w:w="1265"/>
        <w:gridCol w:w="2177"/>
        <w:gridCol w:w="344"/>
      </w:tblGrid>
      <w:tr w:rsidR="00462E5C" w:rsidRPr="002540A5" w14:paraId="63ADB00C" w14:textId="77777777" w:rsidTr="00462E5C">
        <w:trPr>
          <w:gridAfter w:val="1"/>
          <w:wAfter w:w="344" w:type="dxa"/>
          <w:trHeight w:val="185"/>
        </w:trPr>
        <w:tc>
          <w:tcPr>
            <w:tcW w:w="10633" w:type="dxa"/>
            <w:gridSpan w:val="5"/>
            <w:tcBorders>
              <w:top w:val="single" w:sz="8" w:space="0" w:color="021970" w:themeColor="accent1" w:themeShade="40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320ACED6" w14:textId="6F2A86F9" w:rsidR="00CC0C5B" w:rsidRPr="00366C58" w:rsidRDefault="00CC0C5B" w:rsidP="0084526A">
            <w:pPr>
              <w:pStyle w:val="ListParagraph"/>
              <w:numPr>
                <w:ilvl w:val="0"/>
                <w:numId w:val="3"/>
              </w:numPr>
              <w:spacing w:after="240"/>
              <w:rPr>
                <w:rFonts w:cs="Arial"/>
                <w:i/>
                <w:color w:val="004E9E" w:themeColor="text1"/>
                <w:lang w:val="en-GB"/>
              </w:rPr>
            </w:pPr>
            <w:proofErr w:type="spellStart"/>
            <w:r w:rsidRPr="00366C58">
              <w:rPr>
                <w:rFonts w:cs="Arial"/>
                <w:b/>
                <w:i/>
                <w:color w:val="004E9E" w:themeColor="text1"/>
                <w:lang w:val="en-GB"/>
              </w:rPr>
              <w:t>Informations</w:t>
            </w:r>
            <w:proofErr w:type="spellEnd"/>
            <w:r w:rsidRPr="00366C58">
              <w:rPr>
                <w:rFonts w:cs="Arial"/>
                <w:b/>
                <w:i/>
                <w:color w:val="004E9E" w:themeColor="text1"/>
                <w:lang w:val="en-GB"/>
              </w:rPr>
              <w:t xml:space="preserve"> </w:t>
            </w:r>
            <w:proofErr w:type="spellStart"/>
            <w:r w:rsidR="009606FB" w:rsidRPr="00366C58">
              <w:rPr>
                <w:rFonts w:cs="Arial"/>
                <w:b/>
                <w:i/>
                <w:color w:val="004E9E" w:themeColor="text1"/>
                <w:lang w:val="en-GB"/>
              </w:rPr>
              <w:t>générales</w:t>
            </w:r>
            <w:proofErr w:type="spellEnd"/>
            <w:r w:rsidR="009606FB" w:rsidRPr="00366C58">
              <w:rPr>
                <w:rFonts w:cs="Arial"/>
                <w:b/>
                <w:i/>
                <w:color w:val="004E9E" w:themeColor="text1"/>
                <w:lang w:val="en-GB"/>
              </w:rPr>
              <w:t>:</w:t>
            </w:r>
          </w:p>
        </w:tc>
      </w:tr>
      <w:tr w:rsidR="00C96967" w:rsidRPr="002540A5" w14:paraId="0DDC1C11" w14:textId="77777777" w:rsidTr="00462E5C">
        <w:trPr>
          <w:gridAfter w:val="1"/>
          <w:wAfter w:w="344" w:type="dxa"/>
          <w:trHeight w:val="739"/>
        </w:trPr>
        <w:tc>
          <w:tcPr>
            <w:tcW w:w="2541" w:type="dxa"/>
            <w:vAlign w:val="center"/>
          </w:tcPr>
          <w:p w14:paraId="1947A111" w14:textId="3E30FF7C" w:rsidR="00CC0C5B" w:rsidRPr="002540A5" w:rsidRDefault="00CC0C5B" w:rsidP="00CC0C5B">
            <w:pPr>
              <w:bidi/>
              <w:jc w:val="right"/>
              <w:rPr>
                <w:rFonts w:ascii="Arial" w:hAnsi="Arial" w:cs="Arial"/>
                <w:b/>
                <w:sz w:val="20"/>
                <w:lang w:val="en-GB"/>
              </w:rPr>
            </w:pPr>
            <w:proofErr w:type="spellStart"/>
            <w:r w:rsidRPr="002540A5">
              <w:rPr>
                <w:rFonts w:ascii="Arial" w:hAnsi="Arial" w:cs="Arial"/>
                <w:b/>
                <w:sz w:val="20"/>
                <w:lang w:val="en-GB"/>
              </w:rPr>
              <w:t>Désignation</w:t>
            </w:r>
            <w:proofErr w:type="spellEnd"/>
            <w:r w:rsidRPr="002540A5">
              <w:rPr>
                <w:rFonts w:ascii="Arial" w:hAnsi="Arial" w:cs="Arial"/>
                <w:b/>
                <w:sz w:val="20"/>
                <w:lang w:val="en-GB"/>
              </w:rPr>
              <w:t xml:space="preserve"> du poste</w:t>
            </w:r>
            <w:r w:rsidR="00366C58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</w:tc>
        <w:tc>
          <w:tcPr>
            <w:tcW w:w="8092" w:type="dxa"/>
            <w:gridSpan w:val="4"/>
            <w:shd w:val="clear" w:color="auto" w:fill="F2F2F2" w:themeFill="background1" w:themeFillShade="F2"/>
            <w:vAlign w:val="center"/>
          </w:tcPr>
          <w:p w14:paraId="6BFAC172" w14:textId="10D6933F" w:rsidR="00CC0C5B" w:rsidRPr="00CC3670" w:rsidRDefault="00CC3670" w:rsidP="00CC3670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</w:pPr>
            <w:r w:rsidRPr="00CC3670"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  <w:t xml:space="preserve">Product </w:t>
            </w:r>
            <w:r w:rsidR="00D33271"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  <w:t>Planner</w:t>
            </w:r>
          </w:p>
        </w:tc>
      </w:tr>
      <w:tr w:rsidR="00C96967" w:rsidRPr="002540A5" w14:paraId="3F122F6F" w14:textId="77777777" w:rsidTr="00462E5C">
        <w:trPr>
          <w:gridAfter w:val="1"/>
          <w:wAfter w:w="344" w:type="dxa"/>
          <w:trHeight w:val="539"/>
        </w:trPr>
        <w:tc>
          <w:tcPr>
            <w:tcW w:w="2541" w:type="dxa"/>
            <w:vAlign w:val="center"/>
          </w:tcPr>
          <w:p w14:paraId="502D7026" w14:textId="78C61208" w:rsidR="00CC0C5B" w:rsidRPr="002540A5" w:rsidRDefault="00CC0C5B" w:rsidP="00CC0C5B">
            <w:pPr>
              <w:bidi/>
              <w:jc w:val="right"/>
              <w:rPr>
                <w:rFonts w:ascii="Arial" w:hAnsi="Arial" w:cs="Arial"/>
                <w:b/>
                <w:sz w:val="20"/>
                <w:lang w:val="en-GB"/>
              </w:rPr>
            </w:pPr>
            <w:r w:rsidRPr="002540A5">
              <w:rPr>
                <w:rFonts w:ascii="Arial" w:hAnsi="Arial" w:cs="Arial"/>
                <w:b/>
                <w:sz w:val="20"/>
                <w:lang w:val="en-GB"/>
              </w:rPr>
              <w:t xml:space="preserve">Nom et </w:t>
            </w:r>
            <w:proofErr w:type="spellStart"/>
            <w:r w:rsidRPr="002540A5">
              <w:rPr>
                <w:rFonts w:ascii="Arial" w:hAnsi="Arial" w:cs="Arial"/>
                <w:b/>
                <w:sz w:val="20"/>
                <w:lang w:val="en-GB"/>
              </w:rPr>
              <w:t>prénom</w:t>
            </w:r>
            <w:proofErr w:type="spellEnd"/>
            <w:r w:rsidR="00366C58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</w:tc>
        <w:tc>
          <w:tcPr>
            <w:tcW w:w="8092" w:type="dxa"/>
            <w:gridSpan w:val="4"/>
            <w:shd w:val="clear" w:color="auto" w:fill="F2F2F2" w:themeFill="background1" w:themeFillShade="F2"/>
            <w:vAlign w:val="center"/>
          </w:tcPr>
          <w:p w14:paraId="7A342F94" w14:textId="2BEFC524" w:rsidR="00CC0C5B" w:rsidRPr="00F92E02" w:rsidRDefault="00D33271" w:rsidP="001318B9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  <w:t>Boughdiri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  <w:t>Khawla</w:t>
            </w:r>
            <w:proofErr w:type="spellEnd"/>
          </w:p>
        </w:tc>
      </w:tr>
      <w:tr w:rsidR="00C96967" w:rsidRPr="002540A5" w14:paraId="6B375AE3" w14:textId="77777777" w:rsidTr="00462E5C">
        <w:trPr>
          <w:gridAfter w:val="1"/>
          <w:wAfter w:w="344" w:type="dxa"/>
          <w:trHeight w:val="523"/>
        </w:trPr>
        <w:tc>
          <w:tcPr>
            <w:tcW w:w="2541" w:type="dxa"/>
            <w:vAlign w:val="center"/>
          </w:tcPr>
          <w:p w14:paraId="37B29A1B" w14:textId="61AEC2E0" w:rsidR="00CC0C5B" w:rsidRPr="002540A5" w:rsidRDefault="00CC0C5B" w:rsidP="00CC0C5B">
            <w:pPr>
              <w:bidi/>
              <w:jc w:val="right"/>
              <w:rPr>
                <w:rFonts w:ascii="Arial" w:hAnsi="Arial" w:cs="Arial"/>
                <w:b/>
                <w:sz w:val="20"/>
                <w:lang w:val="en-GB"/>
              </w:rPr>
            </w:pPr>
            <w:proofErr w:type="spellStart"/>
            <w:r w:rsidRPr="002540A5">
              <w:rPr>
                <w:rFonts w:ascii="Arial" w:hAnsi="Arial" w:cs="Arial"/>
                <w:b/>
                <w:sz w:val="20"/>
                <w:lang w:val="en-GB"/>
              </w:rPr>
              <w:t>Matricule</w:t>
            </w:r>
            <w:proofErr w:type="spellEnd"/>
            <w:r w:rsidR="00366C58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</w:tc>
        <w:tc>
          <w:tcPr>
            <w:tcW w:w="8092" w:type="dxa"/>
            <w:gridSpan w:val="4"/>
            <w:shd w:val="clear" w:color="auto" w:fill="F2F2F2" w:themeFill="background1" w:themeFillShade="F2"/>
            <w:vAlign w:val="center"/>
          </w:tcPr>
          <w:p w14:paraId="59CEBD0C" w14:textId="6318418B" w:rsidR="00CC0C5B" w:rsidRPr="00F92E02" w:rsidRDefault="00CC3670" w:rsidP="00957069">
            <w:pPr>
              <w:jc w:val="center"/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  <w:t>0</w:t>
            </w:r>
            <w:r w:rsidR="00344AA1">
              <w:rPr>
                <w:rFonts w:ascii="Arial" w:hAnsi="Arial" w:cs="Arial"/>
                <w:b/>
                <w:bCs/>
                <w:sz w:val="24"/>
                <w:szCs w:val="28"/>
                <w:lang w:val="en-US"/>
              </w:rPr>
              <w:t>0106</w:t>
            </w:r>
          </w:p>
        </w:tc>
      </w:tr>
      <w:tr w:rsidR="00C96967" w:rsidRPr="002540A5" w14:paraId="51B13EF8" w14:textId="77777777" w:rsidTr="00462E5C">
        <w:trPr>
          <w:gridAfter w:val="1"/>
          <w:wAfter w:w="344" w:type="dxa"/>
          <w:trHeight w:val="508"/>
        </w:trPr>
        <w:tc>
          <w:tcPr>
            <w:tcW w:w="2541" w:type="dxa"/>
            <w:vAlign w:val="center"/>
          </w:tcPr>
          <w:p w14:paraId="45A69506" w14:textId="57D337B2" w:rsidR="00CC0C5B" w:rsidRPr="002540A5" w:rsidRDefault="00CC0C5B" w:rsidP="00CC0C5B">
            <w:pPr>
              <w:bidi/>
              <w:jc w:val="right"/>
              <w:rPr>
                <w:rFonts w:ascii="Arial" w:hAnsi="Arial" w:cs="Arial"/>
                <w:b/>
                <w:sz w:val="20"/>
                <w:lang w:val="en-GB"/>
              </w:rPr>
            </w:pPr>
            <w:proofErr w:type="spellStart"/>
            <w:r w:rsidRPr="002540A5">
              <w:rPr>
                <w:rFonts w:ascii="Arial" w:hAnsi="Arial" w:cs="Arial"/>
                <w:b/>
                <w:sz w:val="20"/>
                <w:lang w:val="en-GB"/>
              </w:rPr>
              <w:t>Départ</w:t>
            </w:r>
            <w:r w:rsidR="009606FB">
              <w:rPr>
                <w:rFonts w:ascii="Arial" w:hAnsi="Arial" w:cs="Arial"/>
                <w:b/>
                <w:sz w:val="20"/>
                <w:lang w:val="en-GB"/>
              </w:rPr>
              <w:t>e</w:t>
            </w:r>
            <w:r w:rsidRPr="002540A5">
              <w:rPr>
                <w:rFonts w:ascii="Arial" w:hAnsi="Arial" w:cs="Arial"/>
                <w:b/>
                <w:sz w:val="20"/>
                <w:lang w:val="en-GB"/>
              </w:rPr>
              <w:t>ment</w:t>
            </w:r>
            <w:proofErr w:type="spellEnd"/>
            <w:r w:rsidRPr="002540A5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</w:tc>
        <w:sdt>
          <w:sdtPr>
            <w:rPr>
              <w:rFonts w:ascii="Arial" w:hAnsi="Arial" w:cs="Arial"/>
              <w:b/>
              <w:color w:val="3860FB" w:themeColor="accent2" w:themeShade="BF"/>
              <w:sz w:val="24"/>
              <w:szCs w:val="24"/>
              <w:lang w:val="en-GB"/>
            </w:rPr>
            <w:alias w:val="List"/>
            <w:tag w:val="List"/>
            <w:id w:val="-1010602111"/>
            <w:placeholder>
              <w:docPart w:val="75F7C7D64A964CB0965DD0310973BC82"/>
            </w:placeholder>
            <w:dropDownList>
              <w:listItem w:value="Choose an item."/>
              <w:listItem w:displayText="PPE.Plant Production Engineering" w:value="PPE"/>
              <w:listItem w:displayText="PGM.Plant General Management" w:value="PGM"/>
              <w:listItem w:displayText="PLM.Plant Logistics Management " w:value="PLM"/>
              <w:listItem w:displayText="PPR. Plant Production Management " w:value="PPR"/>
              <w:listItem w:displayText="PHR.Plant Human Resources " w:value="PHR"/>
              <w:listItem w:displayText="PMC.Plant Manufacturing Controlling" w:value="PMC"/>
              <w:listItem w:displayText="PCP.Plant Finance" w:value="PCP"/>
              <w:listItem w:displayText="PPM.Plant Project Management " w:value="PPM"/>
              <w:listItem w:displayText="PQM.Plant Quality Management" w:value="PQM"/>
              <w:listItem w:displayText="PHS.Health, Safety, Environment" w:value="PHS"/>
              <w:listItem w:displayText="PIT. Plant Information &amp; Tech" w:value="PIT"/>
            </w:dropDownList>
          </w:sdtPr>
          <w:sdtContent>
            <w:tc>
              <w:tcPr>
                <w:tcW w:w="8092" w:type="dxa"/>
                <w:gridSpan w:val="4"/>
                <w:shd w:val="clear" w:color="auto" w:fill="F2F2F2" w:themeFill="background1" w:themeFillShade="F2"/>
                <w:vAlign w:val="center"/>
              </w:tcPr>
              <w:p w14:paraId="22AFEA03" w14:textId="26FDE733" w:rsidR="00CC0C5B" w:rsidRPr="002540A5" w:rsidRDefault="00CF3281" w:rsidP="00CC0C5B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  <w:lang w:val="en-GB"/>
                  </w:rPr>
                </w:pPr>
                <w:r>
                  <w:rPr>
                    <w:rFonts w:ascii="Arial" w:hAnsi="Arial" w:cs="Arial"/>
                    <w:b/>
                    <w:color w:val="3860FB" w:themeColor="accent2" w:themeShade="BF"/>
                    <w:sz w:val="24"/>
                    <w:szCs w:val="24"/>
                    <w:lang w:val="en-GB"/>
                  </w:rPr>
                  <w:t>PPE.Plant Production Engineering</w:t>
                </w:r>
              </w:p>
            </w:tc>
          </w:sdtContent>
        </w:sdt>
      </w:tr>
      <w:tr w:rsidR="00366C58" w:rsidRPr="002540A5" w14:paraId="0B27246C" w14:textId="77777777" w:rsidTr="00462E5C">
        <w:trPr>
          <w:gridAfter w:val="1"/>
          <w:wAfter w:w="344" w:type="dxa"/>
          <w:trHeight w:val="233"/>
        </w:trPr>
        <w:tc>
          <w:tcPr>
            <w:tcW w:w="2541" w:type="dxa"/>
            <w:shd w:val="clear" w:color="auto" w:fill="auto"/>
            <w:vAlign w:val="center"/>
          </w:tcPr>
          <w:p w14:paraId="17C98DAF" w14:textId="1A5E16F0" w:rsidR="00CC0C5B" w:rsidRPr="002540A5" w:rsidRDefault="00CC0C5B" w:rsidP="00CC0C5B">
            <w:pPr>
              <w:bidi/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lang w:val="en-GB"/>
              </w:rPr>
            </w:pPr>
            <w:proofErr w:type="spellStart"/>
            <w:r w:rsidRPr="002540A5">
              <w:rPr>
                <w:rFonts w:ascii="Arial" w:hAnsi="Arial" w:cs="Arial"/>
                <w:b/>
                <w:sz w:val="20"/>
                <w:lang w:val="en-GB"/>
              </w:rPr>
              <w:t>Catégorie</w:t>
            </w:r>
            <w:proofErr w:type="spellEnd"/>
            <w:r w:rsidRPr="002540A5">
              <w:rPr>
                <w:rFonts w:ascii="Arial" w:hAnsi="Arial" w:cs="Arial"/>
                <w:b/>
                <w:sz w:val="20"/>
                <w:lang w:val="en-GB"/>
              </w:rPr>
              <w:t xml:space="preserve"> </w:t>
            </w:r>
            <w:proofErr w:type="spellStart"/>
            <w:r w:rsidRPr="002540A5">
              <w:rPr>
                <w:rFonts w:ascii="Arial" w:hAnsi="Arial" w:cs="Arial"/>
                <w:b/>
                <w:sz w:val="20"/>
                <w:lang w:val="en-GB"/>
              </w:rPr>
              <w:t>Professionel</w:t>
            </w:r>
            <w:r>
              <w:rPr>
                <w:rFonts w:ascii="Arial" w:hAnsi="Arial" w:cs="Arial"/>
                <w:b/>
                <w:sz w:val="20"/>
                <w:lang w:val="en-GB"/>
              </w:rPr>
              <w:t>le</w:t>
            </w:r>
            <w:proofErr w:type="spellEnd"/>
            <w:r w:rsidRPr="002540A5">
              <w:rPr>
                <w:rFonts w:ascii="Arial" w:hAnsi="Arial" w:cs="Arial"/>
                <w:b/>
                <w:sz w:val="20"/>
                <w:lang w:val="en-GB"/>
              </w:rPr>
              <w:t>:</w:t>
            </w:r>
          </w:p>
        </w:tc>
        <w:sdt>
          <w:sdtPr>
            <w:rPr>
              <w:rFonts w:ascii="Arial" w:hAnsi="Arial" w:cs="Arial"/>
              <w:b/>
              <w:color w:val="3860FB" w:themeColor="accent2" w:themeShade="BF"/>
              <w:sz w:val="24"/>
              <w:lang w:val="en-GB"/>
            </w:rPr>
            <w:alias w:val="List"/>
            <w:tag w:val="List"/>
            <w:id w:val="-733698573"/>
            <w:placeholder>
              <w:docPart w:val="C54CAB3D225D495B9021C3A5468EFEA2"/>
            </w:placeholder>
            <w:dropDownList>
              <w:listItem w:value="Choose an item."/>
              <w:listItem w:displayText="Direct" w:value="Direct"/>
              <w:listItem w:displayText="Indirect" w:value="Indirect"/>
              <w:listItem w:displayText="Staff" w:value="Staff"/>
            </w:dropDownList>
          </w:sdtPr>
          <w:sdtContent>
            <w:tc>
              <w:tcPr>
                <w:tcW w:w="2522" w:type="dxa"/>
                <w:shd w:val="clear" w:color="auto" w:fill="F2F2F2" w:themeFill="background1" w:themeFillShade="F2"/>
                <w:vAlign w:val="center"/>
              </w:tcPr>
              <w:p w14:paraId="2A4D2108" w14:textId="608BAD5A" w:rsidR="00CC0C5B" w:rsidRPr="002540A5" w:rsidRDefault="00CF3281" w:rsidP="00CC0C5B">
                <w:pPr>
                  <w:spacing w:after="0" w:line="240" w:lineRule="auto"/>
                  <w:jc w:val="center"/>
                  <w:rPr>
                    <w:rFonts w:ascii="Arial" w:hAnsi="Arial" w:cs="Arial"/>
                    <w:b/>
                    <w:color w:val="3860FB" w:themeColor="accent2" w:themeShade="BF"/>
                    <w:sz w:val="20"/>
                    <w:lang w:val="en-GB"/>
                  </w:rPr>
                </w:pPr>
                <w:r>
                  <w:rPr>
                    <w:rFonts w:ascii="Arial" w:hAnsi="Arial" w:cs="Arial"/>
                    <w:b/>
                    <w:color w:val="3860FB" w:themeColor="accent2" w:themeShade="BF"/>
                    <w:sz w:val="24"/>
                    <w:lang w:val="en-GB"/>
                  </w:rPr>
                  <w:t>Staff</w:t>
                </w:r>
              </w:p>
            </w:tc>
          </w:sdtContent>
        </w:sdt>
        <w:tc>
          <w:tcPr>
            <w:tcW w:w="3393" w:type="dxa"/>
            <w:gridSpan w:val="2"/>
            <w:shd w:val="clear" w:color="auto" w:fill="auto"/>
            <w:vAlign w:val="center"/>
          </w:tcPr>
          <w:p w14:paraId="6BF8FB0F" w14:textId="77777777" w:rsidR="00CC0C5B" w:rsidRPr="002540A5" w:rsidRDefault="00CC0C5B" w:rsidP="00CC0C5B">
            <w:pPr>
              <w:spacing w:after="0" w:line="240" w:lineRule="auto"/>
              <w:ind w:right="-108"/>
              <w:rPr>
                <w:rFonts w:ascii="Arial" w:hAnsi="Arial" w:cs="Arial"/>
                <w:b/>
                <w:sz w:val="20"/>
                <w:lang w:val="en-GB"/>
              </w:rPr>
            </w:pPr>
            <w:r w:rsidRPr="002540A5">
              <w:rPr>
                <w:rFonts w:ascii="Arial" w:hAnsi="Arial" w:cs="Arial"/>
                <w:b/>
                <w:sz w:val="20"/>
                <w:lang w:val="en-GB"/>
              </w:rPr>
              <w:t>Classification Groupe:</w:t>
            </w:r>
          </w:p>
        </w:tc>
        <w:sdt>
          <w:sdtPr>
            <w:rPr>
              <w:rFonts w:ascii="Arial" w:hAnsi="Arial" w:cs="Arial"/>
              <w:b/>
              <w:color w:val="3860FB" w:themeColor="accent2" w:themeShade="BF"/>
              <w:sz w:val="24"/>
              <w:lang w:val="en-GB"/>
            </w:rPr>
            <w:alias w:val="List"/>
            <w:tag w:val="List"/>
            <w:id w:val="-224995913"/>
            <w:placeholder>
              <w:docPart w:val="75F7C7D64A964CB0965DD0310973BC82"/>
            </w:placeholder>
            <w:dropDownList>
              <w:listItem w:value="Choose an item."/>
              <w:listItem w:displayText="Manager" w:value="Manager"/>
              <w:listItem w:displayText="GL. Group Leader" w:value="GL. Group Leader"/>
              <w:listItem w:displayText="TL. Team Leader" w:value="TL. Team Leader"/>
              <w:listItem w:displayText="SP. Senior Professional" w:value="SP. Senior Professional"/>
              <w:listItem w:displayText="P. Professionnal" w:value="P. Professionnal"/>
              <w:listItem w:displayText="Officer" w:value="Officer"/>
              <w:listItem w:displayText="Employee" w:value="Employee"/>
              <w:listItem w:displayText="Worker" w:value="Worker"/>
              <w:listItem w:displayText="Shift Leader" w:value="Shift Leader"/>
              <w:listItem w:displayText="Supervisor" w:value="Supervisor"/>
              <w:listItem w:displayText="Chef d'équipe/Foreman" w:value="Chef d'équipe/Foreman"/>
            </w:dropDownList>
          </w:sdtPr>
          <w:sdtContent>
            <w:tc>
              <w:tcPr>
                <w:tcW w:w="2177" w:type="dxa"/>
                <w:shd w:val="clear" w:color="auto" w:fill="F2F2F2" w:themeFill="background1" w:themeFillShade="F2"/>
              </w:tcPr>
              <w:p w14:paraId="49C44F68" w14:textId="60847C08" w:rsidR="00CC0C5B" w:rsidRPr="002540A5" w:rsidRDefault="00CC3670" w:rsidP="00CC0C5B">
                <w:pPr>
                  <w:spacing w:after="0" w:line="240" w:lineRule="auto"/>
                  <w:rPr>
                    <w:rFonts w:ascii="Arial" w:hAnsi="Arial" w:cs="Arial"/>
                    <w:color w:val="3860FB" w:themeColor="accent2" w:themeShade="BF"/>
                    <w:sz w:val="20"/>
                    <w:lang w:val="en-GB"/>
                  </w:rPr>
                </w:pPr>
                <w:r>
                  <w:rPr>
                    <w:rFonts w:ascii="Arial" w:hAnsi="Arial" w:cs="Arial"/>
                    <w:b/>
                    <w:color w:val="3860FB" w:themeColor="accent2" w:themeShade="BF"/>
                    <w:sz w:val="24"/>
                    <w:lang w:val="en-GB"/>
                  </w:rPr>
                  <w:t>Officer</w:t>
                </w:r>
              </w:p>
            </w:tc>
          </w:sdtContent>
        </w:sdt>
      </w:tr>
      <w:tr w:rsidR="00366C58" w:rsidRPr="002540A5" w14:paraId="6D31A5A5" w14:textId="77777777" w:rsidTr="00462E5C">
        <w:trPr>
          <w:gridAfter w:val="1"/>
          <w:wAfter w:w="344" w:type="dxa"/>
          <w:trHeight w:val="231"/>
        </w:trPr>
        <w:tc>
          <w:tcPr>
            <w:tcW w:w="2541" w:type="dxa"/>
            <w:tcBorders>
              <w:top w:val="nil"/>
              <w:left w:val="nil"/>
              <w:bottom w:val="single" w:sz="8" w:space="0" w:color="021970" w:themeColor="accent1" w:themeShade="40"/>
              <w:right w:val="nil"/>
            </w:tcBorders>
            <w:shd w:val="clear" w:color="auto" w:fill="FFFFFF" w:themeFill="background1"/>
            <w:vAlign w:val="center"/>
          </w:tcPr>
          <w:p w14:paraId="77ACFC54" w14:textId="77777777" w:rsidR="00CC0C5B" w:rsidRPr="002540A5" w:rsidRDefault="00CC0C5B" w:rsidP="00CC0C5B">
            <w:pPr>
              <w:spacing w:after="0" w:line="240" w:lineRule="auto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092" w:type="dxa"/>
            <w:gridSpan w:val="4"/>
            <w:tcBorders>
              <w:top w:val="nil"/>
              <w:left w:val="nil"/>
              <w:bottom w:val="single" w:sz="8" w:space="0" w:color="021970" w:themeColor="accent1" w:themeShade="40"/>
              <w:right w:val="nil"/>
            </w:tcBorders>
            <w:shd w:val="clear" w:color="auto" w:fill="FFFFFF" w:themeFill="background1"/>
            <w:vAlign w:val="center"/>
          </w:tcPr>
          <w:p w14:paraId="42590C17" w14:textId="77777777" w:rsidR="00CC0C5B" w:rsidRPr="002540A5" w:rsidRDefault="00CC0C5B" w:rsidP="00CC0C5B">
            <w:pPr>
              <w:spacing w:after="0" w:line="240" w:lineRule="auto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366C58" w:rsidRPr="002540A5" w14:paraId="52408079" w14:textId="77777777" w:rsidTr="000E32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7191" w:type="dxa"/>
            <w:gridSpan w:val="3"/>
          </w:tcPr>
          <w:p w14:paraId="23368CDC" w14:textId="7EC6A717" w:rsidR="00405D88" w:rsidRDefault="00405D88" w:rsidP="00405D88">
            <w:pPr>
              <w:pStyle w:val="ListParagraph"/>
              <w:spacing w:after="360"/>
              <w:rPr>
                <w:rFonts w:cs="Arial"/>
                <w:b/>
                <w:i/>
                <w:color w:val="004E9E" w:themeColor="text1"/>
                <w:lang w:val="fr-FR"/>
              </w:rPr>
            </w:pPr>
          </w:p>
          <w:p w14:paraId="26050F06" w14:textId="77777777" w:rsidR="00405D88" w:rsidRDefault="00405D88" w:rsidP="00405D88">
            <w:pPr>
              <w:pStyle w:val="ListParagraph"/>
              <w:spacing w:after="360"/>
              <w:rPr>
                <w:rFonts w:cs="Arial"/>
                <w:b/>
                <w:i/>
                <w:color w:val="004E9E" w:themeColor="text1"/>
                <w:lang w:val="fr-FR"/>
              </w:rPr>
            </w:pPr>
          </w:p>
          <w:p w14:paraId="236E3A9A" w14:textId="051F7776" w:rsidR="00405D88" w:rsidRDefault="00366C58" w:rsidP="0084526A">
            <w:pPr>
              <w:pStyle w:val="ListParagraph"/>
              <w:numPr>
                <w:ilvl w:val="0"/>
                <w:numId w:val="3"/>
              </w:numPr>
              <w:spacing w:after="360"/>
              <w:rPr>
                <w:rFonts w:cs="Arial"/>
                <w:b/>
                <w:i/>
                <w:color w:val="004E9E" w:themeColor="text1"/>
                <w:lang w:val="fr-FR"/>
              </w:rPr>
            </w:pPr>
            <w:r>
              <w:rPr>
                <w:rFonts w:cs="Arial"/>
                <w:b/>
                <w:i/>
                <w:color w:val="004E9E" w:themeColor="text1"/>
                <w:lang w:val="fr-FR"/>
              </w:rPr>
              <w:t xml:space="preserve">Identification : </w:t>
            </w:r>
          </w:p>
          <w:p w14:paraId="2431012D" w14:textId="77777777" w:rsidR="00405D88" w:rsidRDefault="00405D88" w:rsidP="00405D88">
            <w:pPr>
              <w:pStyle w:val="ListParagraph"/>
              <w:spacing w:after="360"/>
              <w:rPr>
                <w:rFonts w:cs="Arial"/>
                <w:b/>
                <w:i/>
                <w:color w:val="004E9E" w:themeColor="text1"/>
                <w:lang w:val="fr-FR"/>
              </w:rPr>
            </w:pPr>
          </w:p>
          <w:p w14:paraId="0CF275DA" w14:textId="69D789F7" w:rsidR="00405D88" w:rsidRPr="00405D88" w:rsidRDefault="00405D88" w:rsidP="0084526A">
            <w:pPr>
              <w:pStyle w:val="ListParagraph"/>
              <w:numPr>
                <w:ilvl w:val="1"/>
                <w:numId w:val="5"/>
              </w:numPr>
              <w:spacing w:after="360"/>
              <w:rPr>
                <w:rFonts w:cs="Arial"/>
                <w:b/>
                <w:i/>
                <w:color w:val="004E9E" w:themeColor="text1"/>
                <w:lang w:val="fr-FR"/>
              </w:rPr>
            </w:pPr>
            <w:r>
              <w:rPr>
                <w:rFonts w:cs="Arial"/>
                <w:b/>
                <w:i/>
                <w:color w:val="004E9E" w:themeColor="text1"/>
                <w:lang w:val="fr-FR"/>
              </w:rPr>
              <w:t xml:space="preserve">Position dans la structure : </w:t>
            </w:r>
          </w:p>
        </w:tc>
        <w:tc>
          <w:tcPr>
            <w:tcW w:w="3786" w:type="dxa"/>
            <w:gridSpan w:val="3"/>
            <w:vMerge w:val="restart"/>
          </w:tcPr>
          <w:p w14:paraId="2E6E22F9" w14:textId="71E061C1" w:rsidR="00366C58" w:rsidRPr="002540A5" w:rsidRDefault="00366C58" w:rsidP="00366C58">
            <w:pPr>
              <w:spacing w:after="240" w:line="240" w:lineRule="auto"/>
              <w:rPr>
                <w:rFonts w:ascii="Arial" w:hAnsi="Arial" w:cs="Arial"/>
                <w:b/>
                <w:i/>
                <w:color w:val="004E9E" w:themeColor="text1"/>
                <w:lang w:val="en-GB"/>
              </w:rPr>
            </w:pPr>
          </w:p>
        </w:tc>
      </w:tr>
      <w:tr w:rsidR="00726410" w:rsidRPr="002540A5" w14:paraId="39AFFCED" w14:textId="77777777" w:rsidTr="00DA5F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07"/>
        </w:trPr>
        <w:tc>
          <w:tcPr>
            <w:tcW w:w="7191" w:type="dxa"/>
            <w:gridSpan w:val="3"/>
          </w:tcPr>
          <w:p w14:paraId="44D5701F" w14:textId="3D70BE73" w:rsidR="00726410" w:rsidRPr="003F5546" w:rsidRDefault="00550690" w:rsidP="00366C58">
            <w:pPr>
              <w:rPr>
                <w:rFonts w:ascii="Arial" w:hAnsi="Arial" w:cs="Arial"/>
                <w:color w:val="C4D0FD" w:themeColor="accent3" w:themeTint="66"/>
                <w:lang w:val="en-US"/>
              </w:rPr>
            </w:pPr>
            <w:r w:rsidRPr="003F5546">
              <w:rPr>
                <w:rFonts w:ascii="Arial" w:hAnsi="Arial" w:cs="Arial"/>
                <w:noProof/>
                <w:color w:val="C4D0FD" w:themeColor="accent3" w:themeTint="66"/>
                <w:lang w:val="fr-FR" w:eastAsia="fr-FR"/>
              </w:rPr>
              <w:drawing>
                <wp:anchor distT="0" distB="0" distL="114300" distR="114300" simplePos="0" relativeHeight="251658240" behindDoc="0" locked="0" layoutInCell="1" allowOverlap="1" wp14:anchorId="13F4A3D5" wp14:editId="47A1531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2562225" cy="2238375"/>
                  <wp:effectExtent l="0" t="38100" r="9525" b="0"/>
                  <wp:wrapSquare wrapText="bothSides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86" w:type="dxa"/>
            <w:gridSpan w:val="3"/>
            <w:vMerge/>
            <w:shd w:val="clear" w:color="auto" w:fill="D9D9D9" w:themeFill="background1" w:themeFillShade="D9"/>
          </w:tcPr>
          <w:p w14:paraId="4B3B36BE" w14:textId="77777777" w:rsidR="00726410" w:rsidRPr="002540A5" w:rsidRDefault="00726410" w:rsidP="00366C58">
            <w:pPr>
              <w:rPr>
                <w:rFonts w:ascii="Arial" w:hAnsi="Arial" w:cs="Arial"/>
                <w:lang w:val="en-US"/>
              </w:rPr>
            </w:pPr>
          </w:p>
        </w:tc>
      </w:tr>
    </w:tbl>
    <w:tbl>
      <w:tblPr>
        <w:tblW w:w="10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3"/>
        <w:gridCol w:w="5245"/>
      </w:tblGrid>
      <w:tr w:rsidR="00726410" w:rsidRPr="002540A5" w14:paraId="571C466C" w14:textId="77777777" w:rsidTr="00726410">
        <w:trPr>
          <w:trHeight w:val="461"/>
        </w:trPr>
        <w:tc>
          <w:tcPr>
            <w:tcW w:w="5093" w:type="dxa"/>
            <w:tcBorders>
              <w:top w:val="single" w:sz="8" w:space="0" w:color="002060"/>
              <w:left w:val="single" w:sz="8" w:space="0" w:color="002060"/>
              <w:bottom w:val="single" w:sz="4" w:space="0" w:color="auto"/>
              <w:right w:val="single" w:sz="8" w:space="0" w:color="002060"/>
            </w:tcBorders>
            <w:shd w:val="clear" w:color="auto" w:fill="D9D9D9" w:themeFill="background1" w:themeFillShade="D9"/>
            <w:hideMark/>
          </w:tcPr>
          <w:p w14:paraId="4E72A081" w14:textId="35E137C3" w:rsidR="00726410" w:rsidRPr="00191187" w:rsidRDefault="00726410" w:rsidP="00BC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726410">
              <w:rPr>
                <w:rFonts w:ascii="Arial" w:eastAsia="Times New Roman" w:hAnsi="Arial" w:cs="Arial"/>
                <w:b/>
                <w:bCs/>
                <w:color w:val="004E9E" w:themeColor="text1"/>
                <w:lang w:val="fr-FR" w:eastAsia="fr-FR"/>
              </w:rPr>
              <w:t>Remplaçant :</w:t>
            </w:r>
          </w:p>
        </w:tc>
        <w:tc>
          <w:tcPr>
            <w:tcW w:w="5245" w:type="dxa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auto" w:fill="D9D9D9" w:themeFill="background1" w:themeFillShade="D9"/>
            <w:hideMark/>
          </w:tcPr>
          <w:p w14:paraId="1E845E24" w14:textId="26519E2D" w:rsidR="00726410" w:rsidRPr="00191187" w:rsidRDefault="00726410" w:rsidP="00BC3A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726410">
              <w:rPr>
                <w:rFonts w:ascii="Arial" w:eastAsia="Times New Roman" w:hAnsi="Arial" w:cs="Arial"/>
                <w:b/>
                <w:bCs/>
                <w:color w:val="004E9E" w:themeColor="text1"/>
                <w:lang w:val="fr-FR" w:eastAsia="fr-FR"/>
              </w:rPr>
              <w:t>Remplace :</w:t>
            </w:r>
          </w:p>
        </w:tc>
      </w:tr>
      <w:tr w:rsidR="001A6BD9" w:rsidRPr="002540A5" w14:paraId="61746B6C" w14:textId="77777777" w:rsidTr="00726410">
        <w:trPr>
          <w:trHeight w:val="447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77E0D" w14:textId="77777777" w:rsidR="00CC3670" w:rsidRPr="00CC3670" w:rsidRDefault="00CC3670" w:rsidP="00CC3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CC3670">
              <w:rPr>
                <w:rFonts w:ascii="Arial" w:eastAsia="Times New Roman" w:hAnsi="Arial" w:cs="Arial"/>
                <w:b/>
                <w:bCs/>
                <w:lang w:val="fr-FR" w:eastAsia="fr-FR"/>
              </w:rPr>
              <w:t>Team Leader - Product</w:t>
            </w:r>
          </w:p>
          <w:p w14:paraId="710CC460" w14:textId="77777777" w:rsidR="001A6BD9" w:rsidRPr="00191187" w:rsidRDefault="001A6BD9" w:rsidP="001A6B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</w:p>
          <w:p w14:paraId="2BF049D1" w14:textId="77777777" w:rsidR="001A6BD9" w:rsidRPr="00191187" w:rsidRDefault="001A6BD9" w:rsidP="001A6B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C981D" w14:textId="1268B68C" w:rsidR="001A6BD9" w:rsidRPr="00191187" w:rsidRDefault="00CC3670" w:rsidP="00CC36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>
              <w:rPr>
                <w:rFonts w:ascii="Arial" w:eastAsia="Times New Roman" w:hAnsi="Arial" w:cs="Arial"/>
                <w:b/>
                <w:bCs/>
                <w:lang w:val="fr-FR" w:eastAsia="fr-FR"/>
              </w:rPr>
              <w:t xml:space="preserve">Product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fr-FR" w:eastAsia="fr-FR"/>
              </w:rPr>
              <w:t>Technician</w:t>
            </w:r>
            <w:proofErr w:type="spellEnd"/>
          </w:p>
        </w:tc>
      </w:tr>
    </w:tbl>
    <w:p w14:paraId="5A4BB383" w14:textId="77777777" w:rsidR="00197A90" w:rsidRPr="002540A5" w:rsidRDefault="00197A90" w:rsidP="00197A90">
      <w:pPr>
        <w:spacing w:after="0" w:line="240" w:lineRule="auto"/>
        <w:rPr>
          <w:rFonts w:ascii="Arial" w:hAnsi="Arial" w:cs="Arial"/>
          <w:sz w:val="4"/>
          <w:szCs w:val="4"/>
        </w:rPr>
      </w:pPr>
    </w:p>
    <w:p w14:paraId="16F8C633" w14:textId="0E1448AE" w:rsidR="00E550C8" w:rsidRPr="00E550C8" w:rsidRDefault="00243CF5" w:rsidP="0084526A">
      <w:pPr>
        <w:pStyle w:val="ListParagraph"/>
        <w:numPr>
          <w:ilvl w:val="1"/>
          <w:numId w:val="5"/>
        </w:numPr>
        <w:spacing w:after="240"/>
        <w:rPr>
          <w:rFonts w:cs="Arial"/>
          <w:b/>
          <w:i/>
          <w:color w:val="004E9E" w:themeColor="text1"/>
          <w:lang w:val="en-GB"/>
        </w:rPr>
      </w:pPr>
      <w:r w:rsidRPr="00405D88">
        <w:rPr>
          <w:rFonts w:cs="Arial"/>
          <w:b/>
          <w:i/>
          <w:color w:val="004E9E" w:themeColor="text1"/>
          <w:lang w:val="en-GB"/>
        </w:rPr>
        <w:t>Raison d'être/Mission:</w:t>
      </w:r>
    </w:p>
    <w:tbl>
      <w:tblPr>
        <w:tblStyle w:val="TableGrid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21"/>
      </w:tblGrid>
      <w:tr w:rsidR="00F635A5" w:rsidRPr="002540A5" w14:paraId="0FBA8283" w14:textId="77777777" w:rsidTr="00F635A5">
        <w:trPr>
          <w:trHeight w:val="1469"/>
        </w:trPr>
        <w:tc>
          <w:tcPr>
            <w:tcW w:w="10421" w:type="dxa"/>
            <w:shd w:val="clear" w:color="auto" w:fill="F2F2F2" w:themeFill="background1" w:themeFillShade="F2"/>
          </w:tcPr>
          <w:p w14:paraId="5AF0848C" w14:textId="77777777" w:rsidR="00F635A5" w:rsidRDefault="001A6BD9" w:rsidP="004A4238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</w:t>
            </w:r>
            <w:r w:rsidR="00CF3281" w:rsidRPr="00AD1666">
              <w:rPr>
                <w:rFonts w:ascii="Arial" w:hAnsi="Arial" w:cs="Arial"/>
                <w:lang w:val="fr-FR"/>
              </w:rPr>
              <w:t xml:space="preserve">ccomplir toutes les </w:t>
            </w:r>
            <w:r w:rsidR="008C6101" w:rsidRPr="00AD1666">
              <w:rPr>
                <w:rFonts w:ascii="Arial" w:hAnsi="Arial" w:cs="Arial"/>
                <w:lang w:val="fr-FR"/>
              </w:rPr>
              <w:t>tâches</w:t>
            </w:r>
            <w:r w:rsidR="00CF3281" w:rsidRPr="00AD1666">
              <w:rPr>
                <w:rFonts w:ascii="Arial" w:hAnsi="Arial" w:cs="Arial"/>
                <w:lang w:val="fr-FR"/>
              </w:rPr>
              <w:t xml:space="preserve"> en relation avec les phases d</w:t>
            </w:r>
            <w:r w:rsidR="00CF3281">
              <w:rPr>
                <w:rFonts w:ascii="Arial" w:hAnsi="Arial" w:cs="Arial"/>
                <w:lang w:val="fr-FR"/>
              </w:rPr>
              <w:t>’</w:t>
            </w:r>
            <w:proofErr w:type="spellStart"/>
            <w:r w:rsidR="00CF3281">
              <w:rPr>
                <w:rFonts w:ascii="Arial" w:hAnsi="Arial" w:cs="Arial"/>
                <w:lang w:val="fr-FR"/>
              </w:rPr>
              <w:t>intégrtion</w:t>
            </w:r>
            <w:proofErr w:type="spellEnd"/>
            <w:r w:rsidR="00CF3281">
              <w:rPr>
                <w:rFonts w:ascii="Arial" w:hAnsi="Arial" w:cs="Arial"/>
                <w:lang w:val="fr-FR"/>
              </w:rPr>
              <w:t xml:space="preserve"> du produit jusqu’à </w:t>
            </w:r>
            <w:r w:rsidR="00CF3281" w:rsidRPr="00AD1666">
              <w:rPr>
                <w:rFonts w:ascii="Arial" w:hAnsi="Arial" w:cs="Arial"/>
                <w:lang w:val="fr-FR"/>
              </w:rPr>
              <w:t>sa finalisation</w:t>
            </w:r>
            <w:r w:rsidR="00CF3281">
              <w:rPr>
                <w:rFonts w:ascii="Arial" w:hAnsi="Arial" w:cs="Arial"/>
                <w:lang w:val="fr-FR"/>
              </w:rPr>
              <w:t xml:space="preserve"> </w:t>
            </w:r>
            <w:r w:rsidR="00CF3281" w:rsidRPr="00AD1666">
              <w:rPr>
                <w:rFonts w:ascii="Arial" w:hAnsi="Arial" w:cs="Arial"/>
                <w:lang w:val="fr-FR"/>
              </w:rPr>
              <w:t>(méthode de travail,</w:t>
            </w:r>
            <w:r w:rsidR="00CF3281">
              <w:rPr>
                <w:rFonts w:ascii="Arial" w:hAnsi="Arial" w:cs="Arial"/>
                <w:lang w:val="fr-FR"/>
              </w:rPr>
              <w:t xml:space="preserve"> </w:t>
            </w:r>
            <w:r w:rsidR="00CF3281" w:rsidRPr="00AD1666">
              <w:rPr>
                <w:rFonts w:ascii="Arial" w:hAnsi="Arial" w:cs="Arial"/>
                <w:lang w:val="fr-FR"/>
              </w:rPr>
              <w:t>application des modifications,</w:t>
            </w:r>
            <w:r w:rsidR="00CF3281">
              <w:rPr>
                <w:rFonts w:ascii="Arial" w:hAnsi="Arial" w:cs="Arial"/>
                <w:lang w:val="fr-FR"/>
              </w:rPr>
              <w:t xml:space="preserve"> </w:t>
            </w:r>
            <w:r w:rsidR="00CF3281" w:rsidRPr="00AD1666">
              <w:rPr>
                <w:rFonts w:ascii="Arial" w:hAnsi="Arial" w:cs="Arial"/>
                <w:lang w:val="fr-FR"/>
              </w:rPr>
              <w:t>études de capacité,</w:t>
            </w:r>
            <w:r w:rsidR="00CF3281">
              <w:rPr>
                <w:rFonts w:ascii="Arial" w:hAnsi="Arial" w:cs="Arial"/>
                <w:lang w:val="fr-FR"/>
              </w:rPr>
              <w:t xml:space="preserve"> amé</w:t>
            </w:r>
            <w:r w:rsidR="00CF3281" w:rsidRPr="00AD1666">
              <w:rPr>
                <w:rFonts w:ascii="Arial" w:hAnsi="Arial" w:cs="Arial"/>
                <w:lang w:val="fr-FR"/>
              </w:rPr>
              <w:t>lioration de processus…)</w:t>
            </w:r>
          </w:p>
          <w:p w14:paraId="1E0A6467" w14:textId="3D07450B" w:rsidR="008471EC" w:rsidRPr="008471EC" w:rsidRDefault="008471EC" w:rsidP="008471EC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0BA80582" w14:textId="2248551E" w:rsidR="00F635A5" w:rsidRPr="002540A5" w:rsidRDefault="00F635A5" w:rsidP="00F635A5">
      <w:pPr>
        <w:spacing w:after="0" w:line="240" w:lineRule="auto"/>
        <w:rPr>
          <w:rFonts w:ascii="Arial" w:hAnsi="Arial" w:cs="Arial"/>
          <w:sz w:val="4"/>
          <w:szCs w:val="4"/>
        </w:rPr>
      </w:pPr>
    </w:p>
    <w:p w14:paraId="21DDF06C" w14:textId="50CAD86D" w:rsidR="00243CF5" w:rsidRPr="00405D88" w:rsidRDefault="00243CF5" w:rsidP="0084526A">
      <w:pPr>
        <w:pStyle w:val="ListParagraph"/>
        <w:numPr>
          <w:ilvl w:val="1"/>
          <w:numId w:val="5"/>
        </w:numPr>
        <w:spacing w:after="240"/>
        <w:rPr>
          <w:rFonts w:cs="Arial"/>
          <w:b/>
          <w:i/>
          <w:color w:val="004E9E" w:themeColor="text1"/>
          <w:lang w:val="fr-FR"/>
        </w:rPr>
      </w:pPr>
      <w:r w:rsidRPr="00405D88">
        <w:rPr>
          <w:rFonts w:cs="Arial"/>
          <w:b/>
          <w:i/>
          <w:color w:val="004E9E" w:themeColor="text1"/>
          <w:lang w:val="fr-FR"/>
        </w:rPr>
        <w:t xml:space="preserve">Attributions et </w:t>
      </w:r>
      <w:r w:rsidR="009606FB" w:rsidRPr="00405D88">
        <w:rPr>
          <w:rFonts w:cs="Arial"/>
          <w:b/>
          <w:i/>
          <w:color w:val="004E9E" w:themeColor="text1"/>
          <w:lang w:val="fr-FR"/>
        </w:rPr>
        <w:t>tâches :</w:t>
      </w:r>
      <w:r w:rsidRPr="00405D88">
        <w:rPr>
          <w:rFonts w:cs="Arial"/>
          <w:b/>
          <w:i/>
          <w:color w:val="004E9E" w:themeColor="text1"/>
          <w:lang w:val="fr-FR"/>
        </w:rPr>
        <w:t xml:space="preserve"> </w:t>
      </w:r>
    </w:p>
    <w:p w14:paraId="289481B9" w14:textId="2802A5B5" w:rsidR="00F635A5" w:rsidRPr="00DB185A" w:rsidRDefault="00F7003D" w:rsidP="00654857">
      <w:pPr>
        <w:spacing w:after="0" w:line="240" w:lineRule="auto"/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</w:pPr>
      <w:r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(</w:t>
      </w:r>
      <w:r w:rsidR="00654857"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Les</w:t>
      </w:r>
      <w:r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 xml:space="preserve"> t</w:t>
      </w:r>
      <w:r w:rsidR="00DB185A"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â</w:t>
      </w:r>
      <w:r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 xml:space="preserve">ches ci-dessous </w:t>
      </w:r>
      <w:proofErr w:type="spellStart"/>
      <w:r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presenté</w:t>
      </w:r>
      <w:r w:rsidR="00654857"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e</w:t>
      </w:r>
      <w:r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s</w:t>
      </w:r>
      <w:proofErr w:type="spellEnd"/>
      <w:r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 xml:space="preserve"> ne sont </w:t>
      </w:r>
      <w:r w:rsidR="00654857"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 xml:space="preserve">ni </w:t>
      </w:r>
      <w:proofErr w:type="spellStart"/>
      <w:r w:rsidR="00654857"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exhansitives</w:t>
      </w:r>
      <w:proofErr w:type="spellEnd"/>
      <w:r w:rsidR="00654857"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 xml:space="preserve"> ni lim</w:t>
      </w:r>
      <w:r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 xml:space="preserve">itatives, autres taches pourront </w:t>
      </w:r>
      <w:r w:rsidR="00DB185A"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ê</w:t>
      </w:r>
      <w:r w:rsidRPr="00DB185A">
        <w:rPr>
          <w:rFonts w:ascii="Arial" w:hAnsi="Arial" w:cs="Arial"/>
          <w:color w:val="808080" w:themeColor="background1" w:themeShade="80"/>
          <w:sz w:val="18"/>
          <w:szCs w:val="18"/>
          <w:lang w:val="fr-FR"/>
        </w:rPr>
        <w:t>tre demandées au cours du travail)</w:t>
      </w:r>
    </w:p>
    <w:tbl>
      <w:tblPr>
        <w:tblStyle w:val="TableGrid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21"/>
      </w:tblGrid>
      <w:tr w:rsidR="00F635A5" w:rsidRPr="002540A5" w14:paraId="39863B4C" w14:textId="77777777" w:rsidTr="00470C9E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4BA3168E" w14:textId="694948AB" w:rsidR="00DC6F66" w:rsidRDefault="00DC6F66" w:rsidP="0067715A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lastRenderedPageBreak/>
              <w:t>Gérer</w:t>
            </w:r>
            <w:r w:rsidRPr="00CA1A8B">
              <w:rPr>
                <w:rFonts w:cs="Arial"/>
                <w:b/>
                <w:bCs/>
                <w:lang w:val="fr-FR"/>
              </w:rPr>
              <w:t xml:space="preserve"> l’application des changements de modèle et l’établissement d’un nouveau produit</w:t>
            </w:r>
            <w:r>
              <w:rPr>
                <w:rFonts w:cs="Arial"/>
                <w:b/>
                <w:bCs/>
                <w:lang w:val="fr-FR"/>
              </w:rPr>
              <w:t xml:space="preserve"> </w:t>
            </w:r>
          </w:p>
          <w:p w14:paraId="3B75B90A" w14:textId="2E488435" w:rsidR="00DC6F66" w:rsidRDefault="00DC6F66" w:rsidP="00DC6F66">
            <w:pPr>
              <w:pStyle w:val="ListParagraph"/>
              <w:overflowPunct w:val="0"/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  <w:p w14:paraId="2F04BB59" w14:textId="047166B2" w:rsidR="00DC6F66" w:rsidRPr="00DC6F66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Gérer l’application des changements techniques et respecter les délais.</w:t>
            </w:r>
          </w:p>
          <w:p w14:paraId="41113D8D" w14:textId="77777777" w:rsidR="00DC6F66" w:rsidRPr="00DC6F66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 xml:space="preserve">Supporter et coopérer avec le service </w:t>
            </w:r>
            <w:proofErr w:type="spellStart"/>
            <w:r w:rsidRPr="00DC6F66">
              <w:rPr>
                <w:rFonts w:eastAsia="Calibri" w:cs="Arial"/>
                <w:lang w:val="fr-FR" w:eastAsia="en-US"/>
              </w:rPr>
              <w:t>Musterbau</w:t>
            </w:r>
            <w:proofErr w:type="spellEnd"/>
            <w:r w:rsidRPr="00DC6F66">
              <w:rPr>
                <w:rFonts w:eastAsia="Calibri" w:cs="Arial"/>
                <w:lang w:val="fr-FR" w:eastAsia="en-US"/>
              </w:rPr>
              <w:t xml:space="preserve"> pour la production des prototypes et des échantillons</w:t>
            </w:r>
          </w:p>
          <w:p w14:paraId="5F7E398C" w14:textId="77777777" w:rsidR="00DC6F66" w:rsidRPr="00DC6F66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Réceptionner, contrôler la documentation technique (concept, dessin, minutes), signaler les anomalies au R&amp;D et en assurer la diffusion une fois validés.</w:t>
            </w:r>
          </w:p>
          <w:p w14:paraId="4FACE8D7" w14:textId="7C8A57E7" w:rsidR="00DC6F66" w:rsidRPr="00DC6F66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Superviser le respect des cahiers de charges et assurer la réception technique.</w:t>
            </w:r>
          </w:p>
          <w:p w14:paraId="07FB2E42" w14:textId="77777777" w:rsidR="00DC6F66" w:rsidRPr="00DC6F66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Assister au lancement de la production en série et supporter la formation technique</w:t>
            </w:r>
          </w:p>
          <w:p w14:paraId="5DE80BD2" w14:textId="6D964E7C" w:rsidR="00DC6F66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Organiser l’application, la réalisation et le suivi de toute modification technique (impact, budget, moyen…), et évaluer les couts des modifications.</w:t>
            </w:r>
          </w:p>
          <w:p w14:paraId="5727ABF3" w14:textId="3FF811EB" w:rsidR="0067715A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 xml:space="preserve">Superviser les activités d'évaluation des temps de production, clarifier les écarts éventuels entre le temps de production réel et le catalogue standard avec la centrale </w:t>
            </w:r>
          </w:p>
          <w:p w14:paraId="29020AB5" w14:textId="77777777" w:rsidR="0067715A" w:rsidRPr="00DC6F66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 xml:space="preserve">Suivre les quantités et les valeurs des obsolètes </w:t>
            </w:r>
            <w:proofErr w:type="gramStart"/>
            <w:r w:rsidRPr="00DC6F66">
              <w:rPr>
                <w:rFonts w:eastAsia="Calibri" w:cs="Arial"/>
                <w:lang w:val="fr-FR" w:eastAsia="en-US"/>
              </w:rPr>
              <w:t>suite aux</w:t>
            </w:r>
            <w:proofErr w:type="gramEnd"/>
            <w:r w:rsidRPr="00DC6F66">
              <w:rPr>
                <w:rFonts w:eastAsia="Calibri" w:cs="Arial"/>
                <w:lang w:val="fr-FR" w:eastAsia="en-US"/>
              </w:rPr>
              <w:t xml:space="preserve"> changements techniques ;</w:t>
            </w:r>
          </w:p>
          <w:p w14:paraId="3A4DD66B" w14:textId="77777777" w:rsidR="0067715A" w:rsidRPr="006A3A5C" w:rsidRDefault="0067715A" w:rsidP="006A3A5C">
            <w:pPr>
              <w:pStyle w:val="ListParagraph"/>
              <w:rPr>
                <w:rFonts w:eastAsia="Calibri" w:cs="Arial"/>
                <w:lang w:val="fr-FR" w:eastAsia="en-US"/>
              </w:rPr>
            </w:pPr>
          </w:p>
          <w:p w14:paraId="69702AFF" w14:textId="77777777" w:rsidR="00DC6F66" w:rsidRPr="00DC6F66" w:rsidRDefault="00DC6F66" w:rsidP="00DC6F66">
            <w:pPr>
              <w:pStyle w:val="ListParagraph"/>
              <w:rPr>
                <w:rFonts w:eastAsia="Calibri" w:cs="Arial"/>
                <w:lang w:val="fr-FR" w:eastAsia="en-US"/>
              </w:rPr>
            </w:pPr>
          </w:p>
          <w:p w14:paraId="4029FF5F" w14:textId="118DBA33" w:rsidR="00DC6F66" w:rsidRPr="006A3A5C" w:rsidRDefault="00DC6F66" w:rsidP="006A3A5C">
            <w:pPr>
              <w:pStyle w:val="ListParagraph"/>
              <w:numPr>
                <w:ilvl w:val="0"/>
                <w:numId w:val="1"/>
              </w:numPr>
              <w:rPr>
                <w:rFonts w:cs="Arial"/>
                <w:b/>
                <w:bCs/>
                <w:lang w:val="fr-FR"/>
              </w:rPr>
            </w:pPr>
            <w:r w:rsidRPr="00CA1A8B">
              <w:rPr>
                <w:rFonts w:cs="Arial"/>
                <w:b/>
                <w:bCs/>
                <w:lang w:val="fr-FR"/>
              </w:rPr>
              <w:t xml:space="preserve">Assister aux </w:t>
            </w:r>
            <w:proofErr w:type="spellStart"/>
            <w:r w:rsidRPr="00CA1A8B">
              <w:rPr>
                <w:rFonts w:cs="Arial"/>
                <w:b/>
                <w:bCs/>
                <w:lang w:val="fr-FR"/>
              </w:rPr>
              <w:t>reunion</w:t>
            </w:r>
            <w:proofErr w:type="spellEnd"/>
            <w:r w:rsidRPr="00CA1A8B">
              <w:rPr>
                <w:rFonts w:cs="Arial"/>
                <w:b/>
                <w:bCs/>
                <w:lang w:val="fr-FR"/>
              </w:rPr>
              <w:t xml:space="preserve"> </w:t>
            </w:r>
            <w:proofErr w:type="spellStart"/>
            <w:r w:rsidRPr="00CA1A8B">
              <w:rPr>
                <w:rFonts w:cs="Arial"/>
                <w:b/>
                <w:bCs/>
                <w:lang w:val="fr-FR"/>
              </w:rPr>
              <w:t>interservice</w:t>
            </w:r>
            <w:proofErr w:type="spellEnd"/>
            <w:r w:rsidRPr="00CA1A8B">
              <w:rPr>
                <w:rFonts w:cs="Arial"/>
                <w:b/>
                <w:bCs/>
                <w:lang w:val="fr-FR"/>
              </w:rPr>
              <w:t xml:space="preserve"> lors de prise des action liés au produit</w:t>
            </w:r>
            <w:r>
              <w:rPr>
                <w:rFonts w:cs="Arial"/>
                <w:b/>
                <w:bCs/>
                <w:lang w:val="fr-FR"/>
              </w:rPr>
              <w:t> :</w:t>
            </w:r>
          </w:p>
          <w:p w14:paraId="0613C99B" w14:textId="77777777" w:rsidR="00DC6F66" w:rsidRPr="00CA1A8B" w:rsidRDefault="00DC6F66" w:rsidP="00DC6F66">
            <w:pPr>
              <w:pStyle w:val="ListParagraph"/>
              <w:rPr>
                <w:rFonts w:cs="Arial"/>
                <w:b/>
                <w:bCs/>
                <w:lang w:val="fr-FR"/>
              </w:rPr>
            </w:pPr>
          </w:p>
          <w:p w14:paraId="205EA819" w14:textId="77777777" w:rsidR="00DC6F66" w:rsidRPr="00DC6F66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Assister aux réunions de résolution des problèmes suites à des réclamations internes et externes et collaborer pour l’élaboration et la définition des mesures correctives et préventives.</w:t>
            </w:r>
          </w:p>
          <w:p w14:paraId="5E2168C4" w14:textId="77777777" w:rsidR="00DC6F66" w:rsidRPr="00DC6F66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Contribuer avec les collègues intra et inter services pour une bonne marche des activités.</w:t>
            </w:r>
          </w:p>
          <w:p w14:paraId="44EA8F33" w14:textId="5EF3D6D4" w:rsidR="0067715A" w:rsidRDefault="00DC6F66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Participer aux activités de l’AMDEC (préparation des documents, statistique, plan d’action…)</w:t>
            </w:r>
          </w:p>
          <w:p w14:paraId="562E4765" w14:textId="10A9C371" w:rsidR="0067715A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Coopérer régulièrement avec les autres services et départements ;</w:t>
            </w:r>
          </w:p>
          <w:p w14:paraId="45905AEB" w14:textId="7694B5E0" w:rsidR="006A3A5C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Etudier les cas particuliers réclamés par la production.</w:t>
            </w:r>
          </w:p>
          <w:p w14:paraId="55E194AA" w14:textId="58B60AA9" w:rsidR="006A3A5C" w:rsidRPr="006A3A5C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Respecter les actions et des délais affectées au team / service et retour des feedbacks ;</w:t>
            </w:r>
          </w:p>
          <w:p w14:paraId="754B9153" w14:textId="3132DD25" w:rsidR="0067715A" w:rsidRDefault="006A3A5C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Participer à le synoptique de production (flow chart, points de contrôle, stockage)</w:t>
            </w:r>
          </w:p>
          <w:p w14:paraId="075A9509" w14:textId="77777777" w:rsidR="006A3A5C" w:rsidRPr="006A3A5C" w:rsidRDefault="006A3A5C" w:rsidP="006A3A5C">
            <w:pPr>
              <w:ind w:left="360"/>
              <w:rPr>
                <w:rFonts w:cs="Arial"/>
                <w:lang w:val="fr-FR"/>
              </w:rPr>
            </w:pPr>
          </w:p>
          <w:p w14:paraId="685E90D8" w14:textId="33564EDA" w:rsidR="00971226" w:rsidRPr="00971226" w:rsidRDefault="0067715A" w:rsidP="00971226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67715A">
              <w:rPr>
                <w:rFonts w:cs="Arial"/>
                <w:b/>
                <w:bCs/>
                <w:lang w:val="fr-FR"/>
              </w:rPr>
              <w:t>Défini</w:t>
            </w:r>
            <w:r w:rsidR="006070E1">
              <w:rPr>
                <w:rFonts w:cs="Arial"/>
                <w:b/>
                <w:bCs/>
                <w:lang w:val="fr-FR"/>
              </w:rPr>
              <w:t>r</w:t>
            </w:r>
            <w:r w:rsidRPr="0067715A">
              <w:rPr>
                <w:rFonts w:cs="Arial"/>
                <w:b/>
                <w:bCs/>
                <w:lang w:val="fr-FR"/>
              </w:rPr>
              <w:t xml:space="preserve"> des </w:t>
            </w:r>
            <w:r w:rsidRPr="0067715A">
              <w:rPr>
                <w:rFonts w:cs="Arial"/>
                <w:b/>
                <w:bCs/>
                <w:color w:val="000000"/>
                <w:lang w:val="fr-FR" w:bidi="ar-MA"/>
              </w:rPr>
              <w:t xml:space="preserve">ressources et </w:t>
            </w:r>
            <w:r w:rsidR="00556041">
              <w:rPr>
                <w:rFonts w:cs="Arial"/>
                <w:b/>
                <w:bCs/>
                <w:color w:val="000000"/>
                <w:lang w:val="fr-FR" w:bidi="ar-MA"/>
              </w:rPr>
              <w:t xml:space="preserve">des </w:t>
            </w:r>
            <w:r w:rsidRPr="0067715A">
              <w:rPr>
                <w:rFonts w:cs="Arial"/>
                <w:b/>
                <w:bCs/>
                <w:color w:val="000000"/>
                <w:lang w:val="fr-FR" w:bidi="ar-MA"/>
              </w:rPr>
              <w:t>équipements</w:t>
            </w:r>
          </w:p>
          <w:p w14:paraId="057FA409" w14:textId="77777777" w:rsidR="00971226" w:rsidRPr="00971226" w:rsidRDefault="00971226" w:rsidP="00971226">
            <w:pPr>
              <w:rPr>
                <w:rFonts w:cs="Arial"/>
                <w:lang w:val="fr-FR"/>
              </w:rPr>
            </w:pPr>
          </w:p>
          <w:p w14:paraId="5AAE37A8" w14:textId="0AAC5D26" w:rsidR="0067715A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Calculer la capacité en équipement, les ressources nécessaires à la production et chiffrer l’investissement, et les besoins en équipements et outillage</w:t>
            </w:r>
          </w:p>
          <w:p w14:paraId="210C7AD1" w14:textId="76D05B85" w:rsidR="0067715A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val="fr-FR"/>
              </w:rPr>
            </w:pPr>
            <w:r w:rsidRPr="004C7432">
              <w:rPr>
                <w:rFonts w:cs="Arial"/>
                <w:lang w:val="fr-FR"/>
              </w:rPr>
              <w:t>Avoir un état sur les équipements de la production (commandes, planning de mise en place…).</w:t>
            </w:r>
          </w:p>
          <w:p w14:paraId="3253F4FA" w14:textId="77777777" w:rsidR="0067715A" w:rsidRDefault="0067715A" w:rsidP="0067715A">
            <w:pPr>
              <w:pStyle w:val="ListParagraph"/>
              <w:rPr>
                <w:rFonts w:cs="Arial"/>
                <w:lang w:val="fr-FR"/>
              </w:rPr>
            </w:pPr>
          </w:p>
          <w:p w14:paraId="04B0998B" w14:textId="7FD483A2" w:rsidR="0067715A" w:rsidRPr="0067715A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val="fr-FR"/>
              </w:rPr>
            </w:pPr>
            <w:r w:rsidRPr="0067715A">
              <w:rPr>
                <w:rFonts w:cs="Arial"/>
                <w:b/>
                <w:bCs/>
                <w:lang w:val="fr-FR"/>
              </w:rPr>
              <w:t>Assurer l'amélioration continue</w:t>
            </w:r>
          </w:p>
          <w:p w14:paraId="7CB3337D" w14:textId="77777777" w:rsidR="0067715A" w:rsidRPr="0067715A" w:rsidRDefault="0067715A" w:rsidP="0067715A">
            <w:pPr>
              <w:pStyle w:val="ListParagraph"/>
              <w:rPr>
                <w:rFonts w:cs="Arial"/>
                <w:lang w:val="fr-FR"/>
              </w:rPr>
            </w:pPr>
          </w:p>
          <w:p w14:paraId="30D1FC72" w14:textId="751F2409" w:rsidR="0067715A" w:rsidRPr="00DC6F66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 xml:space="preserve">Contribuer à l’amélioration continue des processus, des coûts des produits et de production et des résultats </w:t>
            </w:r>
            <w:proofErr w:type="gramStart"/>
            <w:r w:rsidRPr="00DC6F66">
              <w:rPr>
                <w:rFonts w:eastAsia="Calibri" w:cs="Arial"/>
                <w:lang w:val="fr-FR" w:eastAsia="en-US"/>
              </w:rPr>
              <w:t xml:space="preserve">du </w:t>
            </w:r>
            <w:r w:rsidR="00C30C87">
              <w:rPr>
                <w:rFonts w:eastAsia="Calibri" w:cs="Arial"/>
                <w:lang w:val="fr-FR" w:eastAsia="en-US"/>
              </w:rPr>
              <w:t>direction</w:t>
            </w:r>
            <w:proofErr w:type="gramEnd"/>
            <w:r w:rsidRPr="00DC6F66">
              <w:rPr>
                <w:rFonts w:eastAsia="Calibri" w:cs="Arial"/>
                <w:lang w:val="fr-FR" w:eastAsia="en-US"/>
              </w:rPr>
              <w:t xml:space="preserve"> et du site (efficience, charges, coûts, qualité et sécurité) ;</w:t>
            </w:r>
          </w:p>
          <w:p w14:paraId="3BC18DA3" w14:textId="77777777" w:rsidR="0067715A" w:rsidRPr="00DC6F66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 xml:space="preserve">Améliorer les instructions et les procédures de travail en respectant le standard client </w:t>
            </w:r>
          </w:p>
          <w:p w14:paraId="0B6386E0" w14:textId="4A4D5D0D" w:rsidR="0067715A" w:rsidRDefault="0067715A" w:rsidP="0067715A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Contribuer à atteindre les objectifs du team, du service, du département et du site ;</w:t>
            </w:r>
          </w:p>
          <w:p w14:paraId="1531B131" w14:textId="77777777" w:rsidR="006A3A5C" w:rsidRDefault="006A3A5C" w:rsidP="006A3A5C">
            <w:pPr>
              <w:pStyle w:val="ListParagraph"/>
              <w:rPr>
                <w:rFonts w:cs="Arial"/>
                <w:lang w:val="fr-FR"/>
              </w:rPr>
            </w:pPr>
          </w:p>
          <w:p w14:paraId="0DE0376B" w14:textId="4E44CE30" w:rsidR="006A3A5C" w:rsidRPr="006A3A5C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val="fr-FR"/>
              </w:rPr>
            </w:pPr>
            <w:r>
              <w:rPr>
                <w:rFonts w:cs="Arial"/>
                <w:b/>
                <w:bCs/>
                <w:lang w:val="fr-FR"/>
              </w:rPr>
              <w:t xml:space="preserve">Transférer la formation théorique et superviser </w:t>
            </w:r>
            <w:r w:rsidR="00C95C5E">
              <w:rPr>
                <w:rFonts w:cs="Arial"/>
                <w:b/>
                <w:bCs/>
                <w:lang w:val="fr-FR"/>
              </w:rPr>
              <w:t>les activités liées des</w:t>
            </w:r>
            <w:r w:rsidR="00CA75B5">
              <w:rPr>
                <w:rFonts w:cs="Arial"/>
                <w:b/>
                <w:bCs/>
                <w:lang w:val="fr-FR"/>
              </w:rPr>
              <w:t xml:space="preserve"> changements techniques</w:t>
            </w:r>
            <w:r>
              <w:rPr>
                <w:rFonts w:cs="Arial"/>
                <w:b/>
                <w:bCs/>
                <w:lang w:val="fr-FR"/>
              </w:rPr>
              <w:t> :</w:t>
            </w:r>
          </w:p>
          <w:p w14:paraId="1CA4081B" w14:textId="77777777" w:rsidR="006A3A5C" w:rsidRPr="006A3A5C" w:rsidRDefault="006A3A5C" w:rsidP="006A3A5C">
            <w:pPr>
              <w:pStyle w:val="ListParagraph"/>
              <w:rPr>
                <w:rFonts w:cs="Arial"/>
                <w:lang w:val="fr-FR"/>
              </w:rPr>
            </w:pPr>
          </w:p>
          <w:p w14:paraId="16CBE2D1" w14:textId="7753B9AE" w:rsidR="006A3A5C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Transférer la formation théorique aux différents intervenants (service formation, qualité, production,)</w:t>
            </w:r>
          </w:p>
          <w:p w14:paraId="4AFC2D11" w14:textId="77777777" w:rsidR="006A3A5C" w:rsidRPr="00DC6F66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 xml:space="preserve">Contrôler la définition des postes de travail, les implantations ou les modalités de manutention et d'entreposage des matières/produits </w:t>
            </w:r>
          </w:p>
          <w:p w14:paraId="62073EAC" w14:textId="57A0235D" w:rsidR="006A3A5C" w:rsidRDefault="00ED6C7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>
              <w:rPr>
                <w:rFonts w:eastAsia="Calibri" w:cs="Arial"/>
                <w:lang w:val="fr-FR" w:eastAsia="en-US"/>
              </w:rPr>
              <w:t>Contrôler</w:t>
            </w:r>
            <w:r w:rsidR="006A3A5C" w:rsidRPr="00DC6F66">
              <w:rPr>
                <w:rFonts w:eastAsia="Calibri" w:cs="Arial"/>
                <w:lang w:val="fr-FR" w:eastAsia="en-US"/>
              </w:rPr>
              <w:t xml:space="preserve"> l’aménagement et la validation des postes de travail ;</w:t>
            </w:r>
          </w:p>
          <w:p w14:paraId="4AC500A1" w14:textId="77777777" w:rsidR="006A3A5C" w:rsidRPr="00DC6F66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Mettre à la disposition des collègues les informations nécessaires, fiables et à temps ;</w:t>
            </w:r>
          </w:p>
          <w:p w14:paraId="1D2B5957" w14:textId="77777777" w:rsidR="006A3A5C" w:rsidRPr="00DC6F66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Organiser, superviser et contrôler le traitement des données sur les systèmes ERP.</w:t>
            </w:r>
          </w:p>
          <w:p w14:paraId="760EA3F6" w14:textId="2AB503B6" w:rsidR="006A3A5C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Contrôler la répartition des tâches en fonction du temps de cycle convenu pour la chaine de production et conformément au concept de production.</w:t>
            </w:r>
          </w:p>
          <w:p w14:paraId="7D5C33F5" w14:textId="77777777" w:rsidR="006A3A5C" w:rsidRDefault="006A3A5C" w:rsidP="002369CB">
            <w:pPr>
              <w:pStyle w:val="ListParagraph"/>
              <w:rPr>
                <w:rFonts w:eastAsia="Calibri" w:cs="Arial"/>
                <w:lang w:val="fr-FR" w:eastAsia="en-US"/>
              </w:rPr>
            </w:pPr>
          </w:p>
          <w:p w14:paraId="19C2A0E8" w14:textId="527F33E4" w:rsidR="00DC6F66" w:rsidRPr="006A3A5C" w:rsidRDefault="006A3A5C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6A3A5C">
              <w:rPr>
                <w:rFonts w:eastAsia="Calibri" w:cs="Arial"/>
                <w:b/>
                <w:bCs/>
                <w:lang w:val="fr-FR"/>
              </w:rPr>
              <w:t>Assurer l’implémentation des exigences de la norme</w:t>
            </w:r>
          </w:p>
          <w:p w14:paraId="53DEBE2B" w14:textId="77777777" w:rsidR="00DC6F66" w:rsidRPr="00DC6F66" w:rsidRDefault="00DC6F66" w:rsidP="00DC6F66">
            <w:pPr>
              <w:pStyle w:val="ListParagraph"/>
              <w:overflowPunct w:val="0"/>
              <w:autoSpaceDE w:val="0"/>
              <w:autoSpaceDN w:val="0"/>
              <w:adjustRightInd w:val="0"/>
              <w:rPr>
                <w:rFonts w:cs="Arial"/>
                <w:b/>
                <w:bCs/>
                <w:lang w:val="fr-FR"/>
              </w:rPr>
            </w:pPr>
          </w:p>
          <w:p w14:paraId="737B1010" w14:textId="3F8780C0" w:rsidR="006A3A5C" w:rsidRDefault="00A748A2" w:rsidP="006A3A5C">
            <w:pPr>
              <w:pStyle w:val="ListParagraph"/>
              <w:numPr>
                <w:ilvl w:val="0"/>
                <w:numId w:val="1"/>
              </w:numPr>
              <w:rPr>
                <w:rFonts w:eastAsia="Calibri" w:cs="Arial"/>
                <w:lang w:val="fr-FR" w:eastAsia="en-US"/>
              </w:rPr>
            </w:pPr>
            <w:r w:rsidRPr="00DC6F66">
              <w:rPr>
                <w:rFonts w:eastAsia="Calibri" w:cs="Arial"/>
                <w:lang w:val="fr-FR" w:eastAsia="en-US"/>
              </w:rPr>
              <w:t>Elaborer, implémenter et respecter les instructions et procédures de travail ainsi que les normes clients </w:t>
            </w:r>
          </w:p>
          <w:p w14:paraId="13C23E62" w14:textId="77777777" w:rsidR="006A3A5C" w:rsidRPr="006A3A5C" w:rsidRDefault="006A3A5C" w:rsidP="006A3A5C">
            <w:pPr>
              <w:pStyle w:val="ListParagraph"/>
              <w:rPr>
                <w:rFonts w:eastAsia="Calibri" w:cs="Arial"/>
                <w:lang w:val="fr-FR" w:eastAsia="en-US"/>
              </w:rPr>
            </w:pPr>
          </w:p>
          <w:p w14:paraId="4C632D00" w14:textId="77777777" w:rsidR="006A3A5C" w:rsidRPr="006A3A5C" w:rsidRDefault="006A3A5C" w:rsidP="006A3A5C">
            <w:pPr>
              <w:pStyle w:val="ListParagraph"/>
              <w:rPr>
                <w:rFonts w:eastAsia="Calibri" w:cs="Arial"/>
                <w:lang w:val="fr-FR" w:eastAsia="en-US"/>
              </w:rPr>
            </w:pPr>
          </w:p>
          <w:p w14:paraId="7EEC4CDB" w14:textId="77777777" w:rsidR="006A3A5C" w:rsidRPr="00DC6F66" w:rsidRDefault="006A3A5C" w:rsidP="006A3A5C">
            <w:pPr>
              <w:pStyle w:val="ListParagraph"/>
              <w:rPr>
                <w:rFonts w:eastAsia="Calibri" w:cs="Arial"/>
                <w:lang w:val="fr-FR" w:eastAsia="en-US"/>
              </w:rPr>
            </w:pPr>
          </w:p>
          <w:p w14:paraId="4949E69A" w14:textId="77777777" w:rsidR="0057027C" w:rsidRPr="008074A7" w:rsidRDefault="0057027C" w:rsidP="00677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r w:rsidRPr="008074A7">
              <w:rPr>
                <w:rFonts w:cs="Arial"/>
                <w:color w:val="004E9E" w:themeColor="text1"/>
                <w:lang w:val="fr-FR"/>
              </w:rPr>
              <w:t>Contribuer à la cohérence globale inter départements.</w:t>
            </w:r>
          </w:p>
          <w:p w14:paraId="33207771" w14:textId="77777777" w:rsidR="0057027C" w:rsidRPr="008074A7" w:rsidRDefault="0057027C" w:rsidP="00677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r w:rsidRPr="008074A7">
              <w:rPr>
                <w:rFonts w:cs="Arial"/>
                <w:color w:val="004E9E" w:themeColor="text1"/>
                <w:lang w:val="fr-FR"/>
              </w:rPr>
              <w:t>Collaborer à l'amélioration des conditions de travail de l'entreprise en relation avec les autres services et les autres départements.</w:t>
            </w:r>
          </w:p>
          <w:p w14:paraId="7F92E730" w14:textId="77777777" w:rsidR="0057027C" w:rsidRPr="008074A7" w:rsidRDefault="0057027C" w:rsidP="00677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r w:rsidRPr="008074A7">
              <w:rPr>
                <w:rFonts w:cs="Arial"/>
                <w:color w:val="004E9E" w:themeColor="text1"/>
                <w:lang w:val="fr-FR"/>
              </w:rPr>
              <w:t>Assurer le respect des règles et procédures et veiller à leur amélioration.</w:t>
            </w:r>
          </w:p>
          <w:p w14:paraId="41BC2508" w14:textId="77777777" w:rsidR="0057027C" w:rsidRPr="008074A7" w:rsidRDefault="0057027C" w:rsidP="00677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r w:rsidRPr="008074A7">
              <w:rPr>
                <w:rFonts w:cs="Arial"/>
                <w:color w:val="004E9E" w:themeColor="text1"/>
                <w:lang w:val="fr-FR"/>
              </w:rPr>
              <w:t>Veiller au respect de la législation sociale, du règlement intérieur et à l'application des procédures internes.</w:t>
            </w:r>
          </w:p>
          <w:p w14:paraId="69E582D7" w14:textId="724609C3" w:rsidR="0057027C" w:rsidRDefault="0057027C" w:rsidP="00677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r w:rsidRPr="008074A7">
              <w:rPr>
                <w:rFonts w:cs="Arial"/>
                <w:color w:val="004E9E" w:themeColor="text1"/>
                <w:lang w:val="fr-FR"/>
              </w:rPr>
              <w:t>Respect</w:t>
            </w:r>
            <w:r w:rsidR="00D5034F">
              <w:rPr>
                <w:rFonts w:cs="Arial"/>
                <w:color w:val="004E9E" w:themeColor="text1"/>
                <w:lang w:val="fr-FR"/>
              </w:rPr>
              <w:t>er</w:t>
            </w:r>
            <w:r w:rsidRPr="008074A7">
              <w:rPr>
                <w:rFonts w:cs="Arial"/>
                <w:color w:val="004E9E" w:themeColor="text1"/>
                <w:lang w:val="fr-FR"/>
              </w:rPr>
              <w:t xml:space="preserve"> l’engagement de la direction générale et politique qualité </w:t>
            </w:r>
            <w:r w:rsidR="006556F1">
              <w:rPr>
                <w:rFonts w:cs="Arial"/>
                <w:color w:val="004E9E" w:themeColor="text1"/>
                <w:lang w:val="fr-FR"/>
              </w:rPr>
              <w:t xml:space="preserve">et environnement </w:t>
            </w:r>
            <w:r w:rsidRPr="008074A7">
              <w:rPr>
                <w:rFonts w:cs="Arial"/>
                <w:color w:val="004E9E" w:themeColor="text1"/>
                <w:lang w:val="fr-FR"/>
              </w:rPr>
              <w:t>de SEBN</w:t>
            </w:r>
            <w:r w:rsidR="00846C3F">
              <w:rPr>
                <w:rFonts w:cs="Arial"/>
                <w:color w:val="004E9E" w:themeColor="text1"/>
                <w:lang w:val="fr-FR"/>
              </w:rPr>
              <w:t>.</w:t>
            </w:r>
            <w:r w:rsidRPr="008074A7">
              <w:rPr>
                <w:rFonts w:cs="Arial"/>
                <w:color w:val="004E9E" w:themeColor="text1"/>
                <w:lang w:val="fr-FR"/>
              </w:rPr>
              <w:t>TN</w:t>
            </w:r>
          </w:p>
          <w:p w14:paraId="04019022" w14:textId="0D301319" w:rsidR="00D5034F" w:rsidRDefault="00D5034F" w:rsidP="00677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r>
              <w:rPr>
                <w:rFonts w:cs="Arial"/>
                <w:color w:val="004E9E" w:themeColor="text1"/>
                <w:lang w:val="fr-FR"/>
              </w:rPr>
              <w:t>Respecter les procédures SST/Environnement de SEBN.TN</w:t>
            </w:r>
          </w:p>
          <w:p w14:paraId="08596420" w14:textId="2327E3AD" w:rsidR="00D5034F" w:rsidRPr="008074A7" w:rsidRDefault="00D5034F" w:rsidP="0067715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r>
              <w:rPr>
                <w:rFonts w:cs="Arial"/>
                <w:color w:val="004E9E" w:themeColor="text1"/>
                <w:lang w:val="fr-FR"/>
              </w:rPr>
              <w:t>Contribuer à l’atteinte des objectifs SST/Environnement de SEBN.TN</w:t>
            </w:r>
          </w:p>
          <w:p w14:paraId="644155D2" w14:textId="4EFE8007" w:rsidR="0057027C" w:rsidRPr="002540A5" w:rsidRDefault="0057027C" w:rsidP="00D5034F">
            <w:pPr>
              <w:pStyle w:val="ListParagraph"/>
              <w:rPr>
                <w:rFonts w:cs="Arial"/>
                <w:lang w:val="fr-FR"/>
              </w:rPr>
            </w:pPr>
          </w:p>
        </w:tc>
      </w:tr>
      <w:tr w:rsidR="00654857" w:rsidRPr="002540A5" w14:paraId="528C24DE" w14:textId="77777777" w:rsidTr="00470C9E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6D9D9C90" w14:textId="77777777" w:rsidR="00654857" w:rsidRPr="002540A5" w:rsidRDefault="00654857" w:rsidP="00D52A5E">
            <w:pPr>
              <w:pStyle w:val="ListParagraph"/>
              <w:rPr>
                <w:rFonts w:cs="Arial"/>
                <w:lang w:val="fr-FR"/>
              </w:rPr>
            </w:pPr>
          </w:p>
        </w:tc>
      </w:tr>
    </w:tbl>
    <w:p w14:paraId="15F0F232" w14:textId="2FDF2166" w:rsidR="001E01E3" w:rsidRDefault="001E01E3" w:rsidP="00F244D4">
      <w:pPr>
        <w:pBdr>
          <w:top w:val="single" w:sz="4" w:space="1" w:color="auto"/>
        </w:pBdr>
        <w:spacing w:after="120" w:line="240" w:lineRule="auto"/>
        <w:rPr>
          <w:rFonts w:ascii="Arial" w:hAnsi="Arial" w:cs="Arial"/>
          <w:b/>
          <w:i/>
          <w:color w:val="004E9E" w:themeColor="text1"/>
          <w:lang w:val="fr-FR"/>
        </w:rPr>
      </w:pPr>
    </w:p>
    <w:p w14:paraId="5B71F370" w14:textId="1085238D" w:rsidR="00501370" w:rsidRPr="00405D88" w:rsidRDefault="005C18FE" w:rsidP="0084526A">
      <w:pPr>
        <w:pStyle w:val="ListParagraph"/>
        <w:numPr>
          <w:ilvl w:val="0"/>
          <w:numId w:val="3"/>
        </w:numPr>
        <w:spacing w:after="240"/>
        <w:rPr>
          <w:rFonts w:cs="Arial"/>
          <w:b/>
          <w:i/>
          <w:color w:val="004E9E" w:themeColor="text1"/>
          <w:lang w:val="fr-FR"/>
        </w:rPr>
      </w:pPr>
      <w:bookmarkStart w:id="0" w:name="_Hlk114053001"/>
      <w:r w:rsidRPr="00405D88">
        <w:rPr>
          <w:rFonts w:cs="Arial"/>
          <w:b/>
          <w:i/>
          <w:color w:val="004E9E" w:themeColor="text1"/>
          <w:lang w:val="fr-FR"/>
        </w:rPr>
        <w:t>Moyens utilisés :</w:t>
      </w:r>
      <w:r w:rsidR="00501370" w:rsidRPr="00405D88">
        <w:rPr>
          <w:rFonts w:cs="Arial"/>
          <w:b/>
          <w:i/>
          <w:color w:val="004E9E" w:themeColor="text1"/>
          <w:lang w:val="fr-FR"/>
        </w:rPr>
        <w:t xml:space="preserve"> </w:t>
      </w:r>
    </w:p>
    <w:tbl>
      <w:tblPr>
        <w:tblStyle w:val="TableGrid"/>
        <w:tblW w:w="10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51"/>
      </w:tblGrid>
      <w:tr w:rsidR="0069543F" w:rsidRPr="002540A5" w14:paraId="5B7307FE" w14:textId="77777777" w:rsidTr="00B632FE">
        <w:trPr>
          <w:trHeight w:val="166"/>
        </w:trPr>
        <w:tc>
          <w:tcPr>
            <w:tcW w:w="10451" w:type="dxa"/>
            <w:shd w:val="clear" w:color="auto" w:fill="F2F2F2" w:themeFill="background1" w:themeFillShade="F2"/>
          </w:tcPr>
          <w:p w14:paraId="7381F3CD" w14:textId="4467AF72" w:rsidR="0069543F" w:rsidRPr="00B632FE" w:rsidRDefault="0069543F" w:rsidP="006954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bookmarkStart w:id="1" w:name="_Hlk118788386"/>
            <w:r>
              <w:rPr>
                <w:rFonts w:cs="Arial"/>
                <w:lang w:val="fr-FR"/>
              </w:rPr>
              <w:t xml:space="preserve">Système </w:t>
            </w:r>
            <w:r w:rsidR="009750B1">
              <w:rPr>
                <w:rFonts w:cs="Arial"/>
                <w:lang w:val="fr-FR"/>
              </w:rPr>
              <w:t>SAP</w:t>
            </w:r>
          </w:p>
        </w:tc>
      </w:tr>
      <w:tr w:rsidR="0069543F" w:rsidRPr="002540A5" w14:paraId="7D82AE4F" w14:textId="77777777" w:rsidTr="00B632FE">
        <w:trPr>
          <w:trHeight w:val="166"/>
        </w:trPr>
        <w:tc>
          <w:tcPr>
            <w:tcW w:w="10451" w:type="dxa"/>
            <w:shd w:val="clear" w:color="auto" w:fill="F2F2F2" w:themeFill="background1" w:themeFillShade="F2"/>
          </w:tcPr>
          <w:p w14:paraId="67067350" w14:textId="1D2800BE" w:rsidR="0069543F" w:rsidRPr="00B632FE" w:rsidRDefault="0069543F" w:rsidP="0069543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="Arial"/>
                <w:color w:val="004E9E" w:themeColor="text1"/>
                <w:lang w:val="fr-FR"/>
              </w:rPr>
            </w:pPr>
            <w:r>
              <w:rPr>
                <w:rFonts w:cs="Arial"/>
                <w:lang w:val="fr-FR"/>
              </w:rPr>
              <w:t>Base de données</w:t>
            </w:r>
            <w:r w:rsidR="00DC7163">
              <w:rPr>
                <w:rFonts w:cs="Arial"/>
                <w:lang w:val="fr-FR"/>
              </w:rPr>
              <w:t xml:space="preserve"> : </w:t>
            </w:r>
            <w:r>
              <w:rPr>
                <w:rFonts w:cs="Arial"/>
                <w:lang w:val="fr-FR"/>
              </w:rPr>
              <w:t>Sesam</w:t>
            </w:r>
          </w:p>
        </w:tc>
      </w:tr>
      <w:tr w:rsidR="0069543F" w:rsidRPr="002540A5" w14:paraId="788BA85F" w14:textId="77777777" w:rsidTr="00B632FE">
        <w:trPr>
          <w:trHeight w:val="166"/>
        </w:trPr>
        <w:tc>
          <w:tcPr>
            <w:tcW w:w="10451" w:type="dxa"/>
            <w:shd w:val="clear" w:color="auto" w:fill="F2F2F2" w:themeFill="background1" w:themeFillShade="F2"/>
          </w:tcPr>
          <w:p w14:paraId="1965FC45" w14:textId="77777777" w:rsidR="0069543F" w:rsidRPr="002540A5" w:rsidRDefault="0069543F" w:rsidP="0069543F">
            <w:pPr>
              <w:pStyle w:val="ListParagraph"/>
              <w:rPr>
                <w:rFonts w:cs="Arial"/>
                <w:lang w:val="fr-FR"/>
              </w:rPr>
            </w:pPr>
          </w:p>
        </w:tc>
      </w:tr>
      <w:bookmarkEnd w:id="0"/>
      <w:bookmarkEnd w:id="1"/>
    </w:tbl>
    <w:p w14:paraId="30BD5E63" w14:textId="77777777" w:rsidR="00F51A3F" w:rsidRPr="00F51A3F" w:rsidRDefault="00F51A3F" w:rsidP="00F51A3F">
      <w:pPr>
        <w:pStyle w:val="ListParagraph"/>
        <w:ind w:left="1080"/>
        <w:rPr>
          <w:rFonts w:cs="Arial"/>
          <w:color w:val="004E9E" w:themeColor="text1"/>
          <w:sz w:val="22"/>
          <w:szCs w:val="22"/>
          <w:lang w:val="fr-FR"/>
        </w:rPr>
      </w:pPr>
    </w:p>
    <w:p w14:paraId="5ED64CDE" w14:textId="13E76FD9" w:rsidR="009D59C8" w:rsidRPr="002F468F" w:rsidRDefault="00B51F42" w:rsidP="0084526A">
      <w:pPr>
        <w:pStyle w:val="ListParagraph"/>
        <w:numPr>
          <w:ilvl w:val="0"/>
          <w:numId w:val="3"/>
        </w:numPr>
        <w:rPr>
          <w:rFonts w:cs="Arial"/>
          <w:i/>
          <w:color w:val="004E9E" w:themeColor="text1"/>
          <w:lang w:val="fr-FR"/>
        </w:rPr>
      </w:pPr>
      <w:r w:rsidRPr="002F468F">
        <w:rPr>
          <w:rFonts w:cs="Arial"/>
          <w:b/>
          <w:i/>
          <w:color w:val="004E9E" w:themeColor="text1"/>
          <w:lang w:val="fr-FR"/>
        </w:rPr>
        <w:t xml:space="preserve">Relations de communication </w:t>
      </w:r>
      <w:r w:rsidR="00AD352F" w:rsidRPr="002F468F">
        <w:rPr>
          <w:rFonts w:cs="Arial"/>
          <w:b/>
          <w:i/>
          <w:color w:val="004E9E" w:themeColor="text1"/>
          <w:lang w:val="fr-FR"/>
        </w:rPr>
        <w:t xml:space="preserve">: </w:t>
      </w:r>
    </w:p>
    <w:p w14:paraId="68D0D1E4" w14:textId="77777777" w:rsidR="003D1398" w:rsidRPr="002540A5" w:rsidRDefault="003D1398" w:rsidP="003D1398">
      <w:pPr>
        <w:pStyle w:val="ListParagraph"/>
        <w:rPr>
          <w:rFonts w:cs="Arial"/>
          <w:b/>
          <w:color w:val="042DC9" w:themeColor="accent2" w:themeShade="80"/>
          <w:sz w:val="18"/>
          <w:szCs w:val="12"/>
          <w:u w:val="single"/>
          <w:lang w:val="fr-FR"/>
        </w:rPr>
      </w:pPr>
    </w:p>
    <w:tbl>
      <w:tblPr>
        <w:tblW w:w="10632" w:type="dxa"/>
        <w:tblInd w:w="-1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5"/>
        <w:gridCol w:w="5917"/>
      </w:tblGrid>
      <w:tr w:rsidR="00191187" w:rsidRPr="002540A5" w14:paraId="544E85C1" w14:textId="77777777" w:rsidTr="00792102">
        <w:trPr>
          <w:trHeight w:val="461"/>
        </w:trPr>
        <w:tc>
          <w:tcPr>
            <w:tcW w:w="4715" w:type="dxa"/>
            <w:tcBorders>
              <w:top w:val="single" w:sz="8" w:space="0" w:color="002060"/>
              <w:left w:val="single" w:sz="8" w:space="0" w:color="002060"/>
              <w:bottom w:val="single" w:sz="4" w:space="0" w:color="002060"/>
              <w:right w:val="single" w:sz="8" w:space="0" w:color="002060"/>
            </w:tcBorders>
            <w:shd w:val="clear" w:color="auto" w:fill="D9D9D9" w:themeFill="background1" w:themeFillShade="D9"/>
            <w:hideMark/>
          </w:tcPr>
          <w:p w14:paraId="3A520EE7" w14:textId="24E4390C" w:rsidR="00191187" w:rsidRPr="00191187" w:rsidRDefault="00191187" w:rsidP="00FA24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191187">
              <w:rPr>
                <w:rFonts w:ascii="Arial" w:eastAsia="Times New Roman" w:hAnsi="Arial" w:cs="Arial"/>
                <w:b/>
                <w:bCs/>
                <w:color w:val="004E9E" w:themeColor="text2"/>
                <w:lang w:val="fr-FR" w:eastAsia="fr-FR"/>
              </w:rPr>
              <w:t>Documents émis :</w:t>
            </w:r>
          </w:p>
        </w:tc>
        <w:tc>
          <w:tcPr>
            <w:tcW w:w="5917" w:type="dxa"/>
            <w:tcBorders>
              <w:top w:val="single" w:sz="8" w:space="0" w:color="002060"/>
              <w:left w:val="nil"/>
              <w:bottom w:val="nil"/>
              <w:right w:val="single" w:sz="8" w:space="0" w:color="002060"/>
            </w:tcBorders>
            <w:shd w:val="clear" w:color="auto" w:fill="D9D9D9" w:themeFill="background1" w:themeFillShade="D9"/>
            <w:hideMark/>
          </w:tcPr>
          <w:p w14:paraId="7912763A" w14:textId="15E0C144" w:rsidR="00191187" w:rsidRPr="00191187" w:rsidRDefault="00191187" w:rsidP="00FA24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191187">
              <w:rPr>
                <w:rFonts w:ascii="Arial" w:eastAsia="Times New Roman" w:hAnsi="Arial" w:cs="Arial"/>
                <w:b/>
                <w:bCs/>
                <w:color w:val="004E9E" w:themeColor="text2"/>
                <w:lang w:val="fr-FR" w:eastAsia="fr-FR"/>
              </w:rPr>
              <w:t>Documents reçus :</w:t>
            </w:r>
          </w:p>
        </w:tc>
      </w:tr>
      <w:tr w:rsidR="0069543F" w:rsidRPr="002540A5" w14:paraId="177AEE38" w14:textId="77777777" w:rsidTr="009606FB">
        <w:trPr>
          <w:trHeight w:val="447"/>
        </w:trPr>
        <w:tc>
          <w:tcPr>
            <w:tcW w:w="4715" w:type="dxa"/>
            <w:tcBorders>
              <w:top w:val="single" w:sz="4" w:space="0" w:color="002060"/>
              <w:left w:val="single" w:sz="8" w:space="0" w:color="002060"/>
              <w:bottom w:val="single" w:sz="4" w:space="0" w:color="002060"/>
              <w:right w:val="single" w:sz="8" w:space="0" w:color="002060"/>
            </w:tcBorders>
            <w:shd w:val="clear" w:color="auto" w:fill="auto"/>
            <w:hideMark/>
          </w:tcPr>
          <w:p w14:paraId="636E3286" w14:textId="5CD846B5" w:rsidR="0069543F" w:rsidRPr="00545BB1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545BB1">
              <w:rPr>
                <w:rFonts w:ascii="Arial" w:eastAsia="Times New Roman" w:hAnsi="Arial" w:cs="Arial"/>
                <w:b/>
                <w:bCs/>
                <w:lang w:val="fr-FR" w:eastAsia="fr-FR"/>
              </w:rPr>
              <w:t>Documents des changements technique</w:t>
            </w:r>
          </w:p>
        </w:tc>
        <w:tc>
          <w:tcPr>
            <w:tcW w:w="5917" w:type="dxa"/>
            <w:tcBorders>
              <w:top w:val="single" w:sz="4" w:space="0" w:color="002060"/>
              <w:left w:val="nil"/>
              <w:bottom w:val="nil"/>
              <w:right w:val="single" w:sz="8" w:space="0" w:color="002060"/>
            </w:tcBorders>
            <w:shd w:val="clear" w:color="auto" w:fill="auto"/>
            <w:hideMark/>
          </w:tcPr>
          <w:p w14:paraId="7C54F792" w14:textId="77777777" w:rsidR="0069543F" w:rsidRPr="00545BB1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545BB1">
              <w:rPr>
                <w:rFonts w:ascii="Arial" w:eastAsia="Times New Roman" w:hAnsi="Arial" w:cs="Arial"/>
                <w:b/>
                <w:bCs/>
                <w:lang w:val="fr-FR" w:eastAsia="fr-FR"/>
              </w:rPr>
              <w:t> Dessin technique</w:t>
            </w:r>
          </w:p>
          <w:p w14:paraId="159530B9" w14:textId="62AAA0A9" w:rsidR="0069543F" w:rsidRPr="00545BB1" w:rsidRDefault="0069543F" w:rsidP="006954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545BB1">
              <w:rPr>
                <w:rFonts w:ascii="Arial" w:eastAsia="Times New Roman" w:hAnsi="Arial" w:cs="Arial"/>
                <w:b/>
                <w:bCs/>
                <w:lang w:val="fr-FR" w:eastAsia="fr-FR"/>
              </w:rPr>
              <w:t> </w:t>
            </w:r>
          </w:p>
        </w:tc>
      </w:tr>
      <w:tr w:rsidR="0069543F" w:rsidRPr="002540A5" w14:paraId="63FA9277" w14:textId="77777777" w:rsidTr="009606FB">
        <w:trPr>
          <w:trHeight w:val="288"/>
        </w:trPr>
        <w:tc>
          <w:tcPr>
            <w:tcW w:w="4715" w:type="dxa"/>
            <w:tcBorders>
              <w:top w:val="nil"/>
              <w:left w:val="single" w:sz="8" w:space="0" w:color="002060"/>
              <w:bottom w:val="single" w:sz="4" w:space="0" w:color="002060"/>
              <w:right w:val="single" w:sz="8" w:space="0" w:color="002060"/>
            </w:tcBorders>
            <w:shd w:val="clear" w:color="auto" w:fill="auto"/>
            <w:hideMark/>
          </w:tcPr>
          <w:p w14:paraId="621198FB" w14:textId="46E260B7" w:rsidR="0069543F" w:rsidRPr="00545BB1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545BB1">
              <w:rPr>
                <w:rFonts w:ascii="Arial" w:eastAsia="Times New Roman" w:hAnsi="Arial" w:cs="Arial"/>
                <w:b/>
                <w:bCs/>
                <w:lang w:val="fr-FR" w:eastAsia="fr-FR"/>
              </w:rPr>
              <w:t xml:space="preserve">Instruction internes et Méthode de montage </w:t>
            </w:r>
          </w:p>
        </w:tc>
        <w:tc>
          <w:tcPr>
            <w:tcW w:w="5917" w:type="dxa"/>
            <w:tcBorders>
              <w:top w:val="single" w:sz="4" w:space="0" w:color="002060"/>
              <w:left w:val="nil"/>
              <w:bottom w:val="nil"/>
              <w:right w:val="single" w:sz="8" w:space="0" w:color="002060"/>
            </w:tcBorders>
            <w:shd w:val="clear" w:color="auto" w:fill="auto"/>
            <w:hideMark/>
          </w:tcPr>
          <w:p w14:paraId="5826CFB1" w14:textId="5BD0088E" w:rsidR="0069543F" w:rsidRPr="00545BB1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545BB1">
              <w:rPr>
                <w:rFonts w:ascii="Arial" w:eastAsia="Times New Roman" w:hAnsi="Arial" w:cs="Arial"/>
                <w:b/>
                <w:bCs/>
                <w:lang w:val="fr-FR" w:eastAsia="fr-FR"/>
              </w:rPr>
              <w:t xml:space="preserve">Les procédures et les instructions </w:t>
            </w:r>
            <w:proofErr w:type="spellStart"/>
            <w:r w:rsidRPr="00545BB1">
              <w:rPr>
                <w:rFonts w:ascii="Arial" w:eastAsia="Times New Roman" w:hAnsi="Arial" w:cs="Arial"/>
                <w:b/>
                <w:bCs/>
                <w:lang w:val="fr-FR" w:eastAsia="fr-FR"/>
              </w:rPr>
              <w:t>centrals</w:t>
            </w:r>
            <w:proofErr w:type="spellEnd"/>
          </w:p>
        </w:tc>
      </w:tr>
      <w:tr w:rsidR="0069543F" w:rsidRPr="002540A5" w14:paraId="6603697A" w14:textId="77777777" w:rsidTr="0069543F">
        <w:trPr>
          <w:trHeight w:val="302"/>
        </w:trPr>
        <w:tc>
          <w:tcPr>
            <w:tcW w:w="4715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auto"/>
          </w:tcPr>
          <w:p w14:paraId="1ED1BEEB" w14:textId="03348625" w:rsidR="0069543F" w:rsidRPr="00545BB1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</w:p>
        </w:tc>
        <w:tc>
          <w:tcPr>
            <w:tcW w:w="5917" w:type="dxa"/>
            <w:tcBorders>
              <w:top w:val="single" w:sz="4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hideMark/>
          </w:tcPr>
          <w:p w14:paraId="6F95EF1F" w14:textId="7EC27A41" w:rsidR="0069543F" w:rsidRPr="00545BB1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fr-FR" w:eastAsia="fr-FR"/>
              </w:rPr>
            </w:pPr>
            <w:r w:rsidRPr="00545BB1">
              <w:rPr>
                <w:rFonts w:ascii="Arial" w:eastAsia="Times New Roman" w:hAnsi="Arial" w:cs="Arial"/>
                <w:b/>
                <w:bCs/>
                <w:lang w:val="fr-FR" w:eastAsia="fr-FR"/>
              </w:rPr>
              <w:t xml:space="preserve">Changement client et dérogation </w:t>
            </w:r>
          </w:p>
        </w:tc>
      </w:tr>
    </w:tbl>
    <w:p w14:paraId="7156F4F5" w14:textId="2B6692EE" w:rsidR="00B51F42" w:rsidRDefault="00B51F42" w:rsidP="0005457B">
      <w:pPr>
        <w:rPr>
          <w:rFonts w:cs="Arial"/>
          <w:b/>
          <w:color w:val="042DC9" w:themeColor="accent2" w:themeShade="80"/>
          <w:sz w:val="18"/>
          <w:szCs w:val="12"/>
          <w:u w:val="single"/>
          <w:lang w:val="fr-FR"/>
        </w:rPr>
      </w:pPr>
    </w:p>
    <w:p w14:paraId="60B88AB8" w14:textId="0D1A6D63" w:rsidR="00405D88" w:rsidRPr="0057027C" w:rsidRDefault="002F468F" w:rsidP="0084526A">
      <w:pPr>
        <w:pStyle w:val="ListParagraph"/>
        <w:numPr>
          <w:ilvl w:val="0"/>
          <w:numId w:val="3"/>
        </w:numPr>
        <w:rPr>
          <w:rFonts w:cs="Arial"/>
          <w:i/>
          <w:color w:val="004E9E" w:themeColor="text1"/>
          <w:lang w:val="fr-FR"/>
        </w:rPr>
      </w:pPr>
      <w:r w:rsidRPr="002F468F">
        <w:rPr>
          <w:rFonts w:cs="Arial"/>
          <w:b/>
          <w:i/>
          <w:color w:val="004E9E" w:themeColor="text1"/>
          <w:lang w:val="fr-FR"/>
        </w:rPr>
        <w:t>Re</w:t>
      </w:r>
      <w:r>
        <w:rPr>
          <w:rFonts w:cs="Arial"/>
          <w:b/>
          <w:i/>
          <w:color w:val="004E9E" w:themeColor="text1"/>
          <w:lang w:val="fr-FR"/>
        </w:rPr>
        <w:t>lations Fonctionnelles</w:t>
      </w:r>
      <w:r w:rsidRPr="002F468F">
        <w:rPr>
          <w:rFonts w:cs="Arial"/>
          <w:b/>
          <w:i/>
          <w:color w:val="004E9E" w:themeColor="text1"/>
          <w:lang w:val="fr-FR"/>
        </w:rPr>
        <w:t xml:space="preserve"> : </w:t>
      </w:r>
    </w:p>
    <w:p w14:paraId="49E33938" w14:textId="77777777" w:rsidR="0057027C" w:rsidRPr="0057027C" w:rsidRDefault="0057027C" w:rsidP="0057027C">
      <w:pPr>
        <w:pStyle w:val="ListParagraph"/>
        <w:ind w:left="360"/>
        <w:rPr>
          <w:rFonts w:cs="Arial"/>
          <w:i/>
          <w:color w:val="004E9E" w:themeColor="text1"/>
          <w:lang w:val="fr-FR"/>
        </w:rPr>
      </w:pPr>
      <w:bookmarkStart w:id="2" w:name="_Hlk118788306"/>
    </w:p>
    <w:p w14:paraId="57C2BB78" w14:textId="1EF58FBB" w:rsidR="0057027C" w:rsidRDefault="0057027C" w:rsidP="0057027C">
      <w:pPr>
        <w:pStyle w:val="ListParagraph"/>
        <w:ind w:left="360"/>
        <w:rPr>
          <w:rFonts w:cs="Arial"/>
          <w:b/>
          <w:i/>
          <w:color w:val="004E9E" w:themeColor="text1"/>
          <w:lang w:val="fr-FR"/>
        </w:rPr>
      </w:pPr>
      <w:r>
        <w:rPr>
          <w:rFonts w:cs="Arial"/>
          <w:b/>
          <w:i/>
          <w:color w:val="004E9E" w:themeColor="text1"/>
          <w:lang w:val="fr-FR"/>
        </w:rPr>
        <w:t>Interne :</w:t>
      </w:r>
    </w:p>
    <w:p w14:paraId="4D97CC67" w14:textId="77777777" w:rsidR="00B632FE" w:rsidRPr="00E550C8" w:rsidRDefault="00B632FE" w:rsidP="0057027C">
      <w:pPr>
        <w:pStyle w:val="ListParagraph"/>
        <w:ind w:left="360"/>
        <w:rPr>
          <w:rFonts w:cs="Arial"/>
          <w:i/>
          <w:color w:val="004E9E" w:themeColor="text1"/>
          <w:lang w:val="fr-FR"/>
        </w:rPr>
      </w:pPr>
    </w:p>
    <w:bookmarkEnd w:id="2"/>
    <w:p w14:paraId="6AACBA2D" w14:textId="77777777" w:rsidR="00E550C8" w:rsidRPr="00E550C8" w:rsidRDefault="00E550C8" w:rsidP="00E550C8">
      <w:pPr>
        <w:pStyle w:val="ListParagraph"/>
        <w:ind w:left="360"/>
        <w:rPr>
          <w:rFonts w:cs="Arial"/>
          <w:i/>
          <w:color w:val="004E9E" w:themeColor="text1"/>
          <w:lang w:val="fr-FR"/>
        </w:rPr>
      </w:pPr>
    </w:p>
    <w:tbl>
      <w:tblPr>
        <w:tblStyle w:val="LightGrid-Accent1"/>
        <w:tblW w:w="10632" w:type="dxa"/>
        <w:tblInd w:w="-152" w:type="dxa"/>
        <w:tblLook w:val="04A0" w:firstRow="1" w:lastRow="0" w:firstColumn="1" w:lastColumn="0" w:noHBand="0" w:noVBand="1"/>
      </w:tblPr>
      <w:tblGrid>
        <w:gridCol w:w="2389"/>
        <w:gridCol w:w="765"/>
        <w:gridCol w:w="735"/>
        <w:gridCol w:w="717"/>
        <w:gridCol w:w="765"/>
        <w:gridCol w:w="646"/>
        <w:gridCol w:w="768"/>
        <w:gridCol w:w="720"/>
        <w:gridCol w:w="709"/>
        <w:gridCol w:w="785"/>
        <w:gridCol w:w="762"/>
        <w:gridCol w:w="871"/>
      </w:tblGrid>
      <w:tr w:rsidR="0057027C" w:rsidRPr="002540A5" w14:paraId="037FC81A" w14:textId="77777777" w:rsidTr="0057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D9D9D9" w:themeFill="background2" w:themeFillShade="D9"/>
          </w:tcPr>
          <w:p w14:paraId="1C4BDEDD" w14:textId="77777777" w:rsidR="0057027C" w:rsidRPr="002540A5" w:rsidRDefault="0057027C" w:rsidP="00B472F3">
            <w:pPr>
              <w:jc w:val="center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Département</w:t>
            </w:r>
          </w:p>
        </w:tc>
        <w:tc>
          <w:tcPr>
            <w:tcW w:w="765" w:type="dxa"/>
            <w:shd w:val="clear" w:color="auto" w:fill="D9D9D9" w:themeFill="background2" w:themeFillShade="D9"/>
          </w:tcPr>
          <w:p w14:paraId="25B18194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PGM</w:t>
            </w:r>
          </w:p>
        </w:tc>
        <w:tc>
          <w:tcPr>
            <w:tcW w:w="735" w:type="dxa"/>
            <w:shd w:val="clear" w:color="auto" w:fill="D9D9D9" w:themeFill="background2" w:themeFillShade="D9"/>
          </w:tcPr>
          <w:p w14:paraId="25C4D492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PHR</w:t>
            </w:r>
          </w:p>
        </w:tc>
        <w:tc>
          <w:tcPr>
            <w:tcW w:w="717" w:type="dxa"/>
            <w:shd w:val="clear" w:color="auto" w:fill="D9D9D9" w:themeFill="background2" w:themeFillShade="D9"/>
          </w:tcPr>
          <w:p w14:paraId="0B1BBBA9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PCP</w:t>
            </w:r>
          </w:p>
        </w:tc>
        <w:tc>
          <w:tcPr>
            <w:tcW w:w="765" w:type="dxa"/>
            <w:shd w:val="clear" w:color="auto" w:fill="D9D9D9" w:themeFill="background2" w:themeFillShade="D9"/>
          </w:tcPr>
          <w:p w14:paraId="41FAF4F9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PMC</w:t>
            </w:r>
          </w:p>
        </w:tc>
        <w:tc>
          <w:tcPr>
            <w:tcW w:w="646" w:type="dxa"/>
            <w:shd w:val="clear" w:color="auto" w:fill="D9D9D9" w:themeFill="background2" w:themeFillShade="D9"/>
          </w:tcPr>
          <w:p w14:paraId="5394BF3C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PIT</w:t>
            </w:r>
          </w:p>
        </w:tc>
        <w:tc>
          <w:tcPr>
            <w:tcW w:w="768" w:type="dxa"/>
            <w:shd w:val="clear" w:color="auto" w:fill="D9D9D9" w:themeFill="background2" w:themeFillShade="D9"/>
          </w:tcPr>
          <w:p w14:paraId="0C794547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PHS</w:t>
            </w:r>
          </w:p>
        </w:tc>
        <w:tc>
          <w:tcPr>
            <w:tcW w:w="720" w:type="dxa"/>
            <w:shd w:val="clear" w:color="auto" w:fill="D9D9D9" w:themeFill="background2" w:themeFillShade="D9"/>
          </w:tcPr>
          <w:p w14:paraId="23637E86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PPR</w:t>
            </w:r>
          </w:p>
        </w:tc>
        <w:tc>
          <w:tcPr>
            <w:tcW w:w="709" w:type="dxa"/>
            <w:shd w:val="clear" w:color="auto" w:fill="D9D9D9" w:themeFill="background2" w:themeFillShade="D9"/>
          </w:tcPr>
          <w:p w14:paraId="3AF9AA54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PPE</w:t>
            </w:r>
          </w:p>
        </w:tc>
        <w:tc>
          <w:tcPr>
            <w:tcW w:w="785" w:type="dxa"/>
            <w:shd w:val="clear" w:color="auto" w:fill="D9D9D9" w:themeFill="background2" w:themeFillShade="D9"/>
          </w:tcPr>
          <w:p w14:paraId="17083594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PQM</w:t>
            </w:r>
          </w:p>
        </w:tc>
        <w:tc>
          <w:tcPr>
            <w:tcW w:w="762" w:type="dxa"/>
            <w:shd w:val="clear" w:color="auto" w:fill="D9D9D9" w:themeFill="background2" w:themeFillShade="D9"/>
          </w:tcPr>
          <w:p w14:paraId="30FC392C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PPM</w:t>
            </w:r>
          </w:p>
        </w:tc>
        <w:tc>
          <w:tcPr>
            <w:tcW w:w="871" w:type="dxa"/>
            <w:shd w:val="clear" w:color="auto" w:fill="D9D9D9" w:themeFill="background2" w:themeFillShade="D9"/>
          </w:tcPr>
          <w:p w14:paraId="572A0E9F" w14:textId="77777777" w:rsidR="0057027C" w:rsidRPr="002540A5" w:rsidRDefault="0057027C" w:rsidP="00B4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PLM</w:t>
            </w:r>
          </w:p>
        </w:tc>
      </w:tr>
      <w:tr w:rsidR="0057027C" w:rsidRPr="002540A5" w14:paraId="5BB8A392" w14:textId="77777777" w:rsidTr="00570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  <w:shd w:val="clear" w:color="auto" w:fill="D9D9D9" w:themeFill="background2" w:themeFillShade="D9"/>
          </w:tcPr>
          <w:p w14:paraId="582C34DB" w14:textId="77777777" w:rsidR="0057027C" w:rsidRPr="002540A5" w:rsidRDefault="0057027C" w:rsidP="00B472F3">
            <w:pPr>
              <w:jc w:val="center"/>
              <w:rPr>
                <w:rFonts w:ascii="Arial" w:hAnsi="Arial" w:cs="Arial"/>
                <w:b w:val="0"/>
                <w:bCs w:val="0"/>
                <w:color w:val="004E9E" w:themeColor="text2"/>
                <w:lang w:val="fr-FR"/>
              </w:rPr>
            </w:pPr>
            <w:r w:rsidRPr="002540A5">
              <w:rPr>
                <w:rFonts w:ascii="Arial" w:hAnsi="Arial" w:cs="Arial"/>
                <w:color w:val="004E9E" w:themeColor="text2"/>
                <w:lang w:val="fr-FR"/>
              </w:rPr>
              <w:t>Interaction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644359398"/>
            <w:placeholder>
              <w:docPart w:val="F884F4010EDD485B83ADF523F0DAE81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65" w:type="dxa"/>
              </w:tcPr>
              <w:p w14:paraId="32F4A43B" w14:textId="77777777" w:rsidR="0057027C" w:rsidRPr="002540A5" w:rsidRDefault="0057027C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414595828"/>
            <w:placeholder>
              <w:docPart w:val="E3BA0E2527FA452C971F2332A6C815D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35" w:type="dxa"/>
              </w:tcPr>
              <w:p w14:paraId="6E4D29C5" w14:textId="7C6E65F2" w:rsidR="0057027C" w:rsidRPr="002540A5" w:rsidRDefault="00B632FE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199668366"/>
            <w:placeholder>
              <w:docPart w:val="A91C4FB639B04A17AFA70ED1B006AF0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17" w:type="dxa"/>
              </w:tcPr>
              <w:p w14:paraId="21486F91" w14:textId="2D590199" w:rsidR="0057027C" w:rsidRPr="002540A5" w:rsidRDefault="00B632FE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953782578"/>
            <w:placeholder>
              <w:docPart w:val="C2180FF6308F4402962D889410051308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65" w:type="dxa"/>
              </w:tcPr>
              <w:p w14:paraId="72ECD109" w14:textId="0CC7AF30" w:rsidR="0057027C" w:rsidRPr="002540A5" w:rsidRDefault="0069543F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956872483"/>
            <w:placeholder>
              <w:docPart w:val="3016041E474D4F9581FF2435A40A4864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646" w:type="dxa"/>
              </w:tcPr>
              <w:p w14:paraId="021C2B6D" w14:textId="51CFE83F" w:rsidR="0057027C" w:rsidRPr="002540A5" w:rsidRDefault="00B632FE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001618872"/>
            <w:placeholder>
              <w:docPart w:val="64F6A74397ED4E068F111C690ADCC97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68" w:type="dxa"/>
              </w:tcPr>
              <w:p w14:paraId="0DBAB078" w14:textId="1768F137" w:rsidR="0057027C" w:rsidRPr="002540A5" w:rsidRDefault="00B632FE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459674708"/>
            <w:placeholder>
              <w:docPart w:val="ABA7381731AD40B9AAE545B2623F716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20" w:type="dxa"/>
              </w:tcPr>
              <w:p w14:paraId="4E10A417" w14:textId="38423B22" w:rsidR="0057027C" w:rsidRPr="002540A5" w:rsidRDefault="00B632FE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54346306"/>
            <w:placeholder>
              <w:docPart w:val="B61E439F69D14C5CAFE3B7EB5DBAD121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09" w:type="dxa"/>
              </w:tcPr>
              <w:p w14:paraId="6F73F58C" w14:textId="2FEC53CB" w:rsidR="0057027C" w:rsidRPr="002540A5" w:rsidRDefault="00B632FE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629052960"/>
            <w:placeholder>
              <w:docPart w:val="55FC12DD5DE74979811725C0211F3EE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85" w:type="dxa"/>
              </w:tcPr>
              <w:p w14:paraId="4E9FEAFA" w14:textId="6D3B24AB" w:rsidR="0057027C" w:rsidRPr="002540A5" w:rsidRDefault="00B632FE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881925052"/>
            <w:placeholder>
              <w:docPart w:val="6851B563B5D14FEE9070F883C7C396E7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762" w:type="dxa"/>
              </w:tcPr>
              <w:p w14:paraId="6806610B" w14:textId="7D660000" w:rsidR="0057027C" w:rsidRPr="002540A5" w:rsidRDefault="00B632FE" w:rsidP="00B472F3">
                <w:pPr>
                  <w:spacing w:after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645464405"/>
            <w:placeholder>
              <w:docPart w:val="A5DA7A8A2A764A5BAFBD1C808FEFACA2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871" w:type="dxa"/>
              </w:tcPr>
              <w:p w14:paraId="57C5D63C" w14:textId="20C6B27F" w:rsidR="0057027C" w:rsidRPr="002540A5" w:rsidRDefault="00B632FE" w:rsidP="00B472F3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  <w:color w:val="004E9E" w:themeColor="text2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</w:tr>
    </w:tbl>
    <w:p w14:paraId="2F337CF7" w14:textId="77777777" w:rsidR="0057027C" w:rsidRPr="0057027C" w:rsidRDefault="0057027C" w:rsidP="0057027C">
      <w:pPr>
        <w:pStyle w:val="ListParagraph"/>
        <w:ind w:left="360"/>
        <w:rPr>
          <w:rFonts w:cs="Arial"/>
          <w:i/>
          <w:color w:val="004E9E" w:themeColor="text1"/>
          <w:lang w:val="fr-FR"/>
        </w:rPr>
      </w:pPr>
    </w:p>
    <w:p w14:paraId="31E87CE8" w14:textId="771C8EE9" w:rsidR="0057027C" w:rsidRPr="0057027C" w:rsidRDefault="0057027C" w:rsidP="0057027C">
      <w:pPr>
        <w:pStyle w:val="ListParagraph"/>
        <w:ind w:left="360"/>
        <w:rPr>
          <w:rFonts w:cs="Arial"/>
          <w:b/>
          <w:i/>
          <w:color w:val="004E9E" w:themeColor="text1"/>
          <w:lang w:val="fr-FR"/>
        </w:rPr>
      </w:pPr>
      <w:r>
        <w:rPr>
          <w:rFonts w:cs="Arial"/>
          <w:b/>
          <w:i/>
          <w:color w:val="004E9E" w:themeColor="text1"/>
          <w:lang w:val="fr-FR"/>
        </w:rPr>
        <w:t>Externe :</w:t>
      </w:r>
    </w:p>
    <w:tbl>
      <w:tblPr>
        <w:tblStyle w:val="TableGrid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21"/>
      </w:tblGrid>
      <w:tr w:rsidR="0057027C" w:rsidRPr="002540A5" w14:paraId="627E1539" w14:textId="77777777" w:rsidTr="00B472F3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5155C547" w14:textId="77777777" w:rsidR="0057027C" w:rsidRPr="002540A5" w:rsidRDefault="0057027C" w:rsidP="00B472F3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val="fr-FR"/>
              </w:rPr>
            </w:pPr>
          </w:p>
        </w:tc>
      </w:tr>
      <w:tr w:rsidR="0057027C" w:rsidRPr="002540A5" w14:paraId="38AE0A73" w14:textId="77777777" w:rsidTr="00B472F3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1A012325" w14:textId="2B9462E6" w:rsidR="0057027C" w:rsidRPr="002540A5" w:rsidRDefault="00513A40" w:rsidP="00B472F3">
            <w:pPr>
              <w:pStyle w:val="ListParagraph"/>
              <w:numPr>
                <w:ilvl w:val="0"/>
                <w:numId w:val="1"/>
              </w:numPr>
              <w:rPr>
                <w:rFonts w:cs="Arial"/>
                <w:lang w:val="fr-FR"/>
              </w:rPr>
            </w:pPr>
            <w:r w:rsidRPr="006B381D">
              <w:rPr>
                <w:rFonts w:cs="Arial"/>
                <w:color w:val="FF0000"/>
                <w:lang w:val="fr-FR" w:eastAsia="fr-FR"/>
              </w:rPr>
              <w:t> </w:t>
            </w:r>
          </w:p>
        </w:tc>
      </w:tr>
      <w:tr w:rsidR="0057027C" w:rsidRPr="002540A5" w14:paraId="5DAB776D" w14:textId="77777777" w:rsidTr="00B472F3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07D3A69D" w14:textId="77777777" w:rsidR="0057027C" w:rsidRPr="002540A5" w:rsidRDefault="0057027C" w:rsidP="009769E7">
            <w:pPr>
              <w:pStyle w:val="ListParagraph"/>
              <w:rPr>
                <w:rFonts w:cs="Arial"/>
                <w:lang w:val="fr-FR"/>
              </w:rPr>
            </w:pPr>
          </w:p>
        </w:tc>
      </w:tr>
      <w:tr w:rsidR="0057027C" w:rsidRPr="002540A5" w14:paraId="375223A9" w14:textId="77777777" w:rsidTr="00B472F3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161178C0" w14:textId="77777777" w:rsidR="0057027C" w:rsidRPr="002540A5" w:rsidRDefault="0057027C" w:rsidP="009769E7">
            <w:pPr>
              <w:pStyle w:val="ListParagraph"/>
              <w:rPr>
                <w:rFonts w:cs="Arial"/>
                <w:lang w:val="fr-FR"/>
              </w:rPr>
            </w:pPr>
          </w:p>
        </w:tc>
      </w:tr>
    </w:tbl>
    <w:p w14:paraId="4FEBA684" w14:textId="229B37C6" w:rsidR="0057027C" w:rsidRDefault="0057027C" w:rsidP="0057027C">
      <w:pPr>
        <w:pStyle w:val="ListParagraph"/>
        <w:ind w:left="360"/>
        <w:rPr>
          <w:rFonts w:cs="Arial"/>
          <w:color w:val="004E9E" w:themeColor="text1"/>
          <w:sz w:val="22"/>
          <w:szCs w:val="22"/>
          <w:lang w:val="fr-FR"/>
        </w:rPr>
      </w:pPr>
    </w:p>
    <w:p w14:paraId="37B764BF" w14:textId="11A0C79C" w:rsidR="009769E7" w:rsidRDefault="009769E7" w:rsidP="0057027C">
      <w:pPr>
        <w:pStyle w:val="ListParagraph"/>
        <w:ind w:left="360"/>
        <w:rPr>
          <w:rFonts w:cs="Arial"/>
          <w:color w:val="004E9E" w:themeColor="text1"/>
          <w:sz w:val="22"/>
          <w:szCs w:val="22"/>
          <w:lang w:val="fr-FR"/>
        </w:rPr>
      </w:pPr>
    </w:p>
    <w:p w14:paraId="60166571" w14:textId="563E7B9D" w:rsidR="009769E7" w:rsidRDefault="009769E7" w:rsidP="0057027C">
      <w:pPr>
        <w:pStyle w:val="ListParagraph"/>
        <w:ind w:left="360"/>
        <w:rPr>
          <w:rFonts w:cs="Arial"/>
          <w:color w:val="004E9E" w:themeColor="text1"/>
          <w:sz w:val="22"/>
          <w:szCs w:val="22"/>
          <w:lang w:val="fr-FR"/>
        </w:rPr>
      </w:pPr>
    </w:p>
    <w:p w14:paraId="36190E87" w14:textId="7A4F185F" w:rsidR="009769E7" w:rsidRDefault="009769E7" w:rsidP="0057027C">
      <w:pPr>
        <w:pStyle w:val="ListParagraph"/>
        <w:ind w:left="360"/>
        <w:rPr>
          <w:rFonts w:cs="Arial"/>
          <w:color w:val="004E9E" w:themeColor="text1"/>
          <w:sz w:val="22"/>
          <w:szCs w:val="22"/>
          <w:lang w:val="fr-FR"/>
        </w:rPr>
      </w:pPr>
    </w:p>
    <w:p w14:paraId="4766F1B7" w14:textId="62EC53FF" w:rsidR="009769E7" w:rsidRDefault="009769E7" w:rsidP="0057027C">
      <w:pPr>
        <w:pStyle w:val="ListParagraph"/>
        <w:ind w:left="360"/>
        <w:rPr>
          <w:rFonts w:cs="Arial"/>
          <w:color w:val="004E9E" w:themeColor="text1"/>
          <w:sz w:val="22"/>
          <w:szCs w:val="22"/>
          <w:lang w:val="fr-FR"/>
        </w:rPr>
      </w:pPr>
    </w:p>
    <w:p w14:paraId="1F5F3BF9" w14:textId="77777777" w:rsidR="00152521" w:rsidRDefault="00152521" w:rsidP="0057027C">
      <w:pPr>
        <w:pStyle w:val="ListParagraph"/>
        <w:ind w:left="360"/>
        <w:rPr>
          <w:rFonts w:cs="Arial"/>
          <w:color w:val="004E9E" w:themeColor="text1"/>
          <w:sz w:val="22"/>
          <w:szCs w:val="22"/>
          <w:lang w:val="fr-FR"/>
        </w:rPr>
      </w:pPr>
    </w:p>
    <w:p w14:paraId="54E11FCD" w14:textId="77777777" w:rsidR="009769E7" w:rsidRPr="0057027C" w:rsidRDefault="009769E7" w:rsidP="0057027C">
      <w:pPr>
        <w:pStyle w:val="ListParagraph"/>
        <w:ind w:left="360"/>
        <w:rPr>
          <w:rFonts w:cs="Arial"/>
          <w:color w:val="004E9E" w:themeColor="text1"/>
          <w:sz w:val="22"/>
          <w:szCs w:val="22"/>
          <w:lang w:val="fr-FR"/>
        </w:rPr>
      </w:pPr>
    </w:p>
    <w:p w14:paraId="2DD28F45" w14:textId="652ECFED" w:rsidR="00DA66BF" w:rsidRPr="002F468F" w:rsidRDefault="00B51F42" w:rsidP="0084526A">
      <w:pPr>
        <w:pStyle w:val="ListParagraph"/>
        <w:numPr>
          <w:ilvl w:val="0"/>
          <w:numId w:val="3"/>
        </w:numPr>
        <w:rPr>
          <w:rFonts w:cs="Arial"/>
          <w:color w:val="004E9E" w:themeColor="text1"/>
          <w:sz w:val="22"/>
          <w:szCs w:val="22"/>
          <w:lang w:val="fr-FR"/>
        </w:rPr>
      </w:pPr>
      <w:r w:rsidRPr="002F468F">
        <w:rPr>
          <w:rFonts w:cs="Arial"/>
          <w:b/>
          <w:i/>
          <w:color w:val="004E9E" w:themeColor="text1"/>
          <w:lang w:val="fr-FR"/>
        </w:rPr>
        <w:t>Profil :</w:t>
      </w:r>
    </w:p>
    <w:p w14:paraId="4A53A1F3" w14:textId="77777777" w:rsidR="009769E7" w:rsidRPr="00DA66BF" w:rsidRDefault="009769E7" w:rsidP="00DA66BF">
      <w:pPr>
        <w:pStyle w:val="ListParagraph"/>
        <w:ind w:left="1080"/>
        <w:rPr>
          <w:rFonts w:cs="Arial"/>
          <w:color w:val="004E9E" w:themeColor="text1"/>
          <w:sz w:val="24"/>
          <w:szCs w:val="24"/>
          <w:lang w:val="fr-FR"/>
        </w:rPr>
      </w:pPr>
    </w:p>
    <w:p w14:paraId="682911B9" w14:textId="44AB12A9" w:rsidR="009110BB" w:rsidRPr="0069543F" w:rsidRDefault="00DA66BF" w:rsidP="009110BB">
      <w:pPr>
        <w:pStyle w:val="ListParagraph"/>
        <w:numPr>
          <w:ilvl w:val="1"/>
          <w:numId w:val="7"/>
        </w:numPr>
        <w:rPr>
          <w:rFonts w:cs="Arial"/>
          <w:i/>
          <w:iCs/>
          <w:color w:val="004E9E" w:themeColor="text1"/>
          <w:sz w:val="24"/>
          <w:szCs w:val="24"/>
          <w:lang w:val="fr-FR"/>
        </w:rPr>
      </w:pPr>
      <w:r w:rsidRPr="00E55EF9">
        <w:rPr>
          <w:rFonts w:cs="Arial"/>
          <w:b/>
          <w:bCs/>
          <w:i/>
          <w:iCs/>
          <w:color w:val="004E9E" w:themeColor="text2"/>
          <w:lang w:val="fr-FR" w:eastAsia="fr-FR"/>
        </w:rPr>
        <w:t>Formation :</w:t>
      </w:r>
    </w:p>
    <w:tbl>
      <w:tblPr>
        <w:tblW w:w="10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1"/>
        <w:gridCol w:w="788"/>
        <w:gridCol w:w="1218"/>
        <w:gridCol w:w="852"/>
        <w:gridCol w:w="280"/>
        <w:gridCol w:w="1862"/>
        <w:gridCol w:w="202"/>
        <w:gridCol w:w="202"/>
        <w:gridCol w:w="1204"/>
        <w:gridCol w:w="202"/>
        <w:gridCol w:w="1318"/>
      </w:tblGrid>
      <w:tr w:rsidR="00C94D2C" w:rsidRPr="002540A5" w14:paraId="5EE9C754" w14:textId="77777777" w:rsidTr="00F37D63">
        <w:trPr>
          <w:trHeight w:val="111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AB42" w14:textId="77777777" w:rsidR="00C94D2C" w:rsidRPr="002540A5" w:rsidRDefault="00C94D2C" w:rsidP="00DA66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4B63A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FBDB3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7076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698E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752E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44A5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4D2C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8C05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5930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30D8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C94D2C" w:rsidRPr="002540A5" w14:paraId="21AE229D" w14:textId="77777777" w:rsidTr="00F37D63">
        <w:trPr>
          <w:trHeight w:val="320"/>
        </w:trPr>
        <w:tc>
          <w:tcPr>
            <w:tcW w:w="254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43692F8" w14:textId="31038102" w:rsidR="00C94D2C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Niveau/formation</w:t>
            </w:r>
          </w:p>
          <w:p w14:paraId="6E78FEFE" w14:textId="77777777" w:rsidR="00FA24CD" w:rsidRDefault="00FA24CD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</w:p>
          <w:p w14:paraId="4990BAE8" w14:textId="2136F3E0" w:rsidR="00FA0C22" w:rsidRPr="002540A5" w:rsidRDefault="00FA0C22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</w:p>
        </w:tc>
        <w:tc>
          <w:tcPr>
            <w:tcW w:w="78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D9D9D9" w:themeFill="background1" w:themeFillShade="D9"/>
            <w:hideMark/>
          </w:tcPr>
          <w:p w14:paraId="505F2481" w14:textId="77777777" w:rsidR="00C94D2C" w:rsidRPr="002540A5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  <w:t> </w:t>
            </w:r>
          </w:p>
        </w:tc>
        <w:tc>
          <w:tcPr>
            <w:tcW w:w="1218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085AFA" w14:textId="77777777" w:rsidR="00C94D2C" w:rsidRPr="002540A5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Diplôme(s)</w:t>
            </w:r>
          </w:p>
        </w:tc>
        <w:tc>
          <w:tcPr>
            <w:tcW w:w="852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hideMark/>
          </w:tcPr>
          <w:p w14:paraId="74971B28" w14:textId="77777777" w:rsidR="00C94D2C" w:rsidRPr="002540A5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  <w:t> </w:t>
            </w:r>
          </w:p>
        </w:tc>
        <w:tc>
          <w:tcPr>
            <w:tcW w:w="280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3F9D4ED" w14:textId="77777777" w:rsidR="00C94D2C" w:rsidRPr="002540A5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  <w:t> </w:t>
            </w:r>
          </w:p>
        </w:tc>
        <w:tc>
          <w:tcPr>
            <w:tcW w:w="1862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26A6AA2" w14:textId="77777777" w:rsidR="00C94D2C" w:rsidRPr="002540A5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Spécialité</w:t>
            </w:r>
          </w:p>
        </w:tc>
        <w:tc>
          <w:tcPr>
            <w:tcW w:w="202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78976DB" w14:textId="77777777" w:rsidR="00C94D2C" w:rsidRPr="002540A5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202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FA19DA1" w14:textId="77777777" w:rsidR="00C94D2C" w:rsidRPr="002540A5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204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62913CF" w14:textId="77777777" w:rsidR="00C94D2C" w:rsidRPr="002540A5" w:rsidRDefault="00C94D2C" w:rsidP="00FA24C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202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E9E2D0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31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D9D9D9" w:themeFill="background1" w:themeFillShade="D9"/>
            <w:noWrap/>
            <w:hideMark/>
          </w:tcPr>
          <w:p w14:paraId="47AF0DB8" w14:textId="77777777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</w:tr>
      <w:tr w:rsidR="0069543F" w:rsidRPr="002540A5" w14:paraId="59BD0261" w14:textId="77777777" w:rsidTr="00F37D63">
        <w:trPr>
          <w:trHeight w:val="278"/>
        </w:trPr>
        <w:tc>
          <w:tcPr>
            <w:tcW w:w="2541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hideMark/>
          </w:tcPr>
          <w:p w14:paraId="2ED38AED" w14:textId="77777777" w:rsidR="000A5BB5" w:rsidRDefault="000A5BB5" w:rsidP="000A5BB5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>
              <w:rPr>
                <w:rFonts w:ascii="Arial" w:eastAsia="Times New Roman" w:hAnsi="Arial" w:cs="Arial"/>
                <w:lang w:val="fr-FR" w:eastAsia="fr-FR"/>
              </w:rPr>
              <w:t>Bac+5</w:t>
            </w:r>
          </w:p>
          <w:p w14:paraId="3072A18D" w14:textId="09416C44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002060"/>
            </w:tcBorders>
            <w:shd w:val="clear" w:color="auto" w:fill="auto"/>
            <w:hideMark/>
          </w:tcPr>
          <w:p w14:paraId="38AC60C2" w14:textId="5910605E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9AE2A" w14:textId="4E41183A" w:rsidR="00F37D63" w:rsidRDefault="00344AA1" w:rsidP="00F37D63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>
              <w:rPr>
                <w:rFonts w:ascii="Arial" w:eastAsia="Times New Roman" w:hAnsi="Arial" w:cs="Arial"/>
                <w:lang w:val="fr-FR" w:eastAsia="fr-FR"/>
              </w:rPr>
              <w:t>Master</w:t>
            </w:r>
          </w:p>
          <w:p w14:paraId="4808D7B4" w14:textId="2DE32D25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7FD71" w14:textId="18BDC83F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002060"/>
            </w:tcBorders>
            <w:shd w:val="clear" w:color="auto" w:fill="auto"/>
            <w:hideMark/>
          </w:tcPr>
          <w:p w14:paraId="62D2A4DA" w14:textId="43B7E829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2001" w14:textId="01524D7B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proofErr w:type="spellStart"/>
            <w:r>
              <w:rPr>
                <w:rStyle w:val="ui-provider"/>
              </w:rPr>
              <w:t>Génie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Electrique</w:t>
            </w:r>
            <w:proofErr w:type="spellEnd"/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93EA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51C5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E3A3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9B70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764BEC81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</w:tr>
      <w:tr w:rsidR="0069543F" w:rsidRPr="002540A5" w14:paraId="6749C1B2" w14:textId="77777777" w:rsidTr="00F37D63">
        <w:trPr>
          <w:trHeight w:val="278"/>
        </w:trPr>
        <w:tc>
          <w:tcPr>
            <w:tcW w:w="2541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CF86" w14:textId="1C6CA329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43112445" w14:textId="4D732054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single" w:sz="8" w:space="0" w:color="002060"/>
            </w:tcBorders>
            <w:shd w:val="clear" w:color="auto" w:fill="auto"/>
            <w:hideMark/>
          </w:tcPr>
          <w:p w14:paraId="03A94D87" w14:textId="7AB9359A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FDB15" w14:textId="40D5458F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48075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002060"/>
            </w:tcBorders>
            <w:shd w:val="clear" w:color="auto" w:fill="auto"/>
            <w:hideMark/>
          </w:tcPr>
          <w:p w14:paraId="4CD0DB73" w14:textId="2D2A613C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186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037FA78B" w14:textId="4DE1110A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proofErr w:type="spellStart"/>
            <w:r>
              <w:rPr>
                <w:rStyle w:val="ui-provider"/>
              </w:rPr>
              <w:t>Génie</w:t>
            </w:r>
            <w:proofErr w:type="spellEnd"/>
            <w:r>
              <w:rPr>
                <w:rStyle w:val="ui-provider"/>
              </w:rPr>
              <w:t xml:space="preserve"> </w:t>
            </w:r>
            <w:proofErr w:type="spellStart"/>
            <w:r>
              <w:rPr>
                <w:rStyle w:val="ui-provider"/>
              </w:rPr>
              <w:t>Mécanique</w:t>
            </w:r>
            <w:proofErr w:type="spellEnd"/>
          </w:p>
        </w:tc>
        <w:tc>
          <w:tcPr>
            <w:tcW w:w="20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534B2E07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20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063194AB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204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37211A98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202" w:type="dxa"/>
            <w:tcBorders>
              <w:top w:val="single" w:sz="4" w:space="0" w:color="002060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0C061516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606394A1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</w:tr>
      <w:tr w:rsidR="0069543F" w:rsidRPr="002540A5" w14:paraId="6BB8DCC4" w14:textId="77777777" w:rsidTr="00F37D63">
        <w:trPr>
          <w:trHeight w:val="145"/>
        </w:trPr>
        <w:tc>
          <w:tcPr>
            <w:tcW w:w="2541" w:type="dxa"/>
            <w:tcBorders>
              <w:top w:val="nil"/>
              <w:left w:val="single" w:sz="8" w:space="0" w:color="002060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0F333D1B" w14:textId="77777777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  <w:p w14:paraId="1398C85F" w14:textId="4E578918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hideMark/>
          </w:tcPr>
          <w:p w14:paraId="674B9DE8" w14:textId="341B5B10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hideMark/>
          </w:tcPr>
          <w:p w14:paraId="5AF5AC5D" w14:textId="305D74C0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hideMark/>
          </w:tcPr>
          <w:p w14:paraId="1DE258E2" w14:textId="2A4230A4" w:rsidR="0069543F" w:rsidRPr="002540A5" w:rsidRDefault="0069543F" w:rsidP="006954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4850D972" w14:textId="7E3C488A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proofErr w:type="spellStart"/>
            <w:r>
              <w:rPr>
                <w:rStyle w:val="ui-provider"/>
              </w:rPr>
              <w:t>Informatique</w:t>
            </w:r>
            <w:proofErr w:type="spellEnd"/>
            <w:r>
              <w:rPr>
                <w:rStyle w:val="ui-provider"/>
              </w:rPr>
              <w:t> </w:t>
            </w:r>
          </w:p>
          <w:p w14:paraId="60B2CA65" w14:textId="77777777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0F789B90" w14:textId="2CB0B713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20F4A567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647A1BD6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3B8ABC28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54611515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auto"/>
            <w:noWrap/>
            <w:vAlign w:val="bottom"/>
            <w:hideMark/>
          </w:tcPr>
          <w:p w14:paraId="2B72BC91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</w:tr>
      <w:tr w:rsidR="0069543F" w:rsidRPr="002540A5" w14:paraId="2A652B4B" w14:textId="77777777" w:rsidTr="00F37D63">
        <w:trPr>
          <w:trHeight w:val="83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D48F" w14:textId="77777777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2DFA4018" w14:textId="0C262895" w:rsidR="0069543F" w:rsidRPr="00E55EF9" w:rsidRDefault="0069543F" w:rsidP="0069543F">
            <w:pPr>
              <w:pStyle w:val="ListParagraph"/>
              <w:numPr>
                <w:ilvl w:val="1"/>
                <w:numId w:val="7"/>
              </w:numPr>
              <w:rPr>
                <w:rFonts w:cs="Arial"/>
                <w:i/>
                <w:iCs/>
                <w:color w:val="004E9E" w:themeColor="text1"/>
                <w:sz w:val="24"/>
                <w:szCs w:val="24"/>
                <w:lang w:val="fr-FR"/>
              </w:rPr>
            </w:pPr>
            <w:r w:rsidRPr="00E55EF9">
              <w:rPr>
                <w:rFonts w:cs="Arial"/>
                <w:b/>
                <w:bCs/>
                <w:i/>
                <w:iCs/>
                <w:color w:val="004E9E" w:themeColor="text2"/>
                <w:lang w:val="fr-FR" w:eastAsia="fr-FR"/>
              </w:rPr>
              <w:t>Expérience :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999FA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51409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EA62A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6DB3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6112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985F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747E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C28B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0DE3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A191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69543F" w:rsidRPr="002540A5" w14:paraId="186EB998" w14:textId="77777777" w:rsidTr="00F37D63">
        <w:trPr>
          <w:trHeight w:val="97"/>
        </w:trPr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78EE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51E66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C0407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33346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B6C8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F2E5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05AB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6018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2C91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AB31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3B96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69543F" w:rsidRPr="002540A5" w14:paraId="72BA2830" w14:textId="77777777" w:rsidTr="0069543F">
        <w:trPr>
          <w:trHeight w:val="292"/>
        </w:trPr>
        <w:tc>
          <w:tcPr>
            <w:tcW w:w="254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FAF98A7" w14:textId="011FE220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Nombre d'années</w:t>
            </w:r>
          </w:p>
          <w:p w14:paraId="3F3285C5" w14:textId="77777777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</w:p>
          <w:p w14:paraId="6AD2B65C" w14:textId="4CB10F95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</w:p>
        </w:tc>
        <w:tc>
          <w:tcPr>
            <w:tcW w:w="78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D9D9D9" w:themeFill="background1" w:themeFillShade="D9"/>
            <w:hideMark/>
          </w:tcPr>
          <w:p w14:paraId="30AAE5D4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  <w:t> </w:t>
            </w:r>
          </w:p>
        </w:tc>
        <w:tc>
          <w:tcPr>
            <w:tcW w:w="2070" w:type="dxa"/>
            <w:gridSpan w:val="2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73FB9FA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Fonction/métier</w:t>
            </w:r>
          </w:p>
        </w:tc>
        <w:tc>
          <w:tcPr>
            <w:tcW w:w="280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2CE7BFE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  <w:t> </w:t>
            </w:r>
          </w:p>
        </w:tc>
        <w:tc>
          <w:tcPr>
            <w:tcW w:w="186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677A6C0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Poste/emploi</w:t>
            </w:r>
          </w:p>
        </w:tc>
        <w:tc>
          <w:tcPr>
            <w:tcW w:w="202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744E7AB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202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97875BF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204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D49E612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202" w:type="dxa"/>
            <w:tcBorders>
              <w:top w:val="single" w:sz="8" w:space="0" w:color="002060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70C1787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1318" w:type="dxa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D9D9D9" w:themeFill="background1" w:themeFillShade="D9"/>
            <w:noWrap/>
            <w:hideMark/>
          </w:tcPr>
          <w:p w14:paraId="25EF91D4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 </w:t>
            </w:r>
          </w:p>
        </w:tc>
      </w:tr>
      <w:tr w:rsidR="000E7DDC" w:rsidRPr="002540A5" w14:paraId="65EF984D" w14:textId="77777777" w:rsidTr="009B14B2">
        <w:trPr>
          <w:trHeight w:val="700"/>
        </w:trPr>
        <w:tc>
          <w:tcPr>
            <w:tcW w:w="2541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  <w:hideMark/>
          </w:tcPr>
          <w:p w14:paraId="51E7CCC8" w14:textId="77777777" w:rsidR="000E7DDC" w:rsidRDefault="000E7DDC" w:rsidP="00A464C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6AA49FCA" w14:textId="50886DA4" w:rsidR="000E7DDC" w:rsidRPr="002540A5" w:rsidRDefault="000E7DDC" w:rsidP="00A464C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nil"/>
              <w:right w:val="single" w:sz="8" w:space="0" w:color="002060"/>
            </w:tcBorders>
            <w:shd w:val="clear" w:color="auto" w:fill="auto"/>
            <w:hideMark/>
          </w:tcPr>
          <w:p w14:paraId="4892E704" w14:textId="77777777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2070" w:type="dxa"/>
            <w:gridSpan w:val="2"/>
            <w:vMerge w:val="restart"/>
            <w:tcBorders>
              <w:top w:val="single" w:sz="8" w:space="0" w:color="002060"/>
              <w:left w:val="single" w:sz="8" w:space="0" w:color="002060"/>
              <w:right w:val="nil"/>
            </w:tcBorders>
            <w:shd w:val="clear" w:color="auto" w:fill="auto"/>
            <w:noWrap/>
            <w:hideMark/>
          </w:tcPr>
          <w:p w14:paraId="5186F4FD" w14:textId="73BA8696" w:rsidR="000E7DDC" w:rsidRDefault="00344AA1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>
              <w:rPr>
                <w:rFonts w:ascii="Arial" w:eastAsia="Times New Roman" w:hAnsi="Arial" w:cs="Arial"/>
                <w:lang w:val="fr-FR" w:eastAsia="fr-FR"/>
              </w:rPr>
              <w:t>Master</w:t>
            </w:r>
          </w:p>
          <w:p w14:paraId="38BF8A3D" w14:textId="77777777" w:rsidR="000E7DDC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2270D845" w14:textId="77777777" w:rsidR="000E7DDC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46B56E1A" w14:textId="459C5C88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280" w:type="dxa"/>
            <w:vMerge w:val="restart"/>
            <w:tcBorders>
              <w:top w:val="single" w:sz="8" w:space="0" w:color="002060"/>
              <w:left w:val="nil"/>
              <w:right w:val="single" w:sz="8" w:space="0" w:color="002060"/>
            </w:tcBorders>
            <w:shd w:val="clear" w:color="auto" w:fill="auto"/>
            <w:hideMark/>
          </w:tcPr>
          <w:p w14:paraId="394DB9A2" w14:textId="77777777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4990" w:type="dxa"/>
            <w:gridSpan w:val="6"/>
            <w:vMerge w:val="restart"/>
            <w:tcBorders>
              <w:top w:val="nil"/>
              <w:left w:val="nil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14:paraId="7004798F" w14:textId="70A10DCF" w:rsidR="000E7DDC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lang w:val="fr-FR" w:eastAsia="fr-FR"/>
              </w:rPr>
              <w:t>produ</w:t>
            </w:r>
            <w:r w:rsidR="001405D3">
              <w:rPr>
                <w:rFonts w:ascii="Arial" w:eastAsia="Times New Roman" w:hAnsi="Arial" w:cs="Arial"/>
                <w:lang w:val="fr-FR" w:eastAsia="fr-FR"/>
              </w:rPr>
              <w:t>ct</w:t>
            </w:r>
            <w:proofErr w:type="spellEnd"/>
            <w:proofErr w:type="gramEnd"/>
            <w:r w:rsidR="00344AA1">
              <w:rPr>
                <w:rFonts w:ascii="Arial" w:eastAsia="Times New Roman" w:hAnsi="Arial" w:cs="Arial"/>
                <w:lang w:val="fr-FR" w:eastAsia="fr-FR"/>
              </w:rPr>
              <w:t xml:space="preserve"> Planner</w:t>
            </w:r>
          </w:p>
          <w:p w14:paraId="76B84AB9" w14:textId="68778059" w:rsidR="000E7DDC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4B83D842" w14:textId="1C0C3478" w:rsidR="000E7DDC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1B45A6EE" w14:textId="77777777" w:rsidR="000E7DDC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09A6D801" w14:textId="77777777" w:rsidR="000E7DDC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  <w:p w14:paraId="205D2324" w14:textId="4B66B6D9" w:rsidR="000E7DDC" w:rsidRPr="002540A5" w:rsidRDefault="000E7DDC" w:rsidP="000E7DDC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   </w:t>
            </w:r>
          </w:p>
          <w:p w14:paraId="28A1E58A" w14:textId="3019EDD4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</w:tr>
      <w:tr w:rsidR="000E7DDC" w:rsidRPr="002540A5" w14:paraId="5FDDDA2A" w14:textId="77777777" w:rsidTr="009B14B2">
        <w:trPr>
          <w:trHeight w:val="700"/>
        </w:trPr>
        <w:tc>
          <w:tcPr>
            <w:tcW w:w="2541" w:type="dxa"/>
            <w:tcBorders>
              <w:top w:val="nil"/>
              <w:left w:val="single" w:sz="8" w:space="0" w:color="002060"/>
              <w:bottom w:val="nil"/>
              <w:right w:val="nil"/>
            </w:tcBorders>
            <w:shd w:val="clear" w:color="auto" w:fill="auto"/>
          </w:tcPr>
          <w:p w14:paraId="0C73DF9E" w14:textId="77777777" w:rsidR="000E7DDC" w:rsidRDefault="000E7DDC" w:rsidP="00A464C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788" w:type="dxa"/>
            <w:vMerge/>
            <w:tcBorders>
              <w:left w:val="nil"/>
              <w:bottom w:val="nil"/>
              <w:right w:val="single" w:sz="8" w:space="0" w:color="002060"/>
            </w:tcBorders>
            <w:shd w:val="clear" w:color="auto" w:fill="auto"/>
          </w:tcPr>
          <w:p w14:paraId="54565FFA" w14:textId="77777777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2070" w:type="dxa"/>
            <w:gridSpan w:val="2"/>
            <w:vMerge/>
            <w:tcBorders>
              <w:left w:val="single" w:sz="8" w:space="0" w:color="002060"/>
              <w:bottom w:val="nil"/>
              <w:right w:val="nil"/>
            </w:tcBorders>
            <w:shd w:val="clear" w:color="auto" w:fill="auto"/>
            <w:noWrap/>
          </w:tcPr>
          <w:p w14:paraId="10ACE0C6" w14:textId="77777777" w:rsidR="000E7DDC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280" w:type="dxa"/>
            <w:vMerge/>
            <w:tcBorders>
              <w:left w:val="nil"/>
              <w:bottom w:val="nil"/>
              <w:right w:val="single" w:sz="8" w:space="0" w:color="002060"/>
            </w:tcBorders>
            <w:shd w:val="clear" w:color="auto" w:fill="auto"/>
          </w:tcPr>
          <w:p w14:paraId="5337D56F" w14:textId="77777777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  <w:tc>
          <w:tcPr>
            <w:tcW w:w="4990" w:type="dxa"/>
            <w:gridSpan w:val="6"/>
            <w:vMerge/>
            <w:tcBorders>
              <w:left w:val="nil"/>
              <w:right w:val="single" w:sz="8" w:space="0" w:color="002060"/>
            </w:tcBorders>
            <w:shd w:val="clear" w:color="auto" w:fill="auto"/>
            <w:noWrap/>
            <w:vAlign w:val="bottom"/>
          </w:tcPr>
          <w:p w14:paraId="42A8C6C2" w14:textId="11C3DADA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</w:tr>
      <w:tr w:rsidR="000E7DDC" w:rsidRPr="002540A5" w14:paraId="5015FA48" w14:textId="77777777" w:rsidTr="009B14B2">
        <w:trPr>
          <w:trHeight w:val="73"/>
        </w:trPr>
        <w:tc>
          <w:tcPr>
            <w:tcW w:w="2541" w:type="dxa"/>
            <w:tcBorders>
              <w:top w:val="nil"/>
              <w:left w:val="single" w:sz="8" w:space="0" w:color="002060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24112C24" w14:textId="77777777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hideMark/>
          </w:tcPr>
          <w:p w14:paraId="41D717B3" w14:textId="77777777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hideMark/>
          </w:tcPr>
          <w:p w14:paraId="73B517D3" w14:textId="77777777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hideMark/>
          </w:tcPr>
          <w:p w14:paraId="055FE5C7" w14:textId="77777777" w:rsidR="000E7DDC" w:rsidRPr="002540A5" w:rsidRDefault="000E7DDC" w:rsidP="0069543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lang w:val="fr-FR" w:eastAsia="fr-FR"/>
              </w:rPr>
              <w:t> </w:t>
            </w:r>
          </w:p>
        </w:tc>
        <w:tc>
          <w:tcPr>
            <w:tcW w:w="4990" w:type="dxa"/>
            <w:gridSpan w:val="6"/>
            <w:vMerge/>
            <w:tcBorders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14:paraId="6EA87824" w14:textId="7F25FD3F" w:rsidR="000E7DDC" w:rsidRPr="002540A5" w:rsidRDefault="000E7DDC" w:rsidP="0069543F">
            <w:pPr>
              <w:spacing w:after="0" w:line="240" w:lineRule="auto"/>
              <w:rPr>
                <w:rFonts w:ascii="Arial" w:eastAsia="Times New Roman" w:hAnsi="Arial" w:cs="Arial"/>
                <w:lang w:val="fr-FR" w:eastAsia="fr-FR"/>
              </w:rPr>
            </w:pPr>
          </w:p>
        </w:tc>
      </w:tr>
      <w:tr w:rsidR="0069543F" w:rsidRPr="002540A5" w14:paraId="537C78B6" w14:textId="77777777" w:rsidTr="0069543F">
        <w:trPr>
          <w:trHeight w:val="111"/>
        </w:trPr>
        <w:tc>
          <w:tcPr>
            <w:tcW w:w="7541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4A30E39" w14:textId="77777777" w:rsidR="0069543F" w:rsidRDefault="0069543F" w:rsidP="0069543F">
            <w:pPr>
              <w:pStyle w:val="ListParagraph"/>
              <w:ind w:left="792"/>
              <w:rPr>
                <w:rFonts w:cs="Arial"/>
                <w:b/>
                <w:bCs/>
                <w:i/>
                <w:iCs/>
                <w:color w:val="004E9E" w:themeColor="text2"/>
                <w:lang w:val="fr-FR" w:eastAsia="fr-FR"/>
              </w:rPr>
            </w:pPr>
          </w:p>
          <w:p w14:paraId="57F4C10D" w14:textId="11DE9FBF" w:rsidR="0069543F" w:rsidRPr="00E550C8" w:rsidRDefault="0069543F" w:rsidP="0069543F">
            <w:pPr>
              <w:pStyle w:val="ListParagraph"/>
              <w:numPr>
                <w:ilvl w:val="1"/>
                <w:numId w:val="12"/>
              </w:numPr>
              <w:rPr>
                <w:rFonts w:cs="Arial"/>
                <w:b/>
                <w:bCs/>
                <w:i/>
                <w:iCs/>
                <w:color w:val="004E9E" w:themeColor="text2"/>
                <w:lang w:val="fr-FR" w:eastAsia="fr-FR"/>
              </w:rPr>
            </w:pPr>
            <w:r w:rsidRPr="00E550C8">
              <w:rPr>
                <w:rFonts w:cs="Arial"/>
                <w:b/>
                <w:bCs/>
                <w:i/>
                <w:iCs/>
                <w:color w:val="004E9E" w:themeColor="text2"/>
                <w:lang w:val="fr-FR" w:eastAsia="fr-FR"/>
              </w:rPr>
              <w:t xml:space="preserve">Evolution : </w:t>
            </w:r>
          </w:p>
          <w:p w14:paraId="501E5C31" w14:textId="34B9D38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39E8A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5ECB2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65D55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7323E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F1605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69543F" w:rsidRPr="002540A5" w14:paraId="71463A71" w14:textId="77777777" w:rsidTr="0069543F">
        <w:trPr>
          <w:trHeight w:val="111"/>
        </w:trPr>
        <w:tc>
          <w:tcPr>
            <w:tcW w:w="7541" w:type="dxa"/>
            <w:gridSpan w:val="6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0D00D18" w14:textId="77777777" w:rsidR="0069543F" w:rsidRPr="002540A5" w:rsidRDefault="0069543F" w:rsidP="006954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33B98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202F2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7D7C1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CD8C8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57069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69543F" w:rsidRPr="002540A5" w14:paraId="47B2982F" w14:textId="77777777" w:rsidTr="0069543F">
        <w:trPr>
          <w:trHeight w:val="111"/>
        </w:trPr>
        <w:tc>
          <w:tcPr>
            <w:tcW w:w="7541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2169" w14:textId="77777777" w:rsidR="0069543F" w:rsidRPr="002540A5" w:rsidRDefault="0069543F" w:rsidP="006954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9648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1988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33ED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C373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B6AA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69543F" w:rsidRPr="002540A5" w14:paraId="3D3D18F2" w14:textId="77777777" w:rsidTr="00F37D63">
        <w:trPr>
          <w:trHeight w:val="292"/>
        </w:trPr>
        <w:tc>
          <w:tcPr>
            <w:tcW w:w="2541" w:type="dxa"/>
            <w:tcBorders>
              <w:top w:val="single" w:sz="4" w:space="0" w:color="auto"/>
              <w:left w:val="single" w:sz="8" w:space="0" w:color="002060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E3D712" w14:textId="505D8E4A" w:rsidR="0069543F" w:rsidRDefault="0069543F" w:rsidP="006954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>Perspectives :</w:t>
            </w:r>
          </w:p>
          <w:p w14:paraId="30289BA1" w14:textId="77777777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</w:p>
          <w:p w14:paraId="719627CB" w14:textId="28AE59F0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8817F1F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20"/>
                <w:szCs w:val="20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8" w:space="0" w:color="002060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AF6A327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20"/>
                <w:szCs w:val="20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D9D9D9" w:themeFill="background1" w:themeFillShade="D9"/>
            <w:hideMark/>
          </w:tcPr>
          <w:p w14:paraId="32DDCF4F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color w:val="004E9E" w:themeColor="text2"/>
                <w:lang w:val="fr-FR" w:eastAsia="fr-FR"/>
              </w:rPr>
              <w:t> </w:t>
            </w:r>
          </w:p>
        </w:tc>
        <w:tc>
          <w:tcPr>
            <w:tcW w:w="5270" w:type="dxa"/>
            <w:gridSpan w:val="7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D9D9D9" w:themeFill="background1" w:themeFillShade="D9"/>
            <w:noWrap/>
            <w:hideMark/>
          </w:tcPr>
          <w:p w14:paraId="0266CFC3" w14:textId="77777777" w:rsidR="0069543F" w:rsidRPr="002540A5" w:rsidRDefault="0069543F" w:rsidP="0069543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  <w:t xml:space="preserve"> Poste cible :</w:t>
            </w:r>
          </w:p>
        </w:tc>
      </w:tr>
      <w:tr w:rsidR="0069543F" w:rsidRPr="002540A5" w14:paraId="4FB4F751" w14:textId="77777777" w:rsidTr="0069543F">
        <w:trPr>
          <w:trHeight w:val="278"/>
        </w:trPr>
        <w:tc>
          <w:tcPr>
            <w:tcW w:w="5399" w:type="dxa"/>
            <w:gridSpan w:val="4"/>
            <w:vMerge w:val="restart"/>
            <w:tcBorders>
              <w:top w:val="single" w:sz="8" w:space="0" w:color="002060"/>
              <w:left w:val="single" w:sz="8" w:space="0" w:color="002060"/>
              <w:bottom w:val="single" w:sz="4" w:space="0" w:color="002060"/>
              <w:right w:val="single" w:sz="8" w:space="0" w:color="002060"/>
            </w:tcBorders>
            <w:shd w:val="clear" w:color="auto" w:fill="auto"/>
            <w:hideMark/>
          </w:tcPr>
          <w:p w14:paraId="6BF2E317" w14:textId="717989BD" w:rsidR="0069543F" w:rsidRPr="00795A7B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795A7B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Horizontale</w:t>
            </w:r>
          </w:p>
        </w:tc>
        <w:tc>
          <w:tcPr>
            <w:tcW w:w="5270" w:type="dxa"/>
            <w:gridSpan w:val="7"/>
            <w:tcBorders>
              <w:top w:val="single" w:sz="8" w:space="0" w:color="002060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hideMark/>
          </w:tcPr>
          <w:p w14:paraId="21A06735" w14:textId="496317FC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  <w:p w14:paraId="5FFEDEC4" w14:textId="749A6A27" w:rsidR="0069543F" w:rsidRPr="002540A5" w:rsidRDefault="00CC3670" w:rsidP="00CC36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CC3670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 xml:space="preserve">Process </w:t>
            </w:r>
            <w:proofErr w:type="spellStart"/>
            <w:r w:rsidRPr="00CC3670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Engineer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69543F" w:rsidRPr="002540A5" w14:paraId="399CB096" w14:textId="77777777" w:rsidTr="0069543F">
        <w:trPr>
          <w:trHeight w:val="278"/>
        </w:trPr>
        <w:tc>
          <w:tcPr>
            <w:tcW w:w="5399" w:type="dxa"/>
            <w:gridSpan w:val="4"/>
            <w:vMerge/>
            <w:tcBorders>
              <w:top w:val="single" w:sz="8" w:space="0" w:color="002060"/>
              <w:left w:val="single" w:sz="8" w:space="0" w:color="002060"/>
              <w:bottom w:val="single" w:sz="4" w:space="0" w:color="002060"/>
              <w:right w:val="single" w:sz="8" w:space="0" w:color="002060"/>
            </w:tcBorders>
            <w:vAlign w:val="center"/>
            <w:hideMark/>
          </w:tcPr>
          <w:p w14:paraId="6C80D0C4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5270" w:type="dxa"/>
            <w:gridSpan w:val="7"/>
            <w:tcBorders>
              <w:top w:val="nil"/>
              <w:left w:val="nil"/>
              <w:bottom w:val="single" w:sz="4" w:space="0" w:color="002060"/>
              <w:right w:val="single" w:sz="8" w:space="0" w:color="002060"/>
            </w:tcBorders>
            <w:shd w:val="clear" w:color="auto" w:fill="auto"/>
            <w:noWrap/>
            <w:hideMark/>
          </w:tcPr>
          <w:p w14:paraId="42289BD7" w14:textId="1526BF49" w:rsidR="0069543F" w:rsidRDefault="00A464C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 xml:space="preserve">Time &amp;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 xml:space="preserve">Motion </w:t>
            </w:r>
            <w:r w:rsidR="00CC3670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="00CC3670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Engineer</w:t>
            </w:r>
            <w:proofErr w:type="spellEnd"/>
            <w:proofErr w:type="gramEnd"/>
          </w:p>
          <w:p w14:paraId="73FCCFFF" w14:textId="77777777" w:rsidR="00A464CF" w:rsidRDefault="00A464C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  <w:p w14:paraId="24D5D016" w14:textId="21A41713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69543F" w:rsidRPr="002540A5" w14:paraId="57FC4291" w14:textId="77777777" w:rsidTr="0069543F">
        <w:trPr>
          <w:trHeight w:val="278"/>
        </w:trPr>
        <w:tc>
          <w:tcPr>
            <w:tcW w:w="5399" w:type="dxa"/>
            <w:gridSpan w:val="4"/>
            <w:tcBorders>
              <w:top w:val="nil"/>
              <w:left w:val="single" w:sz="8" w:space="0" w:color="002060"/>
              <w:bottom w:val="nil"/>
              <w:right w:val="single" w:sz="8" w:space="0" w:color="002060"/>
            </w:tcBorders>
            <w:shd w:val="clear" w:color="auto" w:fill="auto"/>
            <w:noWrap/>
            <w:hideMark/>
          </w:tcPr>
          <w:p w14:paraId="4B2F471A" w14:textId="40979A67" w:rsidR="0069543F" w:rsidRPr="00795A7B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</w:pPr>
            <w:r w:rsidRPr="00795A7B">
              <w:rPr>
                <w:rFonts w:ascii="Arial" w:eastAsia="Times New Roman" w:hAnsi="Arial" w:cs="Arial"/>
                <w:b/>
                <w:bCs/>
                <w:sz w:val="20"/>
                <w:szCs w:val="20"/>
                <w:lang w:val="fr-FR" w:eastAsia="fr-FR"/>
              </w:rPr>
              <w:t>Verticale</w:t>
            </w:r>
          </w:p>
        </w:tc>
        <w:tc>
          <w:tcPr>
            <w:tcW w:w="5270" w:type="dxa"/>
            <w:gridSpan w:val="7"/>
            <w:tcBorders>
              <w:top w:val="single" w:sz="4" w:space="0" w:color="002060"/>
              <w:left w:val="nil"/>
              <w:bottom w:val="nil"/>
              <w:right w:val="single" w:sz="8" w:space="0" w:color="002060"/>
            </w:tcBorders>
            <w:shd w:val="clear" w:color="auto" w:fill="auto"/>
            <w:noWrap/>
            <w:hideMark/>
          </w:tcPr>
          <w:p w14:paraId="703F3A80" w14:textId="77777777" w:rsidR="00CC3670" w:rsidRPr="00CC3670" w:rsidRDefault="00CC3670" w:rsidP="00CC36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CC3670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Team Leader - Product</w:t>
            </w:r>
          </w:p>
          <w:p w14:paraId="3DD6E508" w14:textId="77777777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  <w:p w14:paraId="6FC79DC3" w14:textId="7B74BB21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69543F" w:rsidRPr="002540A5" w14:paraId="3B33324A" w14:textId="77777777" w:rsidTr="00F37D63">
        <w:trPr>
          <w:trHeight w:val="292"/>
        </w:trPr>
        <w:tc>
          <w:tcPr>
            <w:tcW w:w="2541" w:type="dxa"/>
            <w:tcBorders>
              <w:top w:val="nil"/>
              <w:left w:val="single" w:sz="8" w:space="0" w:color="002060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039290EB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28CE2B7D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002060"/>
              <w:right w:val="nil"/>
            </w:tcBorders>
            <w:shd w:val="clear" w:color="auto" w:fill="auto"/>
            <w:noWrap/>
            <w:vAlign w:val="bottom"/>
            <w:hideMark/>
          </w:tcPr>
          <w:p w14:paraId="08672305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bottom"/>
            <w:hideMark/>
          </w:tcPr>
          <w:p w14:paraId="77B72AAA" w14:textId="77777777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5270" w:type="dxa"/>
            <w:gridSpan w:val="7"/>
            <w:tcBorders>
              <w:top w:val="single" w:sz="4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auto"/>
            <w:noWrap/>
            <w:vAlign w:val="center"/>
            <w:hideMark/>
          </w:tcPr>
          <w:p w14:paraId="5A7E0908" w14:textId="781D46E2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  <w:t> </w:t>
            </w:r>
          </w:p>
          <w:p w14:paraId="16354A49" w14:textId="77777777" w:rsidR="0069543F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  <w:p w14:paraId="48ECB045" w14:textId="3A4DECB1" w:rsidR="0069543F" w:rsidRPr="002540A5" w:rsidRDefault="0069543F" w:rsidP="006954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</w:tbl>
    <w:p w14:paraId="444BBFBB" w14:textId="77777777" w:rsidR="00791C9D" w:rsidRDefault="00791C9D" w:rsidP="00791C9D">
      <w:pPr>
        <w:pStyle w:val="ListParagraph"/>
        <w:ind w:left="432"/>
        <w:rPr>
          <w:rFonts w:cs="Arial"/>
          <w:b/>
          <w:bCs/>
          <w:i/>
          <w:iCs/>
          <w:color w:val="004E9E" w:themeColor="text2"/>
          <w:lang w:val="fr-FR" w:eastAsia="fr-FR"/>
        </w:rPr>
      </w:pPr>
    </w:p>
    <w:p w14:paraId="4C95F836" w14:textId="5239D2F5" w:rsidR="009110BB" w:rsidRDefault="004F2B99" w:rsidP="00991790">
      <w:pPr>
        <w:pStyle w:val="ListParagraph"/>
        <w:numPr>
          <w:ilvl w:val="1"/>
          <w:numId w:val="8"/>
        </w:numPr>
        <w:rPr>
          <w:rFonts w:cs="Arial"/>
          <w:b/>
          <w:bCs/>
          <w:i/>
          <w:iCs/>
          <w:color w:val="004E9E" w:themeColor="text2"/>
          <w:lang w:val="fr-FR" w:eastAsia="fr-FR"/>
        </w:rPr>
      </w:pPr>
      <w:r w:rsidRPr="00DE5E7B">
        <w:rPr>
          <w:rFonts w:cs="Arial"/>
          <w:b/>
          <w:bCs/>
          <w:i/>
          <w:iCs/>
          <w:color w:val="004E9E" w:themeColor="text2"/>
          <w:lang w:val="fr-FR" w:eastAsia="fr-FR"/>
        </w:rPr>
        <w:t>Compétences</w:t>
      </w:r>
      <w:r w:rsidR="0088794E" w:rsidRPr="00DE5E7B">
        <w:rPr>
          <w:rFonts w:cs="Arial"/>
          <w:b/>
          <w:bCs/>
          <w:i/>
          <w:iCs/>
          <w:color w:val="004E9E" w:themeColor="text2"/>
          <w:lang w:val="fr-FR" w:eastAsia="fr-FR"/>
        </w:rPr>
        <w:t xml:space="preserve"> :</w:t>
      </w:r>
    </w:p>
    <w:p w14:paraId="0F5EED47" w14:textId="77777777" w:rsidR="00286E75" w:rsidRPr="00991790" w:rsidRDefault="00286E75" w:rsidP="00286E75">
      <w:pPr>
        <w:pStyle w:val="ListParagraph"/>
        <w:ind w:left="432"/>
        <w:rPr>
          <w:rFonts w:cs="Arial"/>
          <w:b/>
          <w:bCs/>
          <w:i/>
          <w:iCs/>
          <w:color w:val="004E9E" w:themeColor="text2"/>
          <w:lang w:val="fr-FR" w:eastAsia="fr-FR"/>
        </w:rPr>
      </w:pPr>
    </w:p>
    <w:tbl>
      <w:tblPr>
        <w:tblW w:w="124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1134"/>
        <w:gridCol w:w="992"/>
        <w:gridCol w:w="993"/>
        <w:gridCol w:w="992"/>
        <w:gridCol w:w="993"/>
        <w:gridCol w:w="993"/>
      </w:tblGrid>
      <w:tr w:rsidR="004F2B99" w:rsidRPr="002540A5" w14:paraId="160895D5" w14:textId="77777777" w:rsidTr="00E429AA">
        <w:trPr>
          <w:gridAfter w:val="2"/>
          <w:wAfter w:w="1986" w:type="dxa"/>
          <w:trHeight w:val="95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CC1404" w14:textId="51634CC5" w:rsidR="004F2B99" w:rsidRPr="004F2B99" w:rsidRDefault="0065256D" w:rsidP="00EC3079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4E9E" w:themeColor="text1"/>
                <w:sz w:val="20"/>
                <w:szCs w:val="20"/>
              </w:rPr>
              <w:t>Types</w:t>
            </w:r>
            <w:proofErr w:type="spellEnd"/>
            <w:r>
              <w:rPr>
                <w:rFonts w:ascii="Arial" w:hAnsi="Arial" w:cs="Arial"/>
                <w:b/>
                <w:bCs/>
                <w:color w:val="004E9E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bCs/>
                <w:color w:val="004E9E" w:themeColor="text1"/>
                <w:sz w:val="20"/>
                <w:szCs w:val="20"/>
              </w:rPr>
              <w:t>compétences</w:t>
            </w:r>
            <w:proofErr w:type="spellEnd"/>
            <w:r>
              <w:rPr>
                <w:rFonts w:ascii="Arial" w:hAnsi="Arial" w:cs="Arial"/>
                <w:b/>
                <w:bCs/>
                <w:color w:val="004E9E" w:themeColor="text1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4"/>
            <w:shd w:val="clear" w:color="auto" w:fill="D9D9D9" w:themeFill="background1" w:themeFillShade="D9"/>
            <w:vAlign w:val="center"/>
          </w:tcPr>
          <w:p w14:paraId="1A42F6F3" w14:textId="70EC476A" w:rsidR="004F2B99" w:rsidRPr="004F2B99" w:rsidRDefault="004F2B99" w:rsidP="00EC3079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65256D">
              <w:rPr>
                <w:rFonts w:ascii="Arial" w:hAnsi="Arial" w:cs="Arial"/>
                <w:b/>
                <w:bCs/>
                <w:color w:val="004E9E" w:themeColor="text1"/>
                <w:sz w:val="20"/>
                <w:szCs w:val="20"/>
              </w:rPr>
              <w:t>Score</w:t>
            </w:r>
          </w:p>
        </w:tc>
      </w:tr>
      <w:tr w:rsidR="001407C2" w:rsidRPr="002540A5" w14:paraId="01CB5715" w14:textId="77777777" w:rsidTr="00E429AA">
        <w:trPr>
          <w:gridAfter w:val="2"/>
          <w:wAfter w:w="1986" w:type="dxa"/>
          <w:trHeight w:val="95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002C51" w14:textId="662F3769" w:rsidR="001407C2" w:rsidRPr="004F2B99" w:rsidRDefault="001407C2" w:rsidP="00EC3079">
            <w:pPr>
              <w:jc w:val="both"/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</w:pPr>
            <w:r w:rsidRPr="004F2B99"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 xml:space="preserve">Communes et </w:t>
            </w:r>
            <w:proofErr w:type="spellStart"/>
            <w:r w:rsidRPr="004F2B99"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>transverses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22AFEBB" w14:textId="7777777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A</w:t>
            </w:r>
          </w:p>
          <w:p w14:paraId="6FB0DD77" w14:textId="067B1AFD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Expert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BC7013A" w14:textId="7777777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B</w:t>
            </w:r>
          </w:p>
          <w:p w14:paraId="6F2D075A" w14:textId="5C86D314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Confirmé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3B5C8B45" w14:textId="7777777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C</w:t>
            </w:r>
          </w:p>
          <w:p w14:paraId="2D8001E8" w14:textId="6857AA35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proofErr w:type="spellStart"/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Intermediaire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629B2C9" w14:textId="7777777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D</w:t>
            </w:r>
          </w:p>
          <w:p w14:paraId="22D5DEA6" w14:textId="08BC8258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Basique</w:t>
            </w:r>
          </w:p>
        </w:tc>
      </w:tr>
      <w:tr w:rsidR="001407C2" w:rsidRPr="002540A5" w14:paraId="1EB103CB" w14:textId="77777777" w:rsidTr="00E429AA">
        <w:trPr>
          <w:gridAfter w:val="2"/>
          <w:wAfter w:w="1986" w:type="dxa"/>
          <w:trHeight w:val="474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BFC7" w14:textId="6A63750A" w:rsidR="001407C2" w:rsidRPr="00730F6E" w:rsidRDefault="00730F6E" w:rsidP="001407C2">
            <w:pPr>
              <w:rPr>
                <w:rFonts w:ascii="Arial" w:hAnsi="Arial" w:cs="Arial"/>
                <w:color w:val="000000"/>
                <w:lang w:val="fr-FR"/>
              </w:rPr>
            </w:pPr>
            <w:r w:rsidRPr="002101AB">
              <w:rPr>
                <w:rFonts w:ascii="Arial" w:hAnsi="Arial" w:cs="Arial"/>
                <w:color w:val="000000"/>
                <w:lang w:val="fr-FR"/>
              </w:rPr>
              <w:t>Professionnalisme : Satisfaction Client-Honnêteté et intégrité-Fiers de ce que nous faisons.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669099220"/>
            <w:placeholder>
              <w:docPart w:val="E6D165FD8D8E4CA8B4D823D317ADC058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6792265C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85869130"/>
            <w:placeholder>
              <w:docPart w:val="0A1D6E543F0144CC845865D8E375AC11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6CD674EE" w14:textId="3FCB5998" w:rsidR="001407C2" w:rsidRPr="002540A5" w:rsidRDefault="00A7517F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427657116"/>
            <w:placeholder>
              <w:docPart w:val="272A203FE92141F4BD9A56EAC6432CC4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7A50C2AC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96025254"/>
            <w:placeholder>
              <w:docPart w:val="8F558DCA785B44CCBE5A33F79F024BCE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07493633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1407C2" w:rsidRPr="002540A5" w14:paraId="046AFAEB" w14:textId="77777777" w:rsidTr="00E429AA">
        <w:trPr>
          <w:gridAfter w:val="2"/>
          <w:wAfter w:w="1986" w:type="dxa"/>
          <w:trHeight w:val="425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3E3E" w14:textId="6899AB4E" w:rsidR="001407C2" w:rsidRPr="002540A5" w:rsidRDefault="00730F6E" w:rsidP="001407C2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</w:rPr>
            </w:pPr>
            <w:r w:rsidRPr="002101AB">
              <w:rPr>
                <w:rFonts w:ascii="Arial" w:hAnsi="Arial" w:cs="Arial"/>
                <w:color w:val="000000"/>
                <w:lang w:val="fr-FR"/>
              </w:rPr>
              <w:t>Travail d’équipe : Communication mutuelle-Responsabilité et coopération-Diversité et inclusion.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015099150"/>
            <w:placeholder>
              <w:docPart w:val="21939ECC3E124C038972D4DEFFAB65BF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66BF8C8A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  <w:color w:val="000000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346330099"/>
            <w:placeholder>
              <w:docPart w:val="16163695648941BD9787CF7906F566D5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5D7F76ED" w14:textId="25128B40" w:rsidR="001407C2" w:rsidRPr="002540A5" w:rsidRDefault="00A7517F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2065012830"/>
            <w:placeholder>
              <w:docPart w:val="4F29BE90A10C41E28F3FB316F8A74EAB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7E025868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8392655"/>
            <w:placeholder>
              <w:docPart w:val="CF7446F80AEC4BB9BBB08CAA3EFF9252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3B0686B7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1407C2" w:rsidRPr="002540A5" w14:paraId="16839200" w14:textId="77777777" w:rsidTr="00E429AA">
        <w:trPr>
          <w:gridAfter w:val="2"/>
          <w:wAfter w:w="1986" w:type="dxa"/>
          <w:trHeight w:val="425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B415" w14:textId="391314CA" w:rsidR="001407C2" w:rsidRPr="002540A5" w:rsidRDefault="00730F6E" w:rsidP="001407C2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</w:rPr>
            </w:pPr>
            <w:r w:rsidRPr="002101AB">
              <w:rPr>
                <w:rFonts w:ascii="Arial" w:hAnsi="Arial" w:cs="Arial"/>
                <w:color w:val="000000"/>
                <w:lang w:val="fr-FR"/>
              </w:rPr>
              <w:t>Défi : Réflexion prospective-Tirer des enseignements des expériences-Ambition et persévérance.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798025401"/>
            <w:placeholder>
              <w:docPart w:val="0CDEA6EEA2D2498FA3DFD58209B32A5F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0F9151A3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186752949"/>
            <w:placeholder>
              <w:docPart w:val="891A897661EC4CA6B272B2985060F86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54F5A30B" w14:textId="60C94EE3" w:rsidR="001407C2" w:rsidRPr="002540A5" w:rsidRDefault="00A7517F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589129435"/>
            <w:placeholder>
              <w:docPart w:val="2C29D9EEFF184E4B9308BE562885C037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6E7CCC1D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200518021"/>
            <w:placeholder>
              <w:docPart w:val="8838D4EDC9C2422A83D6461EB934A3DB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44AF5CAF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1407C2" w:rsidRPr="002540A5" w14:paraId="1C5CBFE8" w14:textId="77777777" w:rsidTr="00E429AA">
        <w:trPr>
          <w:gridAfter w:val="2"/>
          <w:wAfter w:w="1986" w:type="dxa"/>
          <w:trHeight w:val="40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B71B" w14:textId="69356600" w:rsidR="001407C2" w:rsidRPr="002540A5" w:rsidRDefault="00730F6E" w:rsidP="001407C2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</w:rPr>
            </w:pPr>
            <w:r w:rsidRPr="002101AB">
              <w:rPr>
                <w:rFonts w:ascii="Arial" w:hAnsi="Arial" w:cs="Arial"/>
                <w:color w:val="000000"/>
                <w:lang w:val="fr-FR"/>
              </w:rPr>
              <w:lastRenderedPageBreak/>
              <w:t>Leadership : Pensée stratégique et vision, capacité d’influence, être un vecteur d’innovation, de créativité et d’orientation du changement.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562380365"/>
            <w:placeholder>
              <w:docPart w:val="4419018A8E6843C88A1355B99095B8B1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0E716DFD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588199536"/>
            <w:placeholder>
              <w:docPart w:val="5C96C9092DDD45EF83A9713539DDED50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30953AF5" w14:textId="43742A58" w:rsidR="001407C2" w:rsidRPr="002540A5" w:rsidRDefault="00A7517F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49709373"/>
            <w:placeholder>
              <w:docPart w:val="4AED24B5407743D59DE5F7AC076371D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68039DBF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839233093"/>
            <w:placeholder>
              <w:docPart w:val="157734254CBD4059B4CAC13F0B0B39B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6DC792EF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1407C2" w:rsidRPr="002540A5" w14:paraId="3A92F2FB" w14:textId="77777777" w:rsidTr="00E429AA">
        <w:trPr>
          <w:gridAfter w:val="2"/>
          <w:wAfter w:w="1986" w:type="dxa"/>
          <w:trHeight w:val="95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FDFA5" w14:textId="2C11A5BE" w:rsidR="001407C2" w:rsidRPr="004F2B99" w:rsidRDefault="001407C2" w:rsidP="00EC3079">
            <w:pPr>
              <w:jc w:val="both"/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>Techniques</w:t>
            </w:r>
            <w:proofErr w:type="spellEnd"/>
            <w:r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 xml:space="preserve"> et </w:t>
            </w:r>
            <w:proofErr w:type="spellStart"/>
            <w:r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>spécifiques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C10388D" w14:textId="7777777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A</w:t>
            </w:r>
          </w:p>
          <w:p w14:paraId="24FDDE93" w14:textId="55563A7C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Expert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80E88E7" w14:textId="7777777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B</w:t>
            </w:r>
          </w:p>
          <w:p w14:paraId="3B4D8AA2" w14:textId="10A6E84D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Confirmé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E2A9867" w14:textId="7777777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C</w:t>
            </w:r>
          </w:p>
          <w:p w14:paraId="3BD47841" w14:textId="73259DBA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proofErr w:type="spellStart"/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Intermediaire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520E195" w14:textId="7777777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D</w:t>
            </w:r>
          </w:p>
          <w:p w14:paraId="29EB150A" w14:textId="597AD217" w:rsidR="001407C2" w:rsidRPr="002540A5" w:rsidRDefault="001407C2" w:rsidP="001407C2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Basique</w:t>
            </w:r>
          </w:p>
        </w:tc>
      </w:tr>
      <w:tr w:rsidR="001407C2" w:rsidRPr="002540A5" w14:paraId="26BC5F5C" w14:textId="77777777" w:rsidTr="00E429AA">
        <w:trPr>
          <w:gridAfter w:val="2"/>
          <w:wAfter w:w="1986" w:type="dxa"/>
          <w:trHeight w:val="26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D273" w14:textId="6C168AC7" w:rsidR="001407C2" w:rsidRPr="00753E2A" w:rsidRDefault="00B5190D" w:rsidP="001407C2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Maîtrise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l’utilisation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de</w:t>
            </w:r>
            <w:r w:rsidR="00753E2A" w:rsidRPr="00753E2A">
              <w:rPr>
                <w:rFonts w:ascii="Arial" w:hAnsi="Arial" w:cs="Arial"/>
                <w:color w:val="000000"/>
              </w:rPr>
              <w:t xml:space="preserve"> Microsoft Office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034678875"/>
            <w:placeholder>
              <w:docPart w:val="31DC46122A9E42ECAFDB4151535DC139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312571D3" w14:textId="13FF963B" w:rsidR="001407C2" w:rsidRPr="002540A5" w:rsidRDefault="00952A0B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530443657"/>
            <w:placeholder>
              <w:docPart w:val="190F4F284D7945B7AB0F2BD93B38CB8D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048C82A6" w14:textId="73D86517" w:rsidR="001407C2" w:rsidRPr="002540A5" w:rsidRDefault="00952A0B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464232218"/>
            <w:placeholder>
              <w:docPart w:val="FB6D56E5EB014BDB9085D509E0A337E7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1D7CC95D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957358900"/>
            <w:placeholder>
              <w:docPart w:val="6871B168230B43B8873BB12EB78C167B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5745AAF5" w14:textId="77777777" w:rsidR="001407C2" w:rsidRPr="002540A5" w:rsidRDefault="001407C2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253FD6" w:rsidRPr="002540A5" w14:paraId="6C47F922" w14:textId="77777777" w:rsidTr="00E429AA">
        <w:trPr>
          <w:gridAfter w:val="2"/>
          <w:wAfter w:w="1986" w:type="dxa"/>
          <w:trHeight w:val="26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3048C" w14:textId="7D4F6276" w:rsidR="00253FD6" w:rsidRPr="00753E2A" w:rsidRDefault="00253FD6" w:rsidP="00753E2A">
            <w:pPr>
              <w:rPr>
                <w:rFonts w:ascii="Arial" w:hAnsi="Arial" w:cs="Arial"/>
                <w:lang w:val="fr-FR"/>
              </w:rPr>
            </w:pPr>
            <w:r w:rsidRPr="00753E2A">
              <w:rPr>
                <w:rFonts w:ascii="Arial" w:hAnsi="Arial" w:cs="Arial"/>
                <w:lang w:val="fr-FR"/>
              </w:rPr>
              <w:t>Bonne connaissance sur les normes et exigences des clients Allemands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468708194"/>
            <w:placeholder>
              <w:docPart w:val="696E64B663D54656831E843266FBD44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3FF22435" w14:textId="352DF1D8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4826697"/>
            <w:placeholder>
              <w:docPart w:val="30394A9F908C481D9B613339D879497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4763EBAE" w14:textId="1343CADF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738682379"/>
            <w:placeholder>
              <w:docPart w:val="E2AA0105281844ADA3EA77F15D90900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5F5557AA" w14:textId="09E99AD9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720240429"/>
            <w:placeholder>
              <w:docPart w:val="44514E78E6324D688848A49EF9F78227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6810EC59" w14:textId="1A775E42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253FD6" w:rsidRPr="002540A5" w14:paraId="253F8AA2" w14:textId="77777777" w:rsidTr="00E429AA">
        <w:trPr>
          <w:gridAfter w:val="2"/>
          <w:wAfter w:w="1986" w:type="dxa"/>
          <w:trHeight w:val="26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6F49" w14:textId="6A738460" w:rsidR="00253FD6" w:rsidRPr="00753E2A" w:rsidRDefault="008617F2" w:rsidP="00753E2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Maîtrise les </w:t>
            </w:r>
            <w:r w:rsidR="00253FD6" w:rsidRPr="00753E2A">
              <w:rPr>
                <w:rFonts w:ascii="Arial" w:hAnsi="Arial" w:cs="Arial"/>
                <w:lang w:val="fr-FR"/>
              </w:rPr>
              <w:t xml:space="preserve">Méthodes et </w:t>
            </w:r>
            <w:r>
              <w:rPr>
                <w:rFonts w:ascii="Arial" w:hAnsi="Arial" w:cs="Arial"/>
                <w:lang w:val="fr-FR"/>
              </w:rPr>
              <w:t xml:space="preserve">les </w:t>
            </w:r>
            <w:r w:rsidR="00253FD6" w:rsidRPr="00753E2A">
              <w:rPr>
                <w:rFonts w:ascii="Arial" w:hAnsi="Arial" w:cs="Arial"/>
                <w:lang w:val="fr-FR"/>
              </w:rPr>
              <w:t>outils d'amélioration continue et de résolution de</w:t>
            </w:r>
            <w:r w:rsidR="00D4322E">
              <w:rPr>
                <w:rFonts w:ascii="Arial" w:hAnsi="Arial" w:cs="Arial"/>
                <w:lang w:val="fr-FR"/>
              </w:rPr>
              <w:t>s</w:t>
            </w:r>
            <w:r w:rsidR="00253FD6" w:rsidRPr="00753E2A">
              <w:rPr>
                <w:rFonts w:ascii="Arial" w:hAnsi="Arial" w:cs="Arial"/>
                <w:lang w:val="fr-FR"/>
              </w:rPr>
              <w:t xml:space="preserve"> problèmes,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874920892"/>
            <w:placeholder>
              <w:docPart w:val="FD1D3B404CC6460BBCF30FFE4AE16A58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0A130695" w14:textId="7BB60CA3" w:rsidR="00253FD6" w:rsidRPr="002540A5" w:rsidRDefault="00324270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533808249"/>
            <w:placeholder>
              <w:docPart w:val="31ECF5CE67A14EF2992D1710B5724E28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16F04B69" w14:textId="7EF48A8D" w:rsidR="00253FD6" w:rsidRPr="002540A5" w:rsidRDefault="00324270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313951380"/>
            <w:placeholder>
              <w:docPart w:val="D289DBA438F4458B8C0969837B6E0F25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1B89C759" w14:textId="187FB647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584956599"/>
            <w:placeholder>
              <w:docPart w:val="21B09714E60F4EFFB26F69B2143C40B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0FB170C2" w14:textId="5C003028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253FD6" w:rsidRPr="002540A5" w14:paraId="48FEF7B4" w14:textId="77777777" w:rsidTr="00E429AA">
        <w:trPr>
          <w:gridAfter w:val="2"/>
          <w:wAfter w:w="1986" w:type="dxa"/>
          <w:trHeight w:val="26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63F9F" w14:textId="26D74DD8" w:rsidR="00253FD6" w:rsidRPr="00753E2A" w:rsidRDefault="00B03CE5" w:rsidP="00753E2A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</w:rPr>
              <w:t>Connaissance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approfondie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r w:rsidR="00253FD6" w:rsidRPr="00753E2A">
              <w:rPr>
                <w:rFonts w:ascii="Arial" w:hAnsi="Arial" w:cs="Arial"/>
                <w:lang w:val="fr-FR"/>
              </w:rPr>
              <w:t>Techniques d'organisation du travail, Définition et évaluation des temps standards, Approche processus, Techniques de simulation et de calcul de capacité</w:t>
            </w:r>
            <w:r>
              <w:rPr>
                <w:rFonts w:ascii="Arial" w:hAnsi="Arial" w:cs="Arial"/>
                <w:lang w:val="fr-FR"/>
              </w:rPr>
              <w:t>.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811400249"/>
            <w:placeholder>
              <w:docPart w:val="3AE47879FD4C4F72AF53A8FA11EE3B4B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17B37747" w14:textId="1658DF3B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2052753041"/>
            <w:placeholder>
              <w:docPart w:val="AF5ACE3B4C9443A590EE720BB7AACA6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5AF3A154" w14:textId="005719CA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711306160"/>
            <w:placeholder>
              <w:docPart w:val="635184642E8146B98F810C6BDF378596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4F80F8BE" w14:textId="17FC68E7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829520746"/>
            <w:placeholder>
              <w:docPart w:val="C0D5DAC6C3C2413799C72FB31695F92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21D37A13" w14:textId="6C534FEA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253FD6" w:rsidRPr="002540A5" w14:paraId="3A7C9421" w14:textId="77777777" w:rsidTr="00E429AA">
        <w:trPr>
          <w:gridAfter w:val="2"/>
          <w:wAfter w:w="1986" w:type="dxa"/>
          <w:trHeight w:val="26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9532" w14:textId="702490AC" w:rsidR="00253FD6" w:rsidRPr="00753E2A" w:rsidRDefault="00253FD6" w:rsidP="00753E2A">
            <w:pPr>
              <w:rPr>
                <w:rFonts w:ascii="Arial" w:hAnsi="Arial" w:cs="Arial"/>
                <w:lang w:val="fr-FR"/>
              </w:rPr>
            </w:pPr>
            <w:r w:rsidRPr="00753E2A">
              <w:rPr>
                <w:rFonts w:ascii="Arial" w:hAnsi="Arial" w:cs="Arial"/>
                <w:lang w:val="fr-FR"/>
              </w:rPr>
              <w:t xml:space="preserve">Gestion de projet 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54920116"/>
            <w:placeholder>
              <w:docPart w:val="BEEA960576EF47A5965FE1634BC7606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</w:tcPr>
              <w:p w14:paraId="38759314" w14:textId="15CE8622" w:rsidR="00253FD6" w:rsidRPr="002540A5" w:rsidRDefault="00866B6C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068390716"/>
            <w:placeholder>
              <w:docPart w:val="D5FE4028A79F45C28B82131F2A3EE3B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1198401C" w14:textId="25E636AF" w:rsidR="00253FD6" w:rsidRPr="002540A5" w:rsidRDefault="00866B6C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905292336"/>
            <w:placeholder>
              <w:docPart w:val="BC811D30D03A4A41BF945B62CBBDA36D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</w:tcPr>
              <w:p w14:paraId="18E01D7C" w14:textId="092CA9F3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86562842"/>
            <w:placeholder>
              <w:docPart w:val="91AD8F5D1C1C4D5DB57094996ACB17BB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68D7D112" w14:textId="45FAD393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6C32BB" w:rsidRPr="002540A5" w14:paraId="30DDB4ED" w14:textId="77777777" w:rsidTr="00E429AA">
        <w:trPr>
          <w:gridAfter w:val="2"/>
          <w:wAfter w:w="1986" w:type="dxa"/>
          <w:trHeight w:val="26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E47D" w14:textId="209B71C6" w:rsidR="006C32BB" w:rsidRPr="00753E2A" w:rsidRDefault="006C32BB" w:rsidP="006C32BB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Maîtrise l’utilisation des l</w:t>
            </w:r>
            <w:r w:rsidRPr="00753E2A">
              <w:rPr>
                <w:rFonts w:ascii="Arial" w:hAnsi="Arial" w:cs="Arial"/>
                <w:lang w:val="fr-FR"/>
              </w:rPr>
              <w:t>ogiciels Métiers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876044898"/>
            <w:placeholder>
              <w:docPart w:val="22BD7A224C944609860F5FE9D1F2802F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</w:tcPr>
              <w:p w14:paraId="38BC4416" w14:textId="0630369C" w:rsidR="006C32BB" w:rsidRDefault="006C32BB" w:rsidP="006C32BB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1760482"/>
            <w:placeholder>
              <w:docPart w:val="F65EABE45C7B4A0BB82E0A505E04485D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298CCE12" w14:textId="124831AD" w:rsidR="006C32BB" w:rsidRDefault="006C32BB" w:rsidP="006C32BB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987591845"/>
            <w:placeholder>
              <w:docPart w:val="3913CACEF29843F6AB0B171842C301D9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</w:tcPr>
              <w:p w14:paraId="19CA465C" w14:textId="66458674" w:rsidR="006C32BB" w:rsidRDefault="006C32BB" w:rsidP="006C32BB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802065533"/>
            <w:placeholder>
              <w:docPart w:val="5E530FEA3D814687AA20660C5850FB7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7FF9E546" w14:textId="5D0E4273" w:rsidR="006C32BB" w:rsidRDefault="006C32BB" w:rsidP="006C32BB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253FD6" w:rsidRPr="002540A5" w14:paraId="03EEA9DD" w14:textId="77777777" w:rsidTr="00E429AA">
        <w:trPr>
          <w:gridAfter w:val="2"/>
          <w:wAfter w:w="1986" w:type="dxa"/>
          <w:trHeight w:val="28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B81BD" w14:textId="35078E22" w:rsidR="00253FD6" w:rsidRPr="00753E2A" w:rsidRDefault="0007744B" w:rsidP="00753E2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Maîtrise les </w:t>
            </w:r>
            <w:r w:rsidR="00253FD6" w:rsidRPr="00753E2A">
              <w:rPr>
                <w:rFonts w:ascii="Arial" w:hAnsi="Arial" w:cs="Arial"/>
                <w:lang w:val="fr-FR"/>
              </w:rPr>
              <w:t>Dessin</w:t>
            </w:r>
            <w:r>
              <w:rPr>
                <w:rFonts w:ascii="Arial" w:hAnsi="Arial" w:cs="Arial"/>
                <w:lang w:val="fr-FR"/>
              </w:rPr>
              <w:t>s</w:t>
            </w:r>
            <w:r w:rsidR="00253FD6" w:rsidRPr="00753E2A">
              <w:rPr>
                <w:rFonts w:ascii="Arial" w:hAnsi="Arial" w:cs="Arial"/>
                <w:lang w:val="fr-FR"/>
              </w:rPr>
              <w:t xml:space="preserve"> technique</w:t>
            </w:r>
            <w:r>
              <w:rPr>
                <w:rFonts w:ascii="Arial" w:hAnsi="Arial" w:cs="Arial"/>
                <w:lang w:val="fr-FR"/>
              </w:rPr>
              <w:t>s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615206814"/>
            <w:placeholder>
              <w:docPart w:val="C2FCFCC4F1CB4760B0307442B9F3882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</w:tcPr>
              <w:p w14:paraId="63BD2200" w14:textId="4A0471ED" w:rsidR="00253FD6" w:rsidRPr="002540A5" w:rsidRDefault="0007744B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118361129"/>
            <w:placeholder>
              <w:docPart w:val="987B2512136C46CBA08B11149719DED5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69CE3AE1" w14:textId="15B52CA3" w:rsidR="00253FD6" w:rsidRPr="002540A5" w:rsidRDefault="0007744B" w:rsidP="001407C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273627773"/>
            <w:placeholder>
              <w:docPart w:val="048E8AC2624C40C8A771C537C119955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</w:tcPr>
              <w:p w14:paraId="27B5C49F" w14:textId="1D0E83D7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475750381"/>
            <w:placeholder>
              <w:docPart w:val="12DF2778E5094D1CAD1B246E5E7347D0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0344DD69" w14:textId="01C1AC5E" w:rsidR="00253FD6" w:rsidRPr="002540A5" w:rsidRDefault="00253FD6" w:rsidP="001407C2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11FC7F14" w14:textId="77777777" w:rsidTr="009E7F5A">
        <w:trPr>
          <w:gridAfter w:val="2"/>
          <w:wAfter w:w="1986" w:type="dxa"/>
          <w:trHeight w:val="665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6A2D" w14:textId="2C040F52" w:rsidR="00E429AA" w:rsidRDefault="00863C36" w:rsidP="00E429A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Bonne connaissance des e</w:t>
            </w:r>
            <w:r w:rsidR="00E429AA" w:rsidRPr="00753E2A">
              <w:rPr>
                <w:rFonts w:ascii="Arial" w:hAnsi="Arial" w:cs="Arial"/>
                <w:lang w:val="fr-FR"/>
              </w:rPr>
              <w:t>xigences réglementaires et standard qualité et sécurité du secteur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581434582"/>
            <w:placeholder>
              <w:docPart w:val="4002901CDB5F4BDC9FFF7AA22ABE48E4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</w:tcPr>
              <w:p w14:paraId="63833024" w14:textId="71147465" w:rsidR="00E429AA" w:rsidRDefault="00D91731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417126519"/>
            <w:placeholder>
              <w:docPart w:val="2FABCB462AAA4FBE86B02E0B4DD90C3B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3ADAAF38" w14:textId="0F129D5B" w:rsidR="00E429AA" w:rsidRDefault="00D91731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433633887"/>
            <w:placeholder>
              <w:docPart w:val="0FBB30858C5448B0A9DFB42D3B920486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</w:tcPr>
              <w:p w14:paraId="7280BE86" w14:textId="28B66954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148716591"/>
            <w:placeholder>
              <w:docPart w:val="82B01F64768C4991A8B08B87549AAD3F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501A09F3" w14:textId="2ED94F7A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3C1FFDA2" w14:textId="6CADDC73" w:rsidTr="00E429AA">
        <w:trPr>
          <w:trHeight w:val="283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617E9" w14:textId="62E99C14" w:rsidR="00E429AA" w:rsidRDefault="00E429AA" w:rsidP="00E429A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Maîtrise les outils de p</w:t>
            </w:r>
            <w:r w:rsidRPr="00753E2A">
              <w:rPr>
                <w:rFonts w:ascii="Arial" w:hAnsi="Arial" w:cs="Arial"/>
                <w:lang w:val="fr-FR"/>
              </w:rPr>
              <w:t>ilotage des changements techniques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313783521"/>
            <w:placeholder>
              <w:docPart w:val="A63CA06B7EA142EFAD690AF6D1D99800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</w:tcPr>
              <w:p w14:paraId="600FFF56" w14:textId="51199F88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328715009"/>
            <w:placeholder>
              <w:docPart w:val="5A40D865490243EABC2C3E09F0729DCF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60C38133" w14:textId="59E1CD46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784935296"/>
            <w:placeholder>
              <w:docPart w:val="10C81E12909145FCB924E8BF9B95065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</w:tcPr>
              <w:p w14:paraId="47405E23" w14:textId="367A08ED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572790361"/>
            <w:placeholder>
              <w:docPart w:val="C7DA58F6A8A84AFAA9D66C0CA4B5F4D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</w:tcPr>
              <w:p w14:paraId="0B68520A" w14:textId="47594DCB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tc>
          <w:tcPr>
            <w:tcW w:w="993" w:type="dxa"/>
          </w:tcPr>
          <w:p w14:paraId="64EF0882" w14:textId="77777777" w:rsidR="00E429AA" w:rsidRPr="002540A5" w:rsidRDefault="00E429AA" w:rsidP="00E429AA">
            <w:pPr>
              <w:spacing w:after="0" w:line="240" w:lineRule="auto"/>
            </w:pPr>
          </w:p>
        </w:tc>
        <w:tc>
          <w:tcPr>
            <w:tcW w:w="993" w:type="dxa"/>
          </w:tcPr>
          <w:p w14:paraId="4126503F" w14:textId="77777777" w:rsidR="00E429AA" w:rsidRPr="002540A5" w:rsidRDefault="00E429AA" w:rsidP="00E429AA">
            <w:pPr>
              <w:spacing w:after="0" w:line="240" w:lineRule="auto"/>
            </w:pPr>
          </w:p>
        </w:tc>
      </w:tr>
      <w:tr w:rsidR="00E429AA" w:rsidRPr="002540A5" w14:paraId="0FE555D7" w14:textId="75E165BD" w:rsidTr="00E429AA">
        <w:trPr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736E9" w14:textId="382F7E92" w:rsidR="00E429AA" w:rsidRPr="00753E2A" w:rsidRDefault="00E429AA" w:rsidP="00E429AA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>Relationnelles</w:t>
            </w:r>
            <w:proofErr w:type="spellEnd"/>
            <w:r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 xml:space="preserve"> et </w:t>
            </w:r>
            <w:proofErr w:type="spellStart"/>
            <w:r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>comportementales</w:t>
            </w:r>
            <w:proofErr w:type="spellEnd"/>
            <w:r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D508E11" w14:textId="77777777" w:rsidR="00E429AA" w:rsidRPr="002540A5" w:rsidRDefault="00E429AA" w:rsidP="00E429AA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A</w:t>
            </w:r>
          </w:p>
          <w:p w14:paraId="28027F40" w14:textId="2666F679" w:rsidR="00E429AA" w:rsidRPr="002540A5" w:rsidRDefault="00E429AA" w:rsidP="00E429AA">
            <w:pPr>
              <w:jc w:val="center"/>
              <w:rPr>
                <w:rFonts w:ascii="Arial" w:hAnsi="Arial" w:cs="Arial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Expert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F60C41B" w14:textId="77777777" w:rsidR="00E429AA" w:rsidRPr="002540A5" w:rsidRDefault="00E429AA" w:rsidP="00E429AA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B</w:t>
            </w:r>
          </w:p>
          <w:p w14:paraId="02D87320" w14:textId="7E5018AC" w:rsidR="00E429AA" w:rsidRPr="002540A5" w:rsidRDefault="00E429AA" w:rsidP="00E429AA">
            <w:pPr>
              <w:jc w:val="center"/>
              <w:rPr>
                <w:rFonts w:ascii="Arial" w:hAnsi="Arial" w:cs="Arial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Confirmé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CEEDDB4" w14:textId="77777777" w:rsidR="00E429AA" w:rsidRPr="002540A5" w:rsidRDefault="00E429AA" w:rsidP="00E429AA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C</w:t>
            </w:r>
          </w:p>
          <w:p w14:paraId="44C540EE" w14:textId="22BC3914" w:rsidR="00E429AA" w:rsidRPr="002540A5" w:rsidRDefault="00E429AA" w:rsidP="00E429AA">
            <w:pPr>
              <w:jc w:val="center"/>
              <w:rPr>
                <w:rFonts w:ascii="Arial" w:hAnsi="Arial" w:cs="Arial"/>
              </w:rPr>
            </w:pPr>
            <w:proofErr w:type="spellStart"/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Intermediaire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</w:tcPr>
          <w:p w14:paraId="5E58CE0B" w14:textId="16983EEA" w:rsidR="00E429AA" w:rsidRPr="002540A5" w:rsidRDefault="00E429AA" w:rsidP="00E429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14:paraId="6308F03B" w14:textId="77777777" w:rsidR="00E429AA" w:rsidRPr="002540A5" w:rsidRDefault="00E429AA" w:rsidP="00E429AA">
            <w:pPr>
              <w:spacing w:after="0" w:line="240" w:lineRule="auto"/>
            </w:pPr>
          </w:p>
        </w:tc>
        <w:tc>
          <w:tcPr>
            <w:tcW w:w="993" w:type="dxa"/>
          </w:tcPr>
          <w:p w14:paraId="68F4E8EA" w14:textId="77777777" w:rsidR="00E429AA" w:rsidRPr="002540A5" w:rsidRDefault="00E429AA" w:rsidP="00E429AA">
            <w:pPr>
              <w:spacing w:after="0" w:line="240" w:lineRule="auto"/>
            </w:pPr>
          </w:p>
        </w:tc>
      </w:tr>
      <w:tr w:rsidR="00E429AA" w:rsidRPr="002540A5" w14:paraId="750D711A" w14:textId="77777777" w:rsidTr="00E429AA">
        <w:trPr>
          <w:gridAfter w:val="2"/>
          <w:wAfter w:w="1986" w:type="dxa"/>
          <w:trHeight w:val="95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F0A48" w14:textId="3768D122" w:rsidR="00E429AA" w:rsidRPr="009E7F5A" w:rsidRDefault="00271CE6" w:rsidP="00E429AA">
            <w:pPr>
              <w:jc w:val="both"/>
              <w:rPr>
                <w:rFonts w:ascii="Arial" w:hAnsi="Arial" w:cs="Arial"/>
                <w:lang w:val="fr-FR"/>
              </w:rPr>
            </w:pPr>
            <w:r w:rsidRPr="009E7F5A">
              <w:rPr>
                <w:rFonts w:ascii="Arial" w:hAnsi="Arial" w:cs="Arial"/>
                <w:lang w:val="fr-FR"/>
              </w:rPr>
              <w:t xml:space="preserve">Intégrité 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784699428"/>
            <w:placeholder>
              <w:docPart w:val="9F70897EF9B34F05A6B37AD953882A91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3C6B60DE" w14:textId="0ED7BB67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573281901"/>
            <w:placeholder>
              <w:docPart w:val="E887107D847C49CEA55301F9B3E5024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27B407E8" w14:textId="2DE632C6" w:rsidR="00E429AA" w:rsidRPr="002540A5" w:rsidRDefault="00DD0016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29665125"/>
            <w:placeholder>
              <w:docPart w:val="6EDCB7A3FB1A4A1090C9C5F100608717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573A4B44" w14:textId="10D74EB6" w:rsidR="00E429AA" w:rsidRPr="002540A5" w:rsidRDefault="00DD0016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662927349"/>
            <w:placeholder>
              <w:docPart w:val="209353A8A53942559B7D80F98DCCE8BE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5AE096FE" w14:textId="01873BF5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6B87A45D" w14:textId="77777777" w:rsidTr="00E429AA">
        <w:trPr>
          <w:gridAfter w:val="2"/>
          <w:wAfter w:w="1986" w:type="dxa"/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D82F4" w14:textId="78AF900F" w:rsidR="00E429AA" w:rsidRPr="00A0117A" w:rsidRDefault="00A0117A" w:rsidP="00A0117A">
            <w:pPr>
              <w:jc w:val="both"/>
              <w:rPr>
                <w:rFonts w:ascii="Arial" w:hAnsi="Arial" w:cs="Arial"/>
                <w:lang w:val="fr-FR"/>
              </w:rPr>
            </w:pPr>
            <w:r w:rsidRPr="00A0117A">
              <w:rPr>
                <w:rFonts w:ascii="Arial" w:hAnsi="Arial" w:cs="Arial"/>
                <w:lang w:val="fr-FR"/>
              </w:rPr>
              <w:t>Gestion du temps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418142097"/>
            <w:placeholder>
              <w:docPart w:val="C4D276A0AAA94802A0097F366B535F62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15257AAC" w14:textId="5F5B8294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2073116788"/>
            <w:placeholder>
              <w:docPart w:val="2EC45C3093DC4439B98E01DD161016D2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59DFDC85" w14:textId="65FCE7F6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37237104"/>
            <w:placeholder>
              <w:docPart w:val="6DE933B739464C4092CF0ED88D689F28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7C1BB174" w14:textId="57A0E1C6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173724023"/>
            <w:placeholder>
              <w:docPart w:val="4797187538FA4FF3AFB34A35AA165BE9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4D73B8DC" w14:textId="19753CE2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6BBBAFE7" w14:textId="77777777" w:rsidTr="00E429AA">
        <w:trPr>
          <w:gridAfter w:val="2"/>
          <w:wAfter w:w="1986" w:type="dxa"/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78D3" w14:textId="370318CA" w:rsidR="00E429AA" w:rsidRPr="00512C81" w:rsidRDefault="00512C81" w:rsidP="00512C81">
            <w:pPr>
              <w:jc w:val="both"/>
              <w:rPr>
                <w:rFonts w:ascii="Arial" w:hAnsi="Arial" w:cs="Arial"/>
                <w:lang w:val="fr-FR"/>
              </w:rPr>
            </w:pPr>
            <w:r w:rsidRPr="00512C81">
              <w:rPr>
                <w:rFonts w:ascii="Arial" w:hAnsi="Arial" w:cs="Arial"/>
                <w:lang w:val="fr-FR"/>
              </w:rPr>
              <w:t xml:space="preserve">Esprit </w:t>
            </w:r>
            <w:r>
              <w:rPr>
                <w:rFonts w:ascii="Arial" w:hAnsi="Arial" w:cs="Arial"/>
                <w:lang w:val="fr-FR"/>
              </w:rPr>
              <w:t>d</w:t>
            </w:r>
            <w:r w:rsidRPr="00512C81">
              <w:rPr>
                <w:rFonts w:ascii="Arial" w:hAnsi="Arial" w:cs="Arial"/>
                <w:lang w:val="fr-FR"/>
              </w:rPr>
              <w:t>’analyse</w:t>
            </w:r>
            <w:r>
              <w:rPr>
                <w:rFonts w:ascii="Arial" w:hAnsi="Arial" w:cs="Arial"/>
                <w:lang w:val="fr-FR"/>
              </w:rPr>
              <w:t xml:space="preserve"> et de synthèse 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505982927"/>
            <w:placeholder>
              <w:docPart w:val="5DBD6420915B4C0281250F51E10914E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5F5D0600" w14:textId="65EE77AC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30265276"/>
            <w:placeholder>
              <w:docPart w:val="1D06130C73B24A7686EFF2C822C8175B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0EBC158E" w14:textId="7E8F0BE1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378126444"/>
            <w:placeholder>
              <w:docPart w:val="4BEE2896B3BC4E1DAE89DB5EE868B389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60939D1C" w14:textId="32FE842A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453214916"/>
            <w:placeholder>
              <w:docPart w:val="A2C04932682F4A61A5B12F49863664A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19FF21AD" w14:textId="2E60F2C8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4A73AA65" w14:textId="77777777" w:rsidTr="00E429AA">
        <w:trPr>
          <w:gridAfter w:val="2"/>
          <w:wAfter w:w="1986" w:type="dxa"/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2AC1" w14:textId="0BFDC2D5" w:rsidR="00E429AA" w:rsidRPr="00753E2A" w:rsidRDefault="00593DB1" w:rsidP="00E429AA">
            <w:pPr>
              <w:rPr>
                <w:rFonts w:cs="Arial"/>
                <w:b/>
                <w:color w:val="004E9E" w:themeColor="text1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</w:t>
            </w:r>
            <w:r w:rsidRPr="00593DB1">
              <w:rPr>
                <w:rFonts w:ascii="Arial" w:hAnsi="Arial" w:cs="Arial"/>
                <w:lang w:val="fr-FR"/>
              </w:rPr>
              <w:t>rise de décision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94619510"/>
            <w:placeholder>
              <w:docPart w:val="21F7269D6A2943F397453994E79081EE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436CEF14" w14:textId="4A5AF4F0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298290897"/>
            <w:placeholder>
              <w:docPart w:val="FAC425A91FEA4200829F2D839E983C6E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451C9840" w14:textId="09BA050F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678431118"/>
            <w:placeholder>
              <w:docPart w:val="86F7ED65FEFC4996907E92B40CCDBA3A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75099BC0" w14:textId="6CF9FAA5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27802598"/>
            <w:placeholder>
              <w:docPart w:val="C97821D68713499CBF92FCC3E3AFE431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0CA9000D" w14:textId="443CCBD9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5130BBE0" w14:textId="77777777" w:rsidTr="00E429AA">
        <w:trPr>
          <w:gridAfter w:val="2"/>
          <w:wAfter w:w="1986" w:type="dxa"/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CBCF5" w14:textId="1F6F401C" w:rsidR="00E429AA" w:rsidRPr="003B6E05" w:rsidRDefault="003B6E05" w:rsidP="00E429A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</w:t>
            </w:r>
            <w:r w:rsidRPr="003B6E05">
              <w:rPr>
                <w:rFonts w:ascii="Arial" w:hAnsi="Arial" w:cs="Arial"/>
                <w:lang w:val="fr-FR"/>
              </w:rPr>
              <w:t>lexibilité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523505578"/>
            <w:placeholder>
              <w:docPart w:val="D06250B2E7124D0F9256B71F3DA0FAB6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4AC9DBCB" w14:textId="5E11E898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147165107"/>
            <w:placeholder>
              <w:docPart w:val="F2D2CA0B4E644E46BEAF041EAED07312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3D01DDF4" w14:textId="38486A30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850485836"/>
            <w:placeholder>
              <w:docPart w:val="CFDA0BD0AD564C959512F90ACDD677F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0BACA000" w14:textId="325D6F63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369301517"/>
            <w:placeholder>
              <w:docPart w:val="6E9270F89AD34E3F8C671DABAE361419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7882E8FA" w14:textId="66379FBD" w:rsidR="00E429AA" w:rsidRPr="002540A5" w:rsidRDefault="00E429AA" w:rsidP="00E429AA">
                <w:pPr>
                  <w:jc w:val="center"/>
                  <w:rPr>
                    <w:rFonts w:ascii="Arial" w:hAnsi="Arial" w:cs="Arial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21CE3A5A" w14:textId="77777777" w:rsidTr="00E429AA">
        <w:trPr>
          <w:gridAfter w:val="2"/>
          <w:wAfter w:w="1986" w:type="dxa"/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9EEC" w14:textId="421D72DA" w:rsidR="00E429AA" w:rsidRPr="00DB36D2" w:rsidRDefault="00DB36D2" w:rsidP="00DB36D2">
            <w:pPr>
              <w:rPr>
                <w:rFonts w:ascii="Arial" w:hAnsi="Arial" w:cs="Arial"/>
                <w:lang w:val="fr-FR"/>
              </w:rPr>
            </w:pPr>
            <w:r w:rsidRPr="00DB36D2">
              <w:rPr>
                <w:rFonts w:ascii="Arial" w:hAnsi="Arial" w:cs="Arial"/>
                <w:lang w:val="fr-FR"/>
              </w:rPr>
              <w:t>Persuasion</w:t>
            </w:r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434631076"/>
            <w:placeholder>
              <w:docPart w:val="F4138E49105D469EBDCA8282AE0FFFE2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0820B33B" w14:textId="6EC4187D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594637767"/>
            <w:placeholder>
              <w:docPart w:val="3AB32758133D425C8303DAABF624ADBE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69889CB2" w14:textId="67B3367C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349794741"/>
            <w:placeholder>
              <w:docPart w:val="7BA7629A631E459F92F5BBAE18A8D430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38F056B2" w14:textId="6EBC6A61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944950309"/>
            <w:placeholder>
              <w:docPart w:val="AB5B2AF7BC644D72A4E805768EDE4C60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773AB211" w14:textId="2FCE9F7E" w:rsidR="00E429AA" w:rsidRDefault="00E429AA" w:rsidP="00E429AA">
                <w:pPr>
                  <w:jc w:val="center"/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0B0FFEDC" w14:textId="77777777" w:rsidTr="00E429AA">
        <w:trPr>
          <w:gridAfter w:val="2"/>
          <w:wAfter w:w="1986" w:type="dxa"/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DE7CAE" w14:textId="0AC23C1F" w:rsidR="00E429AA" w:rsidRPr="003C500B" w:rsidRDefault="00E429AA" w:rsidP="00E429AA">
            <w:pPr>
              <w:rPr>
                <w:rFonts w:cs="Arial"/>
                <w:b/>
                <w:color w:val="004E9E" w:themeColor="text1"/>
              </w:rPr>
            </w:pPr>
            <w:r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  <w:t>Langues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04D7898" w14:textId="77777777" w:rsidR="00E429AA" w:rsidRPr="002540A5" w:rsidRDefault="00E429AA" w:rsidP="00E429AA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A</w:t>
            </w:r>
          </w:p>
          <w:p w14:paraId="02620F3C" w14:textId="57181A7C" w:rsidR="00E429AA" w:rsidRDefault="00E429AA" w:rsidP="00E429AA">
            <w:pPr>
              <w:jc w:val="center"/>
              <w:rPr>
                <w:rFonts w:ascii="Arial" w:hAnsi="Arial" w:cs="Arial"/>
                <w:b/>
                <w:color w:val="004E9E" w:themeColor="accent5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Expert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F1A943" w14:textId="77777777" w:rsidR="00E429AA" w:rsidRPr="002540A5" w:rsidRDefault="00E429AA" w:rsidP="00E429AA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B</w:t>
            </w:r>
          </w:p>
          <w:p w14:paraId="06EF131E" w14:textId="6FF73E29" w:rsidR="00E429AA" w:rsidRDefault="00E429AA" w:rsidP="00E429AA">
            <w:pPr>
              <w:jc w:val="center"/>
              <w:rPr>
                <w:rFonts w:ascii="Arial" w:hAnsi="Arial" w:cs="Arial"/>
                <w:b/>
                <w:color w:val="004E9E" w:themeColor="accent5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Confirmé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7CE72A23" w14:textId="77777777" w:rsidR="00E429AA" w:rsidRPr="002540A5" w:rsidRDefault="00E429AA" w:rsidP="00E429AA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C</w:t>
            </w:r>
          </w:p>
          <w:p w14:paraId="1CBD20B9" w14:textId="4B486BA3" w:rsidR="00E429AA" w:rsidRDefault="00E429AA" w:rsidP="00E429AA">
            <w:pPr>
              <w:jc w:val="center"/>
              <w:rPr>
                <w:rFonts w:ascii="Arial" w:hAnsi="Arial" w:cs="Arial"/>
                <w:b/>
                <w:color w:val="004E9E" w:themeColor="accent5"/>
                <w:lang w:val="fr-FR"/>
              </w:rPr>
            </w:pPr>
            <w:proofErr w:type="spellStart"/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Intermediaire</w:t>
            </w:r>
            <w:proofErr w:type="spellEnd"/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929AB4E" w14:textId="77777777" w:rsidR="00E429AA" w:rsidRPr="002540A5" w:rsidRDefault="00E429AA" w:rsidP="00E429AA">
            <w:pPr>
              <w:spacing w:after="0" w:line="240" w:lineRule="auto"/>
              <w:ind w:left="-391" w:right="-391"/>
              <w:jc w:val="center"/>
              <w:rPr>
                <w:rFonts w:ascii="Arial" w:hAnsi="Arial" w:cs="Arial"/>
                <w:b/>
                <w:color w:val="004E9E" w:themeColor="text1"/>
                <w:lang w:val="fr-FR"/>
              </w:rPr>
            </w:pPr>
            <w:r w:rsidRPr="002540A5">
              <w:rPr>
                <w:rFonts w:ascii="Arial" w:hAnsi="Arial" w:cs="Arial"/>
                <w:b/>
                <w:color w:val="004E9E" w:themeColor="text1"/>
                <w:lang w:val="fr-FR"/>
              </w:rPr>
              <w:t>D</w:t>
            </w:r>
          </w:p>
          <w:p w14:paraId="1E9D13DE" w14:textId="7E9DC87E" w:rsidR="00E429AA" w:rsidRDefault="00E429AA" w:rsidP="00E429AA">
            <w:pPr>
              <w:jc w:val="center"/>
              <w:rPr>
                <w:rFonts w:ascii="Arial" w:hAnsi="Arial" w:cs="Arial"/>
                <w:b/>
                <w:color w:val="004E9E" w:themeColor="accent5"/>
                <w:lang w:val="fr-FR"/>
              </w:rPr>
            </w:pPr>
            <w:r w:rsidRPr="002540A5">
              <w:rPr>
                <w:rFonts w:ascii="Arial" w:hAnsi="Arial" w:cs="Arial"/>
                <w:b/>
                <w:color w:val="808080" w:themeColor="background1" w:themeShade="80"/>
                <w:sz w:val="12"/>
                <w:szCs w:val="12"/>
                <w:lang w:val="fr-FR"/>
              </w:rPr>
              <w:t>Basique</w:t>
            </w:r>
          </w:p>
        </w:tc>
      </w:tr>
      <w:tr w:rsidR="00E429AA" w:rsidRPr="002540A5" w14:paraId="20BD918D" w14:textId="77777777" w:rsidTr="00E429AA">
        <w:trPr>
          <w:gridAfter w:val="2"/>
          <w:wAfter w:w="1986" w:type="dxa"/>
          <w:trHeight w:val="95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F4BE" w14:textId="4E108081" w:rsidR="00E429AA" w:rsidRPr="004F2B99" w:rsidRDefault="00E429AA" w:rsidP="00E429AA">
            <w:pPr>
              <w:jc w:val="both"/>
              <w:rPr>
                <w:rFonts w:ascii="Arial" w:hAnsi="Arial" w:cs="Arial"/>
                <w:b/>
                <w:bCs/>
                <w:color w:val="004E9E" w:themeColor="text2"/>
                <w:sz w:val="20"/>
                <w:szCs w:val="20"/>
              </w:rPr>
            </w:pPr>
            <w:proofErr w:type="spellStart"/>
            <w:r w:rsidRPr="004F2B99">
              <w:rPr>
                <w:rFonts w:ascii="Arial" w:hAnsi="Arial" w:cs="Arial"/>
                <w:b/>
                <w:bCs/>
                <w:sz w:val="20"/>
                <w:szCs w:val="20"/>
              </w:rPr>
              <w:t>Francais</w:t>
            </w:r>
            <w:proofErr w:type="spellEnd"/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773665338"/>
            <w:placeholder>
              <w:docPart w:val="07AC0E97EFA84AC89B0BE5520C0A6967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3976D07D" w14:textId="5AEFDE34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783311041"/>
            <w:placeholder>
              <w:docPart w:val="EB0A6B8473B1442AA5C5A984204F2951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29A3EFA6" w14:textId="096A233A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332494440"/>
            <w:placeholder>
              <w:docPart w:val="F5BE3ADA3BDB4D20B66750A790CF8E30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1BC053CA" w14:textId="66C49BB9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626821443"/>
            <w:placeholder>
              <w:docPart w:val="57514815BFFA488D8107ED812922C54D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0F3288FA" w14:textId="1F5975F2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3069BB0B" w14:textId="77777777" w:rsidTr="00E429AA">
        <w:trPr>
          <w:gridAfter w:val="2"/>
          <w:wAfter w:w="1986" w:type="dxa"/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06D79" w14:textId="77629259" w:rsidR="00E429AA" w:rsidRPr="002540A5" w:rsidRDefault="00E429AA" w:rsidP="00E429AA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 w:rsidRPr="004F2B99">
              <w:rPr>
                <w:rFonts w:ascii="Arial" w:hAnsi="Arial" w:cs="Arial"/>
                <w:b/>
                <w:bCs/>
                <w:sz w:val="20"/>
                <w:szCs w:val="20"/>
              </w:rPr>
              <w:t>Anglais</w:t>
            </w:r>
            <w:proofErr w:type="spellEnd"/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708487502"/>
            <w:placeholder>
              <w:docPart w:val="310CAD2D18E74C5693B8B0A1FE6E6D54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68646AD6" w14:textId="6D9B31F6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31958010"/>
            <w:placeholder>
              <w:docPart w:val="3A964A6526F5485AB8A22F7445017086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6F637034" w14:textId="567D3111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X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2009795270"/>
            <w:placeholder>
              <w:docPart w:val="A04C0F659A9847FE9746C31CCAAE622D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54D47147" w14:textId="44BD1A18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850175679"/>
            <w:placeholder>
              <w:docPart w:val="BFCC2F87D2B14EBA8030A3DFCF095285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750A8A54" w14:textId="3CBB1A23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  <w:tr w:rsidR="00E429AA" w:rsidRPr="002540A5" w14:paraId="5C2373D1" w14:textId="77777777" w:rsidTr="00E429AA">
        <w:trPr>
          <w:gridAfter w:val="2"/>
          <w:wAfter w:w="1986" w:type="dxa"/>
          <w:trHeight w:val="287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958A8" w14:textId="0B8720A9" w:rsidR="00E429AA" w:rsidRPr="002540A5" w:rsidRDefault="00E429AA" w:rsidP="00E429AA">
            <w:pPr>
              <w:autoSpaceDE w:val="0"/>
              <w:autoSpaceDN w:val="0"/>
              <w:adjustRightInd w:val="0"/>
              <w:snapToGrid w:val="0"/>
              <w:rPr>
                <w:rFonts w:ascii="Arial" w:hAnsi="Arial" w:cs="Arial"/>
                <w:b/>
                <w:bCs/>
              </w:rPr>
            </w:pPr>
            <w:proofErr w:type="spellStart"/>
            <w:r w:rsidRPr="004F2B9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Allemand</w:t>
            </w:r>
            <w:proofErr w:type="spellEnd"/>
          </w:p>
        </w:tc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461730328"/>
            <w:placeholder>
              <w:docPart w:val="822518BC9D4F4E0BB58EFC405555ACB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1134" w:type="dxa"/>
                <w:shd w:val="clear" w:color="auto" w:fill="F2F2F2" w:themeFill="background1" w:themeFillShade="F2"/>
                <w:vAlign w:val="bottom"/>
              </w:tcPr>
              <w:p w14:paraId="2A0AFFB2" w14:textId="4F88C8EE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408306735"/>
            <w:placeholder>
              <w:docPart w:val="C959DF95BCF8414D9096459A47ADAE2C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03002144" w14:textId="0DF927E8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-1022004436"/>
            <w:placeholder>
              <w:docPart w:val="CD7C642A08AB4BE7AA6A8A884E3F374B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3" w:type="dxa"/>
                <w:shd w:val="clear" w:color="auto" w:fill="F2F2F2" w:themeFill="background1" w:themeFillShade="F2"/>
                <w:vAlign w:val="bottom"/>
              </w:tcPr>
              <w:p w14:paraId="3708D9C3" w14:textId="6EFA87A0" w:rsidR="00E429AA" w:rsidRPr="002540A5" w:rsidRDefault="00E429AA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 w:rsidRPr="002540A5"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4E9E" w:themeColor="accent5"/>
              <w:lang w:val="fr-FR"/>
            </w:rPr>
            <w:id w:val="1959072234"/>
            <w:placeholder>
              <w:docPart w:val="9058A40099204F1FAC41D62D406B0D13"/>
            </w:placeholder>
            <w:comboBox>
              <w:listItem w:displayText="X" w:value="X"/>
              <w:listItem w:displayText="." w:value="."/>
            </w:comboBox>
          </w:sdtPr>
          <w:sdtContent>
            <w:tc>
              <w:tcPr>
                <w:tcW w:w="992" w:type="dxa"/>
                <w:shd w:val="clear" w:color="auto" w:fill="F2F2F2" w:themeFill="background1" w:themeFillShade="F2"/>
                <w:vAlign w:val="bottom"/>
              </w:tcPr>
              <w:p w14:paraId="6996E030" w14:textId="148D4BD8" w:rsidR="00E429AA" w:rsidRPr="002540A5" w:rsidRDefault="00776DE5" w:rsidP="00E429AA">
                <w:pPr>
                  <w:spacing w:after="0" w:line="240" w:lineRule="auto"/>
                  <w:ind w:left="-391" w:right="-391"/>
                  <w:jc w:val="center"/>
                  <w:rPr>
                    <w:rFonts w:ascii="Arial" w:hAnsi="Arial" w:cs="Arial"/>
                    <w:b/>
                    <w:color w:val="004E9E" w:themeColor="text1"/>
                    <w:lang w:val="fr-FR"/>
                  </w:rPr>
                </w:pPr>
                <w:r>
                  <w:rPr>
                    <w:rFonts w:ascii="Arial" w:hAnsi="Arial" w:cs="Arial"/>
                    <w:b/>
                    <w:color w:val="004E9E" w:themeColor="accent5"/>
                    <w:lang w:val="fr-FR"/>
                  </w:rPr>
                  <w:t>.</w:t>
                </w:r>
              </w:p>
            </w:tc>
          </w:sdtContent>
        </w:sdt>
      </w:tr>
    </w:tbl>
    <w:p w14:paraId="4B8F46AA" w14:textId="0C16F789" w:rsidR="0035505A" w:rsidRPr="00DE5E7B" w:rsidRDefault="001844D3" w:rsidP="0084526A">
      <w:pPr>
        <w:pStyle w:val="ListParagraph"/>
        <w:numPr>
          <w:ilvl w:val="1"/>
          <w:numId w:val="9"/>
        </w:numPr>
        <w:rPr>
          <w:rFonts w:cs="Arial"/>
          <w:b/>
          <w:bCs/>
          <w:i/>
          <w:iCs/>
          <w:color w:val="004E9E" w:themeColor="text2"/>
          <w:lang w:val="fr-FR" w:eastAsia="fr-FR"/>
        </w:rPr>
      </w:pPr>
      <w:r w:rsidRPr="00DE5E7B">
        <w:rPr>
          <w:rFonts w:cs="Arial"/>
          <w:b/>
          <w:bCs/>
          <w:i/>
          <w:iCs/>
          <w:color w:val="004E9E" w:themeColor="text2"/>
          <w:lang w:val="fr-FR" w:eastAsia="fr-FR"/>
        </w:rPr>
        <w:t>Indicateurs de performance :</w:t>
      </w:r>
    </w:p>
    <w:p w14:paraId="06E42B58" w14:textId="77777777" w:rsidR="001844D3" w:rsidRDefault="001844D3" w:rsidP="001844D3">
      <w:pPr>
        <w:spacing w:after="0" w:line="240" w:lineRule="auto"/>
        <w:rPr>
          <w:rFonts w:cs="Arial"/>
          <w:b/>
          <w:bCs/>
          <w:i/>
          <w:iCs/>
          <w:color w:val="004E9E" w:themeColor="text2"/>
          <w:lang w:val="fr-FR" w:eastAsia="fr-FR"/>
        </w:rPr>
      </w:pPr>
    </w:p>
    <w:p w14:paraId="5F032813" w14:textId="0D64B901" w:rsidR="001844D3" w:rsidRPr="00DB185A" w:rsidRDefault="001844D3" w:rsidP="001844D3">
      <w:pPr>
        <w:spacing w:after="0" w:line="240" w:lineRule="auto"/>
        <w:rPr>
          <w:rFonts w:cs="Arial"/>
          <w:b/>
          <w:bCs/>
          <w:color w:val="808080" w:themeColor="background2" w:themeShade="80"/>
          <w:sz w:val="18"/>
          <w:szCs w:val="18"/>
          <w:lang w:val="fr-FR" w:eastAsia="fr-FR"/>
        </w:rPr>
      </w:pPr>
      <w:r w:rsidRPr="00DB185A">
        <w:rPr>
          <w:rFonts w:ascii="Arial" w:eastAsia="Times New Roman" w:hAnsi="Arial" w:cs="Arial"/>
          <w:color w:val="808080" w:themeColor="background2" w:themeShade="80"/>
          <w:sz w:val="18"/>
          <w:szCs w:val="18"/>
          <w:lang w:val="fr-FR" w:eastAsia="fr-FR"/>
        </w:rPr>
        <w:t>Les indicateurs et les critères de performances ci-dessous sont donnés à titre indicatif et non limitatif.                                                                                                                                                                            Les indicateurs et les critères à retenir pour chaque titulaire du poste, sont à définir dans les plans de performances individuels, à négocier lors des entretiens annuels</w:t>
      </w:r>
      <w:r w:rsidRPr="00DB185A">
        <w:rPr>
          <w:rFonts w:ascii="Arial" w:eastAsia="Times New Roman" w:hAnsi="Arial" w:cs="Arial"/>
          <w:b/>
          <w:bCs/>
          <w:color w:val="808080" w:themeColor="background2" w:themeShade="80"/>
          <w:sz w:val="18"/>
          <w:szCs w:val="18"/>
          <w:lang w:val="fr-FR" w:eastAsia="fr-FR"/>
        </w:rPr>
        <w:t>.</w:t>
      </w:r>
    </w:p>
    <w:tbl>
      <w:tblPr>
        <w:tblW w:w="10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"/>
        <w:gridCol w:w="2128"/>
        <w:gridCol w:w="2801"/>
        <w:gridCol w:w="160"/>
        <w:gridCol w:w="1201"/>
        <w:gridCol w:w="146"/>
        <w:gridCol w:w="146"/>
        <w:gridCol w:w="146"/>
        <w:gridCol w:w="146"/>
        <w:gridCol w:w="146"/>
        <w:gridCol w:w="146"/>
        <w:gridCol w:w="3008"/>
        <w:gridCol w:w="160"/>
      </w:tblGrid>
      <w:tr w:rsidR="00C94D2C" w:rsidRPr="002540A5" w14:paraId="0F34B1F6" w14:textId="77777777" w:rsidTr="001844D3">
        <w:trPr>
          <w:trHeight w:val="386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893D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fr-FR" w:eastAsia="fr-FR"/>
              </w:rPr>
            </w:pP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CC63A" w14:textId="4921EF3E" w:rsidR="00B15F42" w:rsidRPr="002540A5" w:rsidRDefault="00B15F42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2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D5A1D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E978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7FC0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DCD1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FF56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7609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116A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B054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4F6B" w14:textId="77777777" w:rsidR="00C94D2C" w:rsidRPr="002540A5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fr-FR" w:eastAsia="fr-FR"/>
              </w:rPr>
            </w:pPr>
          </w:p>
        </w:tc>
      </w:tr>
      <w:tr w:rsidR="00C94D2C" w:rsidRPr="002540A5" w14:paraId="01D59229" w14:textId="77777777" w:rsidTr="009606FB">
        <w:trPr>
          <w:gridAfter w:val="1"/>
          <w:wAfter w:w="160" w:type="dxa"/>
          <w:trHeight w:val="293"/>
        </w:trPr>
        <w:tc>
          <w:tcPr>
            <w:tcW w:w="5245" w:type="dxa"/>
            <w:gridSpan w:val="3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BFBFBF" w:themeFill="background2" w:themeFillShade="BF"/>
            <w:noWrap/>
            <w:hideMark/>
          </w:tcPr>
          <w:p w14:paraId="72BBE8A6" w14:textId="195A2EF0" w:rsidR="00C94D2C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20"/>
                <w:szCs w:val="20"/>
                <w:lang w:val="fr-FR" w:eastAsia="fr-FR"/>
              </w:rPr>
            </w:pPr>
            <w:r w:rsidRPr="001844D3">
              <w:rPr>
                <w:rFonts w:ascii="Arial" w:eastAsia="Times New Roman" w:hAnsi="Arial" w:cs="Arial"/>
                <w:b/>
                <w:bCs/>
                <w:color w:val="004E9E" w:themeColor="text2"/>
                <w:sz w:val="20"/>
                <w:szCs w:val="20"/>
                <w:lang w:val="fr-FR" w:eastAsia="fr-FR"/>
              </w:rPr>
              <w:t>Indicateurs</w:t>
            </w:r>
          </w:p>
          <w:p w14:paraId="33C76CBA" w14:textId="77777777" w:rsidR="00FA24CD" w:rsidRDefault="00FA24CD" w:rsidP="00EC30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20"/>
                <w:szCs w:val="20"/>
                <w:lang w:val="fr-FR" w:eastAsia="fr-FR"/>
              </w:rPr>
            </w:pPr>
          </w:p>
          <w:p w14:paraId="7F8E74BE" w14:textId="482C9E26" w:rsidR="00EC3079" w:rsidRPr="00CB0A2C" w:rsidRDefault="00EC3079" w:rsidP="00EC30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</w:p>
        </w:tc>
        <w:tc>
          <w:tcPr>
            <w:tcW w:w="5245" w:type="dxa"/>
            <w:gridSpan w:val="9"/>
            <w:tcBorders>
              <w:top w:val="single" w:sz="8" w:space="0" w:color="002060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BFBFBF" w:themeFill="background2" w:themeFillShade="BF"/>
            <w:noWrap/>
            <w:hideMark/>
          </w:tcPr>
          <w:p w14:paraId="1721AC24" w14:textId="252B68F2" w:rsidR="00C94D2C" w:rsidRPr="00CB0A2C" w:rsidRDefault="00C94D2C" w:rsidP="00EC30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4E9E" w:themeColor="text2"/>
                <w:sz w:val="18"/>
                <w:szCs w:val="18"/>
                <w:lang w:val="fr-FR" w:eastAsia="fr-FR"/>
              </w:rPr>
            </w:pPr>
            <w:r w:rsidRPr="001844D3">
              <w:rPr>
                <w:rFonts w:ascii="Arial" w:eastAsia="Times New Roman" w:hAnsi="Arial" w:cs="Arial"/>
                <w:b/>
                <w:bCs/>
                <w:color w:val="004E9E" w:themeColor="text2"/>
                <w:sz w:val="20"/>
                <w:szCs w:val="20"/>
                <w:lang w:val="fr-FR" w:eastAsia="fr-FR"/>
              </w:rPr>
              <w:t>Critères</w:t>
            </w:r>
          </w:p>
        </w:tc>
      </w:tr>
      <w:tr w:rsidR="00C94D2C" w:rsidRPr="002540A5" w14:paraId="6AE822E3" w14:textId="77777777" w:rsidTr="001844D3">
        <w:trPr>
          <w:gridAfter w:val="1"/>
          <w:wAfter w:w="160" w:type="dxa"/>
          <w:trHeight w:val="1257"/>
        </w:trPr>
        <w:tc>
          <w:tcPr>
            <w:tcW w:w="5245" w:type="dxa"/>
            <w:gridSpan w:val="3"/>
            <w:tcBorders>
              <w:top w:val="single" w:sz="8" w:space="0" w:color="002060"/>
              <w:left w:val="single" w:sz="8" w:space="0" w:color="002060"/>
              <w:bottom w:val="single" w:sz="4" w:space="0" w:color="auto"/>
              <w:right w:val="single" w:sz="8" w:space="0" w:color="002060"/>
            </w:tcBorders>
            <w:shd w:val="clear" w:color="000000" w:fill="FFFFFF"/>
            <w:hideMark/>
          </w:tcPr>
          <w:p w14:paraId="0966C03D" w14:textId="7ED74B34" w:rsidR="00A7517F" w:rsidRPr="00210E3B" w:rsidRDefault="00A7517F" w:rsidP="00210E3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Arial"/>
                <w:lang w:val="fr-FR"/>
              </w:rPr>
            </w:pPr>
            <w:r w:rsidRPr="00210E3B">
              <w:rPr>
                <w:rFonts w:cs="Arial"/>
                <w:lang w:val="fr-FR"/>
              </w:rPr>
              <w:t>Respect des délais planifiés d’application des changements techniques</w:t>
            </w:r>
          </w:p>
          <w:p w14:paraId="45E992B1" w14:textId="7F6366A4" w:rsidR="00A7517F" w:rsidRPr="00210E3B" w:rsidRDefault="00A464CF" w:rsidP="00210E3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cs="Arial"/>
                <w:lang w:val="fr-FR"/>
              </w:rPr>
            </w:pPr>
            <w:r w:rsidRPr="00210E3B">
              <w:rPr>
                <w:rFonts w:cs="Arial"/>
                <w:lang w:val="fr-FR"/>
              </w:rPr>
              <w:t xml:space="preserve">Respect de </w:t>
            </w:r>
            <w:proofErr w:type="spellStart"/>
            <w:r w:rsidRPr="00210E3B">
              <w:rPr>
                <w:rFonts w:cs="Arial"/>
                <w:lang w:val="fr-FR"/>
              </w:rPr>
              <w:t>côut</w:t>
            </w:r>
            <w:proofErr w:type="spellEnd"/>
            <w:r w:rsidRPr="00210E3B">
              <w:rPr>
                <w:rFonts w:cs="Arial"/>
                <w:lang w:val="fr-FR"/>
              </w:rPr>
              <w:t xml:space="preserve"> de </w:t>
            </w:r>
            <w:proofErr w:type="spellStart"/>
            <w:r w:rsidRPr="00210E3B">
              <w:rPr>
                <w:rFonts w:cs="Arial"/>
                <w:lang w:val="fr-FR"/>
              </w:rPr>
              <w:t>scrap</w:t>
            </w:r>
            <w:proofErr w:type="spellEnd"/>
            <w:r w:rsidRPr="00210E3B">
              <w:rPr>
                <w:rFonts w:cs="Arial"/>
                <w:lang w:val="fr-FR"/>
              </w:rPr>
              <w:t xml:space="preserve"> prédéfinie </w:t>
            </w:r>
          </w:p>
          <w:p w14:paraId="7954E165" w14:textId="33963D62" w:rsidR="00C94D2C" w:rsidRPr="00210E3B" w:rsidRDefault="00C94D2C" w:rsidP="00210E3B">
            <w:pPr>
              <w:jc w:val="both"/>
              <w:rPr>
                <w:rFonts w:ascii="Arial" w:hAnsi="Arial" w:cs="Arial"/>
                <w:lang w:val="fr-FR"/>
              </w:rPr>
            </w:pPr>
          </w:p>
        </w:tc>
        <w:tc>
          <w:tcPr>
            <w:tcW w:w="5245" w:type="dxa"/>
            <w:gridSpan w:val="9"/>
            <w:tcBorders>
              <w:top w:val="single" w:sz="8" w:space="0" w:color="002060"/>
              <w:left w:val="nil"/>
              <w:bottom w:val="single" w:sz="4" w:space="0" w:color="auto"/>
              <w:right w:val="single" w:sz="8" w:space="0" w:color="002060"/>
            </w:tcBorders>
            <w:shd w:val="clear" w:color="auto" w:fill="auto"/>
            <w:hideMark/>
          </w:tcPr>
          <w:p w14:paraId="4857C9DE" w14:textId="26F791AF" w:rsidR="00C94D2C" w:rsidRPr="002540A5" w:rsidRDefault="00C94D2C" w:rsidP="00C94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r-FR" w:eastAsia="fr-FR"/>
              </w:rPr>
            </w:pPr>
            <w:r w:rsidRPr="002540A5">
              <w:rPr>
                <w:rFonts w:ascii="Arial" w:eastAsia="Times New Roman" w:hAnsi="Arial" w:cs="Arial"/>
                <w:color w:val="000000"/>
                <w:lang w:val="fr-FR" w:eastAsia="fr-FR"/>
              </w:rPr>
              <w:t> </w:t>
            </w:r>
            <w:r w:rsidR="00513A40" w:rsidRPr="006B381D">
              <w:rPr>
                <w:rFonts w:ascii="Arial" w:eastAsia="Times New Roman" w:hAnsi="Arial" w:cs="Arial"/>
                <w:color w:val="FF0000"/>
                <w:lang w:val="fr-FR" w:eastAsia="fr-FR"/>
              </w:rPr>
              <w:t> </w:t>
            </w:r>
          </w:p>
        </w:tc>
      </w:tr>
    </w:tbl>
    <w:p w14:paraId="1F1E1BD6" w14:textId="3EB894BA" w:rsidR="004E3EAC" w:rsidRPr="004E3EAC" w:rsidRDefault="00E550C8" w:rsidP="0084526A">
      <w:pPr>
        <w:pStyle w:val="ListParagraph"/>
        <w:numPr>
          <w:ilvl w:val="1"/>
          <w:numId w:val="11"/>
        </w:numPr>
        <w:spacing w:after="240"/>
        <w:rPr>
          <w:rFonts w:cs="Arial"/>
          <w:b/>
          <w:i/>
          <w:color w:val="004E9E" w:themeColor="text1"/>
          <w:lang w:val="fr-FR"/>
        </w:rPr>
      </w:pPr>
      <w:r>
        <w:rPr>
          <w:rFonts w:cs="Arial"/>
          <w:b/>
          <w:i/>
          <w:color w:val="004E9E" w:themeColor="text1"/>
          <w:lang w:val="fr-FR"/>
        </w:rPr>
        <w:t xml:space="preserve">Autorités du poste </w:t>
      </w:r>
      <w:r w:rsidRPr="004E3EAC">
        <w:rPr>
          <w:rFonts w:cs="Arial"/>
          <w:b/>
          <w:i/>
          <w:color w:val="004E9E" w:themeColor="text1"/>
          <w:lang w:val="fr-FR"/>
        </w:rPr>
        <w:t>:</w:t>
      </w:r>
      <w:r w:rsidR="004E3EAC" w:rsidRPr="004E3EAC">
        <w:rPr>
          <w:rFonts w:cs="Arial"/>
          <w:b/>
          <w:i/>
          <w:color w:val="004E9E" w:themeColor="text1"/>
          <w:lang w:val="fr-FR"/>
        </w:rPr>
        <w:t xml:space="preserve"> </w:t>
      </w:r>
    </w:p>
    <w:p w14:paraId="21A49665" w14:textId="77777777" w:rsidR="009606FB" w:rsidRPr="002540A5" w:rsidRDefault="009606FB" w:rsidP="009606FB">
      <w:pPr>
        <w:pStyle w:val="ListParagraph"/>
        <w:rPr>
          <w:rFonts w:cs="Arial"/>
          <w:b/>
          <w:color w:val="042DC9" w:themeColor="accent2" w:themeShade="80"/>
          <w:sz w:val="18"/>
          <w:szCs w:val="12"/>
          <w:lang w:val="fr-FR"/>
        </w:rPr>
      </w:pPr>
    </w:p>
    <w:p w14:paraId="422A6D32" w14:textId="7E11E6C0" w:rsidR="009606FB" w:rsidRDefault="009606FB" w:rsidP="004E3EAC">
      <w:pPr>
        <w:pStyle w:val="ListParagraph"/>
        <w:ind w:left="1440"/>
        <w:rPr>
          <w:rFonts w:cs="Arial"/>
          <w:b/>
          <w:color w:val="042DC9" w:themeColor="accent2" w:themeShade="80"/>
          <w:sz w:val="18"/>
          <w:szCs w:val="12"/>
          <w:lang w:val="fr-FR"/>
        </w:rPr>
      </w:pPr>
    </w:p>
    <w:tbl>
      <w:tblPr>
        <w:tblStyle w:val="TableGrid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421"/>
      </w:tblGrid>
      <w:tr w:rsidR="00DE5E7B" w:rsidRPr="002540A5" w14:paraId="159DCE84" w14:textId="77777777" w:rsidTr="00683559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45E5A2A8" w14:textId="27B52316" w:rsidR="00DE5E7B" w:rsidRPr="002540A5" w:rsidRDefault="00513A40" w:rsidP="00866B6C">
            <w:pPr>
              <w:pStyle w:val="ListParagraph"/>
              <w:rPr>
                <w:rFonts w:cs="Arial"/>
                <w:lang w:val="fr-FR"/>
              </w:rPr>
            </w:pPr>
            <w:r w:rsidRPr="006B381D">
              <w:rPr>
                <w:rFonts w:cs="Arial"/>
                <w:color w:val="FF0000"/>
                <w:lang w:val="fr-FR" w:eastAsia="fr-FR"/>
              </w:rPr>
              <w:t> </w:t>
            </w:r>
          </w:p>
        </w:tc>
      </w:tr>
      <w:tr w:rsidR="00DE5E7B" w:rsidRPr="002540A5" w14:paraId="75CC67C0" w14:textId="77777777" w:rsidTr="00683559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62085C5E" w14:textId="77777777" w:rsidR="00DE5E7B" w:rsidRPr="00A438DF" w:rsidRDefault="00DE5E7B" w:rsidP="00A438DF">
            <w:pPr>
              <w:rPr>
                <w:rFonts w:cs="Arial"/>
                <w:lang w:val="fr-FR"/>
              </w:rPr>
            </w:pPr>
          </w:p>
        </w:tc>
      </w:tr>
      <w:tr w:rsidR="00DE5E7B" w:rsidRPr="002540A5" w14:paraId="6724806D" w14:textId="77777777" w:rsidTr="002A79E7">
        <w:trPr>
          <w:trHeight w:val="68"/>
        </w:trPr>
        <w:tc>
          <w:tcPr>
            <w:tcW w:w="10421" w:type="dxa"/>
            <w:shd w:val="clear" w:color="auto" w:fill="F2F2F2" w:themeFill="background1" w:themeFillShade="F2"/>
          </w:tcPr>
          <w:p w14:paraId="3DB51647" w14:textId="77777777" w:rsidR="00DE5E7B" w:rsidRPr="00A438DF" w:rsidRDefault="00DE5E7B" w:rsidP="00A438DF">
            <w:pPr>
              <w:rPr>
                <w:rFonts w:cs="Arial"/>
                <w:lang w:val="fr-FR"/>
              </w:rPr>
            </w:pPr>
          </w:p>
        </w:tc>
      </w:tr>
      <w:tr w:rsidR="00DE5E7B" w:rsidRPr="002540A5" w14:paraId="3A38B213" w14:textId="77777777" w:rsidTr="00683559">
        <w:trPr>
          <w:trHeight w:val="170"/>
        </w:trPr>
        <w:tc>
          <w:tcPr>
            <w:tcW w:w="10421" w:type="dxa"/>
            <w:shd w:val="clear" w:color="auto" w:fill="F2F2F2" w:themeFill="background1" w:themeFillShade="F2"/>
          </w:tcPr>
          <w:p w14:paraId="7E5FBF3E" w14:textId="77777777" w:rsidR="00DE5E7B" w:rsidRPr="00A438DF" w:rsidRDefault="00DE5E7B" w:rsidP="00A438DF">
            <w:pPr>
              <w:rPr>
                <w:rFonts w:cs="Arial"/>
                <w:lang w:val="fr-FR"/>
              </w:rPr>
            </w:pPr>
          </w:p>
        </w:tc>
      </w:tr>
    </w:tbl>
    <w:p w14:paraId="3D38DFCB" w14:textId="77777777" w:rsidR="001844D3" w:rsidRPr="002540A5" w:rsidRDefault="001844D3" w:rsidP="0002201D">
      <w:pPr>
        <w:rPr>
          <w:rFonts w:ascii="Arial" w:hAnsi="Arial" w:cs="Arial"/>
          <w:bCs/>
          <w:sz w:val="16"/>
          <w:szCs w:val="16"/>
          <w:u w:val="single"/>
          <w:lang w:val="fr-FR"/>
        </w:rPr>
      </w:pPr>
    </w:p>
    <w:p w14:paraId="1A709613" w14:textId="2E1B046B" w:rsidR="00016A27" w:rsidRPr="00DB185A" w:rsidRDefault="00016A27" w:rsidP="00016A27">
      <w:pPr>
        <w:rPr>
          <w:rFonts w:ascii="Arial" w:hAnsi="Arial" w:cs="Arial"/>
          <w:bCs/>
          <w:color w:val="808080" w:themeColor="background2" w:themeShade="80"/>
          <w:sz w:val="18"/>
          <w:szCs w:val="18"/>
          <w:lang w:val="fr-FR"/>
        </w:rPr>
      </w:pPr>
      <w:r w:rsidRPr="00DB185A">
        <w:rPr>
          <w:rFonts w:ascii="Arial" w:hAnsi="Arial" w:cs="Arial"/>
          <w:bCs/>
          <w:color w:val="808080" w:themeColor="background2" w:themeShade="80"/>
          <w:sz w:val="18"/>
          <w:szCs w:val="18"/>
          <w:lang w:val="fr-FR"/>
        </w:rPr>
        <w:t>NB : Les titulaires d</w:t>
      </w:r>
      <w:r w:rsidR="00171153">
        <w:rPr>
          <w:rFonts w:ascii="Arial" w:hAnsi="Arial" w:cs="Arial"/>
          <w:bCs/>
          <w:color w:val="808080" w:themeColor="background2" w:themeShade="80"/>
          <w:sz w:val="18"/>
          <w:szCs w:val="18"/>
          <w:lang w:val="fr-FR"/>
        </w:rPr>
        <w:t xml:space="preserve">u </w:t>
      </w:r>
      <w:r w:rsidRPr="00DB185A">
        <w:rPr>
          <w:rFonts w:ascii="Arial" w:hAnsi="Arial" w:cs="Arial"/>
          <w:bCs/>
          <w:color w:val="808080" w:themeColor="background2" w:themeShade="80"/>
          <w:sz w:val="18"/>
          <w:szCs w:val="18"/>
          <w:lang w:val="fr-FR"/>
        </w:rPr>
        <w:t xml:space="preserve">poste s'engagent à respecter les exigences, les normes, les procédures, les </w:t>
      </w:r>
      <w:proofErr w:type="spellStart"/>
      <w:r w:rsidRPr="00DB185A">
        <w:rPr>
          <w:rFonts w:ascii="Arial" w:hAnsi="Arial" w:cs="Arial"/>
          <w:bCs/>
          <w:color w:val="808080" w:themeColor="background2" w:themeShade="80"/>
          <w:sz w:val="18"/>
          <w:szCs w:val="18"/>
          <w:lang w:val="fr-FR"/>
        </w:rPr>
        <w:t>régles</w:t>
      </w:r>
      <w:proofErr w:type="spellEnd"/>
      <w:r w:rsidRPr="00DB185A">
        <w:rPr>
          <w:rFonts w:ascii="Arial" w:hAnsi="Arial" w:cs="Arial"/>
          <w:bCs/>
          <w:color w:val="808080" w:themeColor="background2" w:themeShade="80"/>
          <w:sz w:val="18"/>
          <w:szCs w:val="18"/>
          <w:lang w:val="fr-FR"/>
        </w:rPr>
        <w:t xml:space="preserve"> et les instructions en vigueur.  Toutes les exceptions, les dérogations et les situations anormales ou qui présentent un risque latent doivent être portées à l'attention de la hiérarchie.    </w:t>
      </w:r>
    </w:p>
    <w:p w14:paraId="45E2970B" w14:textId="77777777" w:rsidR="008F28B6" w:rsidRPr="002540A5" w:rsidRDefault="008F28B6" w:rsidP="005C5CF0">
      <w:pPr>
        <w:rPr>
          <w:rFonts w:ascii="Arial" w:hAnsi="Arial" w:cs="Arial"/>
          <w:lang w:val="fr-FR" w:eastAsia="de-DE"/>
        </w:rPr>
      </w:pPr>
    </w:p>
    <w:sectPr w:rsidR="008F28B6" w:rsidRPr="002540A5" w:rsidSect="00D868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701" w:right="851" w:bottom="1418" w:left="851" w:header="425" w:footer="5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22590" w14:textId="77777777" w:rsidR="00F5539A" w:rsidRDefault="00F5539A">
      <w:r>
        <w:separator/>
      </w:r>
    </w:p>
  </w:endnote>
  <w:endnote w:type="continuationSeparator" w:id="0">
    <w:p w14:paraId="32F28587" w14:textId="77777777" w:rsidR="00F5539A" w:rsidRDefault="00F55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0BD1" w14:textId="77777777" w:rsidR="00DE1F12" w:rsidRDefault="00DE1F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56" w:type="dxa"/>
      <w:tblLook w:val="04A0" w:firstRow="1" w:lastRow="0" w:firstColumn="1" w:lastColumn="0" w:noHBand="0" w:noVBand="1"/>
    </w:tblPr>
    <w:tblGrid>
      <w:gridCol w:w="2518"/>
      <w:gridCol w:w="2410"/>
      <w:gridCol w:w="2835"/>
      <w:gridCol w:w="2693"/>
    </w:tblGrid>
    <w:tr w:rsidR="000E1037" w14:paraId="63B8469B" w14:textId="77777777" w:rsidTr="000E1037">
      <w:tc>
        <w:tcPr>
          <w:tcW w:w="2518" w:type="dxa"/>
        </w:tcPr>
        <w:p w14:paraId="0EF8CC2A" w14:textId="77777777" w:rsidR="000E1037" w:rsidRPr="00654857" w:rsidRDefault="000E1037" w:rsidP="000E1037">
          <w:pPr>
            <w:pStyle w:val="Footer"/>
            <w:ind w:left="-142"/>
            <w:jc w:val="center"/>
            <w:rPr>
              <w:b/>
            </w:rPr>
          </w:pPr>
          <w:proofErr w:type="spellStart"/>
          <w:r>
            <w:rPr>
              <w:b/>
            </w:rPr>
            <w:t>Direction</w:t>
          </w:r>
          <w:proofErr w:type="spellEnd"/>
          <w:r>
            <w:rPr>
              <w:b/>
            </w:rPr>
            <w:t xml:space="preserve"> </w:t>
          </w:r>
          <w:proofErr w:type="spellStart"/>
          <w:r w:rsidRPr="000E1037">
            <w:rPr>
              <w:b/>
            </w:rPr>
            <w:t>Ress</w:t>
          </w:r>
          <w:r>
            <w:rPr>
              <w:b/>
            </w:rPr>
            <w:t>ources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H</w:t>
          </w:r>
          <w:r w:rsidRPr="000E1037">
            <w:rPr>
              <w:b/>
            </w:rPr>
            <w:t>umaines</w:t>
          </w:r>
          <w:proofErr w:type="spellEnd"/>
        </w:p>
      </w:tc>
      <w:tc>
        <w:tcPr>
          <w:tcW w:w="2410" w:type="dxa"/>
        </w:tcPr>
        <w:p w14:paraId="79BD1DA7" w14:textId="77777777" w:rsidR="000E1037" w:rsidRPr="000E1037" w:rsidRDefault="000E1037" w:rsidP="000E1037">
          <w:pPr>
            <w:pStyle w:val="Footer"/>
            <w:jc w:val="center"/>
            <w:rPr>
              <w:b/>
            </w:rPr>
          </w:pPr>
          <w:proofErr w:type="spellStart"/>
          <w:r w:rsidRPr="000E1037">
            <w:rPr>
              <w:b/>
            </w:rPr>
            <w:t>Supérieur</w:t>
          </w:r>
          <w:proofErr w:type="spellEnd"/>
          <w:r w:rsidRPr="000E1037">
            <w:rPr>
              <w:b/>
            </w:rPr>
            <w:t xml:space="preserve"> </w:t>
          </w:r>
          <w:proofErr w:type="spellStart"/>
          <w:r w:rsidRPr="000E1037">
            <w:rPr>
              <w:b/>
            </w:rPr>
            <w:t>Hiérarchique</w:t>
          </w:r>
          <w:proofErr w:type="spellEnd"/>
        </w:p>
      </w:tc>
      <w:tc>
        <w:tcPr>
          <w:tcW w:w="2835" w:type="dxa"/>
        </w:tcPr>
        <w:p w14:paraId="67278AEC" w14:textId="77777777" w:rsidR="000E1037" w:rsidRDefault="000E1037" w:rsidP="000E1037">
          <w:pPr>
            <w:pStyle w:val="Footer"/>
            <w:jc w:val="center"/>
            <w:rPr>
              <w:b/>
            </w:rPr>
          </w:pPr>
          <w:proofErr w:type="spellStart"/>
          <w:r w:rsidRPr="000E1037">
            <w:rPr>
              <w:b/>
            </w:rPr>
            <w:t>Directeur</w:t>
          </w:r>
          <w:proofErr w:type="spellEnd"/>
          <w:r w:rsidRPr="000E1037">
            <w:rPr>
              <w:b/>
            </w:rPr>
            <w:t xml:space="preserve"> </w:t>
          </w:r>
        </w:p>
        <w:p w14:paraId="7309784B" w14:textId="77777777" w:rsidR="000E1037" w:rsidRPr="000E1037" w:rsidRDefault="000E1037" w:rsidP="000E1037">
          <w:pPr>
            <w:pStyle w:val="Footer"/>
            <w:jc w:val="center"/>
            <w:rPr>
              <w:b/>
            </w:rPr>
          </w:pPr>
          <w:r w:rsidRPr="000E1037">
            <w:rPr>
              <w:b/>
            </w:rPr>
            <w:t xml:space="preserve">du </w:t>
          </w:r>
          <w:proofErr w:type="spellStart"/>
          <w:r w:rsidRPr="000E1037">
            <w:rPr>
              <w:b/>
            </w:rPr>
            <w:t>Départment</w:t>
          </w:r>
          <w:proofErr w:type="spellEnd"/>
        </w:p>
      </w:tc>
      <w:tc>
        <w:tcPr>
          <w:tcW w:w="2693" w:type="dxa"/>
        </w:tcPr>
        <w:p w14:paraId="4D58B90D" w14:textId="77777777" w:rsidR="000E1037" w:rsidRDefault="000E1037" w:rsidP="000E1037">
          <w:pPr>
            <w:pStyle w:val="Footer"/>
            <w:jc w:val="center"/>
            <w:rPr>
              <w:b/>
            </w:rPr>
          </w:pPr>
          <w:proofErr w:type="spellStart"/>
          <w:r w:rsidRPr="000E1037">
            <w:rPr>
              <w:b/>
            </w:rPr>
            <w:t>Titulaire</w:t>
          </w:r>
          <w:proofErr w:type="spellEnd"/>
          <w:r w:rsidRPr="000E1037">
            <w:rPr>
              <w:b/>
            </w:rPr>
            <w:t xml:space="preserve"> </w:t>
          </w:r>
        </w:p>
        <w:p w14:paraId="5FBFFF76" w14:textId="77777777" w:rsidR="000E1037" w:rsidRPr="000E1037" w:rsidRDefault="000E1037" w:rsidP="000E1037">
          <w:pPr>
            <w:pStyle w:val="Footer"/>
            <w:jc w:val="center"/>
            <w:rPr>
              <w:b/>
            </w:rPr>
          </w:pPr>
          <w:r w:rsidRPr="000E1037">
            <w:rPr>
              <w:b/>
            </w:rPr>
            <w:t xml:space="preserve">du </w:t>
          </w:r>
          <w:proofErr w:type="gramStart"/>
          <w:r w:rsidRPr="000E1037">
            <w:rPr>
              <w:b/>
            </w:rPr>
            <w:t>poste</w:t>
          </w:r>
          <w:proofErr w:type="gramEnd"/>
        </w:p>
      </w:tc>
    </w:tr>
    <w:tr w:rsidR="000E1037" w14:paraId="78041DA5" w14:textId="77777777" w:rsidTr="000E1037">
      <w:trPr>
        <w:trHeight w:val="600"/>
      </w:trPr>
      <w:tc>
        <w:tcPr>
          <w:tcW w:w="2518" w:type="dxa"/>
        </w:tcPr>
        <w:p w14:paraId="2F798200" w14:textId="77777777" w:rsidR="000E1037" w:rsidRDefault="000E1037" w:rsidP="000E1037">
          <w:pPr>
            <w:pStyle w:val="Footer"/>
            <w:jc w:val="center"/>
          </w:pPr>
          <w:r w:rsidRPr="000E1037">
            <w:rPr>
              <w:color w:val="808080" w:themeColor="background1" w:themeShade="80"/>
              <w:sz w:val="16"/>
            </w:rPr>
            <w:t xml:space="preserve">Date et </w:t>
          </w:r>
          <w:proofErr w:type="spellStart"/>
          <w:r w:rsidRPr="000E1037">
            <w:rPr>
              <w:color w:val="808080" w:themeColor="background1" w:themeShade="80"/>
              <w:sz w:val="16"/>
            </w:rPr>
            <w:t>Signature</w:t>
          </w:r>
          <w:proofErr w:type="spellEnd"/>
        </w:p>
      </w:tc>
      <w:tc>
        <w:tcPr>
          <w:tcW w:w="2410" w:type="dxa"/>
        </w:tcPr>
        <w:p w14:paraId="637CFDBC" w14:textId="77777777" w:rsidR="000E1037" w:rsidRDefault="000E1037" w:rsidP="000E1037">
          <w:pPr>
            <w:pStyle w:val="Footer"/>
            <w:jc w:val="center"/>
          </w:pPr>
          <w:r w:rsidRPr="000E1037">
            <w:rPr>
              <w:color w:val="808080" w:themeColor="background1" w:themeShade="80"/>
              <w:sz w:val="16"/>
            </w:rPr>
            <w:t xml:space="preserve">Date et </w:t>
          </w:r>
          <w:proofErr w:type="spellStart"/>
          <w:r w:rsidRPr="000E1037">
            <w:rPr>
              <w:color w:val="808080" w:themeColor="background1" w:themeShade="80"/>
              <w:sz w:val="16"/>
            </w:rPr>
            <w:t>Signature</w:t>
          </w:r>
          <w:proofErr w:type="spellEnd"/>
        </w:p>
      </w:tc>
      <w:tc>
        <w:tcPr>
          <w:tcW w:w="2835" w:type="dxa"/>
        </w:tcPr>
        <w:p w14:paraId="4D1EF6EE" w14:textId="77777777" w:rsidR="000E1037" w:rsidRDefault="000E1037" w:rsidP="000E1037">
          <w:pPr>
            <w:pStyle w:val="Footer"/>
            <w:jc w:val="center"/>
          </w:pPr>
          <w:r w:rsidRPr="000E1037">
            <w:rPr>
              <w:color w:val="808080" w:themeColor="background1" w:themeShade="80"/>
              <w:sz w:val="16"/>
            </w:rPr>
            <w:t xml:space="preserve">Date et </w:t>
          </w:r>
          <w:proofErr w:type="spellStart"/>
          <w:r w:rsidRPr="000E1037">
            <w:rPr>
              <w:color w:val="808080" w:themeColor="background1" w:themeShade="80"/>
              <w:sz w:val="16"/>
            </w:rPr>
            <w:t>Signature</w:t>
          </w:r>
          <w:proofErr w:type="spellEnd"/>
        </w:p>
      </w:tc>
      <w:tc>
        <w:tcPr>
          <w:tcW w:w="2693" w:type="dxa"/>
        </w:tcPr>
        <w:p w14:paraId="37F3D5F0" w14:textId="77777777" w:rsidR="000E1037" w:rsidRDefault="000E1037" w:rsidP="000E1037">
          <w:pPr>
            <w:pStyle w:val="Footer"/>
            <w:jc w:val="center"/>
            <w:rPr>
              <w:color w:val="808080" w:themeColor="background1" w:themeShade="80"/>
              <w:sz w:val="16"/>
            </w:rPr>
          </w:pPr>
          <w:r w:rsidRPr="000E1037">
            <w:rPr>
              <w:color w:val="808080" w:themeColor="background1" w:themeShade="80"/>
              <w:sz w:val="16"/>
            </w:rPr>
            <w:t xml:space="preserve">Date et </w:t>
          </w:r>
          <w:proofErr w:type="spellStart"/>
          <w:r w:rsidRPr="000E1037">
            <w:rPr>
              <w:color w:val="808080" w:themeColor="background1" w:themeShade="80"/>
              <w:sz w:val="16"/>
            </w:rPr>
            <w:t>Signature</w:t>
          </w:r>
          <w:proofErr w:type="spellEnd"/>
        </w:p>
        <w:p w14:paraId="20632AFC" w14:textId="77777777" w:rsidR="000E1037" w:rsidRDefault="000E1037" w:rsidP="000E1037">
          <w:pPr>
            <w:pStyle w:val="Footer"/>
            <w:jc w:val="center"/>
            <w:rPr>
              <w:color w:val="808080" w:themeColor="background1" w:themeShade="80"/>
              <w:sz w:val="16"/>
            </w:rPr>
          </w:pPr>
        </w:p>
        <w:p w14:paraId="1774D460" w14:textId="77777777" w:rsidR="000E1037" w:rsidRDefault="000E1037" w:rsidP="000E1037">
          <w:pPr>
            <w:pStyle w:val="Footer"/>
            <w:jc w:val="right"/>
          </w:pPr>
          <w:r w:rsidRPr="000E1037">
            <w:rPr>
              <w:b/>
              <w:i/>
              <w:sz w:val="16"/>
            </w:rPr>
            <w:fldChar w:fldCharType="begin"/>
          </w:r>
          <w:r w:rsidRPr="000E1037">
            <w:rPr>
              <w:b/>
              <w:i/>
              <w:sz w:val="16"/>
            </w:rPr>
            <w:instrText xml:space="preserve"> PAGE   \* MERGEFORMAT </w:instrText>
          </w:r>
          <w:r w:rsidRPr="000E1037">
            <w:rPr>
              <w:b/>
              <w:i/>
              <w:sz w:val="16"/>
            </w:rPr>
            <w:fldChar w:fldCharType="separate"/>
          </w:r>
          <w:r w:rsidR="001A4BF1">
            <w:rPr>
              <w:b/>
              <w:i/>
              <w:noProof/>
              <w:sz w:val="16"/>
            </w:rPr>
            <w:t>1</w:t>
          </w:r>
          <w:r w:rsidRPr="000E1037">
            <w:rPr>
              <w:b/>
              <w:i/>
              <w:sz w:val="16"/>
            </w:rPr>
            <w:fldChar w:fldCharType="end"/>
          </w:r>
          <w:r w:rsidRPr="000E1037">
            <w:rPr>
              <w:b/>
              <w:i/>
              <w:sz w:val="16"/>
            </w:rPr>
            <w:t>/</w:t>
          </w:r>
          <w:r w:rsidRPr="000E1037">
            <w:rPr>
              <w:b/>
              <w:i/>
              <w:sz w:val="16"/>
            </w:rPr>
            <w:fldChar w:fldCharType="begin"/>
          </w:r>
          <w:r w:rsidRPr="000E1037">
            <w:rPr>
              <w:b/>
              <w:i/>
              <w:sz w:val="16"/>
            </w:rPr>
            <w:instrText xml:space="preserve"> NUMPAGES   \* MERGEFORMAT </w:instrText>
          </w:r>
          <w:r w:rsidRPr="000E1037">
            <w:rPr>
              <w:b/>
              <w:i/>
              <w:sz w:val="16"/>
            </w:rPr>
            <w:fldChar w:fldCharType="separate"/>
          </w:r>
          <w:r w:rsidR="001A4BF1">
            <w:rPr>
              <w:b/>
              <w:i/>
              <w:noProof/>
              <w:sz w:val="16"/>
            </w:rPr>
            <w:t>3</w:t>
          </w:r>
          <w:r w:rsidRPr="000E1037">
            <w:rPr>
              <w:b/>
              <w:i/>
              <w:sz w:val="16"/>
            </w:rPr>
            <w:fldChar w:fldCharType="end"/>
          </w:r>
        </w:p>
      </w:tc>
    </w:tr>
  </w:tbl>
  <w:p w14:paraId="31A0F9A9" w14:textId="77777777" w:rsidR="00CC3670" w:rsidRPr="0024012F" w:rsidRDefault="00CC3670" w:rsidP="00CC3670">
    <w:pPr>
      <w:pStyle w:val="NormalWeb"/>
      <w:spacing w:before="0" w:beforeAutospacing="0" w:after="0" w:afterAutospacing="0"/>
      <w:rPr>
        <w:rFonts w:asciiTheme="minorBidi" w:hAnsiTheme="minorBidi" w:cstheme="minorBidi"/>
        <w:b/>
        <w:bCs/>
        <w:sz w:val="20"/>
        <w:szCs w:val="20"/>
        <w:lang w:eastAsia="fr-FR"/>
      </w:rPr>
    </w:pPr>
    <w:bookmarkStart w:id="3" w:name="_Hlk149812930"/>
    <w:bookmarkStart w:id="4" w:name="_Hlk149679307"/>
    <w:bookmarkStart w:id="5" w:name="_Hlk149745602"/>
    <w:bookmarkStart w:id="6" w:name="_Hlk149745603"/>
    <w:bookmarkStart w:id="7" w:name="_Hlk149756874"/>
    <w:bookmarkStart w:id="8" w:name="_Hlk149756875"/>
    <w:bookmarkStart w:id="9" w:name="_Hlk149812502"/>
    <w:bookmarkStart w:id="10" w:name="_Hlk149812503"/>
    <w:bookmarkStart w:id="11" w:name="_Hlk149812522"/>
    <w:bookmarkStart w:id="12" w:name="_Hlk149812523"/>
    <w:bookmarkStart w:id="13" w:name="_Hlk149813036"/>
    <w:bookmarkStart w:id="14" w:name="_Hlk149813037"/>
    <w:bookmarkStart w:id="15" w:name="_Hlk149837531"/>
    <w:bookmarkStart w:id="16" w:name="_Hlk149837532"/>
    <w:r w:rsidRPr="0024012F">
      <w:rPr>
        <w:rFonts w:asciiTheme="minorBidi" w:hAnsiTheme="minorBidi" w:cstheme="minorBidi"/>
        <w:b/>
        <w:bCs/>
        <w:sz w:val="20"/>
        <w:szCs w:val="20"/>
      </w:rPr>
      <w:t>PHR-AA-TN2-001 Rev00 Annexe 01</w:t>
    </w:r>
    <w:bookmarkEnd w:id="3"/>
  </w:p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p w14:paraId="50F23AAD" w14:textId="7C24FA3D" w:rsidR="00654857" w:rsidRPr="00CC3670" w:rsidRDefault="00654857" w:rsidP="00CC36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4CE5" w14:textId="77777777" w:rsidR="00DE1F12" w:rsidRDefault="00DE1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B859" w14:textId="77777777" w:rsidR="00F5539A" w:rsidRDefault="00F5539A">
      <w:r>
        <w:separator/>
      </w:r>
    </w:p>
  </w:footnote>
  <w:footnote w:type="continuationSeparator" w:id="0">
    <w:p w14:paraId="0D4E0E2F" w14:textId="77777777" w:rsidR="00F5539A" w:rsidRDefault="00F55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0C64" w14:textId="77777777" w:rsidR="00DE1F12" w:rsidRDefault="00DE1F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21985" w14:textId="77777777" w:rsidR="0004445A" w:rsidRPr="000F36D9" w:rsidRDefault="0004445A" w:rsidP="007E0E77">
    <w:pPr>
      <w:pStyle w:val="Footer"/>
      <w:ind w:left="-709"/>
      <w:rPr>
        <w:color w:val="FFFFFF" w:themeColor="background1"/>
      </w:rPr>
    </w:pPr>
  </w:p>
  <w:tbl>
    <w:tblPr>
      <w:tblStyle w:val="TableGrid"/>
      <w:tblW w:w="10380" w:type="dxa"/>
      <w:tblInd w:w="9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376"/>
      <w:gridCol w:w="3353"/>
      <w:gridCol w:w="3651"/>
    </w:tblGrid>
    <w:tr w:rsidR="00AE6116" w:rsidRPr="00AE6116" w14:paraId="18266744" w14:textId="77777777" w:rsidTr="004B3C35">
      <w:tc>
        <w:tcPr>
          <w:tcW w:w="3376" w:type="dxa"/>
          <w:shd w:val="clear" w:color="auto" w:fill="auto"/>
        </w:tcPr>
        <w:p w14:paraId="3E79E0FA" w14:textId="77777777" w:rsidR="0004445A" w:rsidRPr="00AE6116" w:rsidRDefault="0004445A" w:rsidP="007E0E77">
          <w:pPr>
            <w:pStyle w:val="Footer"/>
          </w:pPr>
          <w:r w:rsidRPr="00AE6116">
            <w:rPr>
              <w:rFonts w:eastAsia="Calibri"/>
              <w:b/>
              <w:noProof/>
              <w:szCs w:val="28"/>
              <w:lang w:val="fr-FR" w:eastAsia="fr-FR"/>
            </w:rPr>
            <w:drawing>
              <wp:inline distT="0" distB="0" distL="0" distR="0" wp14:anchorId="2AB9E058" wp14:editId="63C55056">
                <wp:extent cx="1885285" cy="461941"/>
                <wp:effectExtent l="0" t="0" r="127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285" cy="461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3" w:type="dxa"/>
          <w:shd w:val="clear" w:color="auto" w:fill="auto"/>
          <w:vAlign w:val="center"/>
        </w:tcPr>
        <w:p w14:paraId="64B8B29B" w14:textId="77777777" w:rsidR="0004445A" w:rsidRPr="00AE6116" w:rsidRDefault="005C5CF0" w:rsidP="007E0E77">
          <w:pPr>
            <w:pStyle w:val="Footer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Fiche de </w:t>
          </w:r>
          <w:proofErr w:type="spellStart"/>
          <w:r>
            <w:rPr>
              <w:b/>
              <w:sz w:val="24"/>
            </w:rPr>
            <w:t>Fonction</w:t>
          </w:r>
          <w:proofErr w:type="spellEnd"/>
        </w:p>
      </w:tc>
      <w:tc>
        <w:tcPr>
          <w:tcW w:w="3651" w:type="dxa"/>
          <w:shd w:val="clear" w:color="auto" w:fill="auto"/>
        </w:tcPr>
        <w:p w14:paraId="59F26E3F" w14:textId="77777777" w:rsidR="00DE1F12" w:rsidRPr="00DE1F12" w:rsidRDefault="00DE1F12" w:rsidP="00DE1F12">
          <w:pPr>
            <w:pStyle w:val="Footer"/>
            <w:jc w:val="center"/>
            <w:rPr>
              <w:b/>
            </w:rPr>
          </w:pPr>
          <w:r w:rsidRPr="00DE1F12">
            <w:rPr>
              <w:b/>
            </w:rPr>
            <w:t xml:space="preserve">Date de </w:t>
          </w:r>
          <w:proofErr w:type="spellStart"/>
          <w:proofErr w:type="gramStart"/>
          <w:r w:rsidRPr="00DE1F12">
            <w:rPr>
              <w:b/>
            </w:rPr>
            <w:t>création</w:t>
          </w:r>
          <w:proofErr w:type="spellEnd"/>
          <w:r w:rsidRPr="00DE1F12">
            <w:rPr>
              <w:b/>
            </w:rPr>
            <w:t xml:space="preserve"> :</w:t>
          </w:r>
          <w:proofErr w:type="gramEnd"/>
          <w:r w:rsidRPr="00DE1F12">
            <w:rPr>
              <w:b/>
            </w:rPr>
            <w:t xml:space="preserve"> 12/11/2021</w:t>
          </w:r>
        </w:p>
        <w:p w14:paraId="447C49CB" w14:textId="77777777" w:rsidR="00DE1F12" w:rsidRPr="00DE1F12" w:rsidRDefault="00DE1F12" w:rsidP="00DE1F12">
          <w:pPr>
            <w:pStyle w:val="Footer"/>
            <w:jc w:val="center"/>
            <w:rPr>
              <w:b/>
            </w:rPr>
          </w:pPr>
          <w:r w:rsidRPr="00DE1F12">
            <w:rPr>
              <w:b/>
            </w:rPr>
            <w:t xml:space="preserve">Date de </w:t>
          </w:r>
          <w:proofErr w:type="spellStart"/>
          <w:proofErr w:type="gramStart"/>
          <w:r w:rsidRPr="00DE1F12">
            <w:rPr>
              <w:b/>
            </w:rPr>
            <w:t>révision</w:t>
          </w:r>
          <w:proofErr w:type="spellEnd"/>
          <w:r w:rsidRPr="00DE1F12">
            <w:rPr>
              <w:b/>
            </w:rPr>
            <w:t xml:space="preserve"> :</w:t>
          </w:r>
          <w:proofErr w:type="gramEnd"/>
          <w:r w:rsidRPr="00DE1F12">
            <w:rPr>
              <w:b/>
            </w:rPr>
            <w:t xml:space="preserve"> 12/11/2021</w:t>
          </w:r>
        </w:p>
        <w:p w14:paraId="74D7DC2C" w14:textId="6F27C197" w:rsidR="0004445A" w:rsidRPr="00AE6116" w:rsidRDefault="00DE1F12" w:rsidP="00DE1F12">
          <w:pPr>
            <w:pStyle w:val="Footer"/>
            <w:jc w:val="center"/>
            <w:rPr>
              <w:b/>
            </w:rPr>
          </w:pPr>
          <w:r w:rsidRPr="00DE1F12">
            <w:rPr>
              <w:b/>
            </w:rPr>
            <w:t>Rév.00</w:t>
          </w:r>
        </w:p>
      </w:tc>
    </w:tr>
  </w:tbl>
  <w:p w14:paraId="1454691B" w14:textId="77777777" w:rsidR="0004445A" w:rsidRPr="000F36D9" w:rsidRDefault="0004445A" w:rsidP="007E0E77">
    <w:pPr>
      <w:pStyle w:val="Footer"/>
      <w:ind w:left="-709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DE96" w14:textId="77777777" w:rsidR="00DE1F12" w:rsidRDefault="00DE1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689D"/>
    <w:multiLevelType w:val="singleLevel"/>
    <w:tmpl w:val="45E8394C"/>
    <w:lvl w:ilvl="0">
      <w:numFmt w:val="bullet"/>
      <w:lvlText w:val="-"/>
      <w:lvlJc w:val="left"/>
      <w:pPr>
        <w:tabs>
          <w:tab w:val="num" w:pos="704"/>
        </w:tabs>
        <w:ind w:left="704" w:hanging="420"/>
      </w:pPr>
      <w:rPr>
        <w:rFonts w:ascii="Times New Roman" w:hAnsi="Times New Roman" w:hint="default"/>
        <w:b/>
      </w:rPr>
    </w:lvl>
  </w:abstractNum>
  <w:abstractNum w:abstractNumId="1" w15:restartNumberingAfterBreak="0">
    <w:nsid w:val="1A0D2A86"/>
    <w:multiLevelType w:val="multilevel"/>
    <w:tmpl w:val="040C001D"/>
    <w:styleLink w:val="Style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795E67"/>
    <w:multiLevelType w:val="multilevel"/>
    <w:tmpl w:val="418CE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3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4A624BF"/>
    <w:multiLevelType w:val="multilevel"/>
    <w:tmpl w:val="A398AC7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bCs/>
        <w:color w:val="004E9E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EF29C3"/>
    <w:multiLevelType w:val="multilevel"/>
    <w:tmpl w:val="CDBC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950C0"/>
    <w:multiLevelType w:val="hybridMultilevel"/>
    <w:tmpl w:val="8E10908A"/>
    <w:lvl w:ilvl="0" w:tplc="60AC1F4E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13970"/>
    <w:multiLevelType w:val="multilevel"/>
    <w:tmpl w:val="E892E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5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2333B4"/>
    <w:multiLevelType w:val="multilevel"/>
    <w:tmpl w:val="9C169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6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A272D29"/>
    <w:multiLevelType w:val="multilevel"/>
    <w:tmpl w:val="5BCC1F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7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CD25FC"/>
    <w:multiLevelType w:val="multilevel"/>
    <w:tmpl w:val="C6E28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E85171"/>
    <w:multiLevelType w:val="multilevel"/>
    <w:tmpl w:val="E0966D5E"/>
    <w:styleLink w:val="Styl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1D96C2C"/>
    <w:multiLevelType w:val="hybridMultilevel"/>
    <w:tmpl w:val="32A8CB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03A38"/>
    <w:multiLevelType w:val="hybridMultilevel"/>
    <w:tmpl w:val="4E22B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1C59"/>
    <w:multiLevelType w:val="hybridMultilevel"/>
    <w:tmpl w:val="72CCA07C"/>
    <w:lvl w:ilvl="0" w:tplc="3886E1F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F30F32"/>
    <w:multiLevelType w:val="multilevel"/>
    <w:tmpl w:val="8D5E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4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484C48"/>
    <w:multiLevelType w:val="hybridMultilevel"/>
    <w:tmpl w:val="7624B940"/>
    <w:lvl w:ilvl="0" w:tplc="4BEABEF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6B7491"/>
    <w:multiLevelType w:val="hybridMultilevel"/>
    <w:tmpl w:val="42424454"/>
    <w:lvl w:ilvl="0" w:tplc="D9D42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CCB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9E9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64F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63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D28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E6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3CF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FC18BA"/>
    <w:multiLevelType w:val="hybridMultilevel"/>
    <w:tmpl w:val="B0DA16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91375"/>
    <w:multiLevelType w:val="hybridMultilevel"/>
    <w:tmpl w:val="1B060338"/>
    <w:lvl w:ilvl="0" w:tplc="040C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 w16cid:durableId="1531793697">
    <w:abstractNumId w:val="17"/>
  </w:num>
  <w:num w:numId="2" w16cid:durableId="1908345329">
    <w:abstractNumId w:val="15"/>
  </w:num>
  <w:num w:numId="3" w16cid:durableId="1429737237">
    <w:abstractNumId w:val="13"/>
  </w:num>
  <w:num w:numId="4" w16cid:durableId="1591500177">
    <w:abstractNumId w:val="1"/>
  </w:num>
  <w:num w:numId="5" w16cid:durableId="1211040142">
    <w:abstractNumId w:val="9"/>
  </w:num>
  <w:num w:numId="6" w16cid:durableId="1915240692">
    <w:abstractNumId w:val="10"/>
  </w:num>
  <w:num w:numId="7" w16cid:durableId="921597522">
    <w:abstractNumId w:val="3"/>
  </w:num>
  <w:num w:numId="8" w16cid:durableId="1465149723">
    <w:abstractNumId w:val="14"/>
  </w:num>
  <w:num w:numId="9" w16cid:durableId="179008766">
    <w:abstractNumId w:val="6"/>
  </w:num>
  <w:num w:numId="10" w16cid:durableId="1318342258">
    <w:abstractNumId w:val="7"/>
  </w:num>
  <w:num w:numId="11" w16cid:durableId="165874401">
    <w:abstractNumId w:val="8"/>
  </w:num>
  <w:num w:numId="12" w16cid:durableId="1044134490">
    <w:abstractNumId w:val="2"/>
  </w:num>
  <w:num w:numId="13" w16cid:durableId="1362128921">
    <w:abstractNumId w:val="0"/>
  </w:num>
  <w:num w:numId="14" w16cid:durableId="1630892022">
    <w:abstractNumId w:val="11"/>
  </w:num>
  <w:num w:numId="15" w16cid:durableId="185682017">
    <w:abstractNumId w:val="5"/>
  </w:num>
  <w:num w:numId="16" w16cid:durableId="1991639114">
    <w:abstractNumId w:val="16"/>
  </w:num>
  <w:num w:numId="17" w16cid:durableId="1421874516">
    <w:abstractNumId w:val="18"/>
  </w:num>
  <w:num w:numId="18" w16cid:durableId="1939749476">
    <w:abstractNumId w:val="12"/>
  </w:num>
  <w:num w:numId="19" w16cid:durableId="1261538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cumentProtection w:edit="forms" w:formatting="1" w:enforcement="0"/>
  <w:defaultTabStop w:val="709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DD"/>
    <w:rsid w:val="0001508F"/>
    <w:rsid w:val="00016A27"/>
    <w:rsid w:val="0002201D"/>
    <w:rsid w:val="00030735"/>
    <w:rsid w:val="0003102F"/>
    <w:rsid w:val="00031297"/>
    <w:rsid w:val="000328EF"/>
    <w:rsid w:val="0004445A"/>
    <w:rsid w:val="00047BAB"/>
    <w:rsid w:val="000522D6"/>
    <w:rsid w:val="0005457B"/>
    <w:rsid w:val="00060D3B"/>
    <w:rsid w:val="00070FD3"/>
    <w:rsid w:val="00073AEC"/>
    <w:rsid w:val="0007744B"/>
    <w:rsid w:val="00084F31"/>
    <w:rsid w:val="0008664B"/>
    <w:rsid w:val="0008731A"/>
    <w:rsid w:val="00093978"/>
    <w:rsid w:val="000A5972"/>
    <w:rsid w:val="000A5BB5"/>
    <w:rsid w:val="000B0E51"/>
    <w:rsid w:val="000B75F5"/>
    <w:rsid w:val="000C7076"/>
    <w:rsid w:val="000D009E"/>
    <w:rsid w:val="000D0BA3"/>
    <w:rsid w:val="000D16B1"/>
    <w:rsid w:val="000D3B59"/>
    <w:rsid w:val="000D4BD7"/>
    <w:rsid w:val="000E1037"/>
    <w:rsid w:val="000E133C"/>
    <w:rsid w:val="000E7DDC"/>
    <w:rsid w:val="000F09E2"/>
    <w:rsid w:val="000F104A"/>
    <w:rsid w:val="000F1985"/>
    <w:rsid w:val="000F36D9"/>
    <w:rsid w:val="000F3CD2"/>
    <w:rsid w:val="000F796D"/>
    <w:rsid w:val="00101146"/>
    <w:rsid w:val="00106D64"/>
    <w:rsid w:val="00114670"/>
    <w:rsid w:val="00120BBD"/>
    <w:rsid w:val="00122971"/>
    <w:rsid w:val="00127F3B"/>
    <w:rsid w:val="001318B9"/>
    <w:rsid w:val="001341E0"/>
    <w:rsid w:val="001405D3"/>
    <w:rsid w:val="001407C2"/>
    <w:rsid w:val="00143DC2"/>
    <w:rsid w:val="001511CF"/>
    <w:rsid w:val="00151ED7"/>
    <w:rsid w:val="00152521"/>
    <w:rsid w:val="00155E97"/>
    <w:rsid w:val="00157AAB"/>
    <w:rsid w:val="00164B94"/>
    <w:rsid w:val="00171153"/>
    <w:rsid w:val="0017435A"/>
    <w:rsid w:val="00184029"/>
    <w:rsid w:val="001844D3"/>
    <w:rsid w:val="001848FE"/>
    <w:rsid w:val="00186A8A"/>
    <w:rsid w:val="00191187"/>
    <w:rsid w:val="00191B2F"/>
    <w:rsid w:val="00193092"/>
    <w:rsid w:val="00197A90"/>
    <w:rsid w:val="001A4BF1"/>
    <w:rsid w:val="001A6BD9"/>
    <w:rsid w:val="001B0DFD"/>
    <w:rsid w:val="001B7744"/>
    <w:rsid w:val="001E01E3"/>
    <w:rsid w:val="001E0EEF"/>
    <w:rsid w:val="001E2E4C"/>
    <w:rsid w:val="001F5BA7"/>
    <w:rsid w:val="00203E69"/>
    <w:rsid w:val="00205032"/>
    <w:rsid w:val="00210E3B"/>
    <w:rsid w:val="0021173E"/>
    <w:rsid w:val="00211ACD"/>
    <w:rsid w:val="002124E4"/>
    <w:rsid w:val="002369CB"/>
    <w:rsid w:val="00236E14"/>
    <w:rsid w:val="00240CAB"/>
    <w:rsid w:val="00243CF5"/>
    <w:rsid w:val="002455F2"/>
    <w:rsid w:val="0025053A"/>
    <w:rsid w:val="00253FD6"/>
    <w:rsid w:val="002540A5"/>
    <w:rsid w:val="002567F0"/>
    <w:rsid w:val="0025778F"/>
    <w:rsid w:val="002655B7"/>
    <w:rsid w:val="00271CE6"/>
    <w:rsid w:val="00275E9A"/>
    <w:rsid w:val="00286E75"/>
    <w:rsid w:val="002A30AB"/>
    <w:rsid w:val="002A79E7"/>
    <w:rsid w:val="002C1B2B"/>
    <w:rsid w:val="002C364C"/>
    <w:rsid w:val="002C65CF"/>
    <w:rsid w:val="002F0354"/>
    <w:rsid w:val="002F093C"/>
    <w:rsid w:val="002F14EE"/>
    <w:rsid w:val="002F4424"/>
    <w:rsid w:val="002F468F"/>
    <w:rsid w:val="002F4BC3"/>
    <w:rsid w:val="003012A3"/>
    <w:rsid w:val="00301447"/>
    <w:rsid w:val="003052F9"/>
    <w:rsid w:val="00305B0B"/>
    <w:rsid w:val="00311A21"/>
    <w:rsid w:val="00312941"/>
    <w:rsid w:val="00324270"/>
    <w:rsid w:val="003333B3"/>
    <w:rsid w:val="00341799"/>
    <w:rsid w:val="00344AA1"/>
    <w:rsid w:val="003463C4"/>
    <w:rsid w:val="003475B5"/>
    <w:rsid w:val="00350B59"/>
    <w:rsid w:val="0035505A"/>
    <w:rsid w:val="00361537"/>
    <w:rsid w:val="00366C58"/>
    <w:rsid w:val="00372988"/>
    <w:rsid w:val="003807AF"/>
    <w:rsid w:val="00383B00"/>
    <w:rsid w:val="003933A3"/>
    <w:rsid w:val="00393FB9"/>
    <w:rsid w:val="003A1A94"/>
    <w:rsid w:val="003A2C47"/>
    <w:rsid w:val="003A6D4C"/>
    <w:rsid w:val="003B6588"/>
    <w:rsid w:val="003B6E05"/>
    <w:rsid w:val="003C2BD2"/>
    <w:rsid w:val="003C500B"/>
    <w:rsid w:val="003D1398"/>
    <w:rsid w:val="003D7BB4"/>
    <w:rsid w:val="003F05F0"/>
    <w:rsid w:val="003F0D98"/>
    <w:rsid w:val="003F1686"/>
    <w:rsid w:val="003F1D7B"/>
    <w:rsid w:val="003F5546"/>
    <w:rsid w:val="00401415"/>
    <w:rsid w:val="00404306"/>
    <w:rsid w:val="0040545F"/>
    <w:rsid w:val="00405D88"/>
    <w:rsid w:val="00407F1E"/>
    <w:rsid w:val="004115E1"/>
    <w:rsid w:val="0041504E"/>
    <w:rsid w:val="00415E10"/>
    <w:rsid w:val="00416DE7"/>
    <w:rsid w:val="00420449"/>
    <w:rsid w:val="00420BFD"/>
    <w:rsid w:val="004219E8"/>
    <w:rsid w:val="004248CF"/>
    <w:rsid w:val="0042498F"/>
    <w:rsid w:val="0043237C"/>
    <w:rsid w:val="00433FA7"/>
    <w:rsid w:val="00435CE1"/>
    <w:rsid w:val="00436DD8"/>
    <w:rsid w:val="004429D8"/>
    <w:rsid w:val="0044713F"/>
    <w:rsid w:val="004628B3"/>
    <w:rsid w:val="00462E5C"/>
    <w:rsid w:val="00467C3D"/>
    <w:rsid w:val="004708A3"/>
    <w:rsid w:val="00470C9E"/>
    <w:rsid w:val="00480E35"/>
    <w:rsid w:val="00483318"/>
    <w:rsid w:val="004855F9"/>
    <w:rsid w:val="004865A5"/>
    <w:rsid w:val="004A300B"/>
    <w:rsid w:val="004A4238"/>
    <w:rsid w:val="004B0CA4"/>
    <w:rsid w:val="004B219F"/>
    <w:rsid w:val="004B300F"/>
    <w:rsid w:val="004B3C35"/>
    <w:rsid w:val="004C10FA"/>
    <w:rsid w:val="004D08C8"/>
    <w:rsid w:val="004E3EAC"/>
    <w:rsid w:val="004E412D"/>
    <w:rsid w:val="004E7C75"/>
    <w:rsid w:val="004F2615"/>
    <w:rsid w:val="004F2B99"/>
    <w:rsid w:val="00501370"/>
    <w:rsid w:val="00506EC3"/>
    <w:rsid w:val="00512240"/>
    <w:rsid w:val="00512C81"/>
    <w:rsid w:val="00513A40"/>
    <w:rsid w:val="00517AB9"/>
    <w:rsid w:val="00524C8B"/>
    <w:rsid w:val="00530C38"/>
    <w:rsid w:val="005367FF"/>
    <w:rsid w:val="00537F72"/>
    <w:rsid w:val="00545BB1"/>
    <w:rsid w:val="00550690"/>
    <w:rsid w:val="00556041"/>
    <w:rsid w:val="00557A38"/>
    <w:rsid w:val="00562C87"/>
    <w:rsid w:val="005643DD"/>
    <w:rsid w:val="0057027C"/>
    <w:rsid w:val="005859F7"/>
    <w:rsid w:val="00592540"/>
    <w:rsid w:val="00593DB1"/>
    <w:rsid w:val="00597E4C"/>
    <w:rsid w:val="005B4CB6"/>
    <w:rsid w:val="005C18FE"/>
    <w:rsid w:val="005C5CF0"/>
    <w:rsid w:val="005D1578"/>
    <w:rsid w:val="005E54C1"/>
    <w:rsid w:val="005F4F51"/>
    <w:rsid w:val="00600058"/>
    <w:rsid w:val="00602800"/>
    <w:rsid w:val="00604BC6"/>
    <w:rsid w:val="006069B5"/>
    <w:rsid w:val="006070E1"/>
    <w:rsid w:val="00621D08"/>
    <w:rsid w:val="0062460E"/>
    <w:rsid w:val="00624B20"/>
    <w:rsid w:val="0065256D"/>
    <w:rsid w:val="00654857"/>
    <w:rsid w:val="006556F1"/>
    <w:rsid w:val="0065671B"/>
    <w:rsid w:val="00670679"/>
    <w:rsid w:val="00671D9A"/>
    <w:rsid w:val="006744BC"/>
    <w:rsid w:val="0067715A"/>
    <w:rsid w:val="00680134"/>
    <w:rsid w:val="0068557C"/>
    <w:rsid w:val="006913F7"/>
    <w:rsid w:val="0069543F"/>
    <w:rsid w:val="006A1494"/>
    <w:rsid w:val="006A3A5C"/>
    <w:rsid w:val="006B7B77"/>
    <w:rsid w:val="006C279D"/>
    <w:rsid w:val="006C32BB"/>
    <w:rsid w:val="006C4A35"/>
    <w:rsid w:val="006C6479"/>
    <w:rsid w:val="006D1188"/>
    <w:rsid w:val="006D2FFC"/>
    <w:rsid w:val="006D572C"/>
    <w:rsid w:val="006E1A8F"/>
    <w:rsid w:val="006E1C82"/>
    <w:rsid w:val="006E1E65"/>
    <w:rsid w:val="006F3755"/>
    <w:rsid w:val="006F5C1A"/>
    <w:rsid w:val="00703D9B"/>
    <w:rsid w:val="00716CE9"/>
    <w:rsid w:val="00726410"/>
    <w:rsid w:val="0072648C"/>
    <w:rsid w:val="00730F6E"/>
    <w:rsid w:val="0074143B"/>
    <w:rsid w:val="00742398"/>
    <w:rsid w:val="00751720"/>
    <w:rsid w:val="007531EA"/>
    <w:rsid w:val="00753E2A"/>
    <w:rsid w:val="00754096"/>
    <w:rsid w:val="00757209"/>
    <w:rsid w:val="007577EB"/>
    <w:rsid w:val="00770C0B"/>
    <w:rsid w:val="007737E8"/>
    <w:rsid w:val="00774EE5"/>
    <w:rsid w:val="00776DE5"/>
    <w:rsid w:val="00780802"/>
    <w:rsid w:val="00780E86"/>
    <w:rsid w:val="0078235E"/>
    <w:rsid w:val="00783D20"/>
    <w:rsid w:val="00784577"/>
    <w:rsid w:val="00785385"/>
    <w:rsid w:val="007871C6"/>
    <w:rsid w:val="00791C9D"/>
    <w:rsid w:val="00792102"/>
    <w:rsid w:val="00794A46"/>
    <w:rsid w:val="00795A7B"/>
    <w:rsid w:val="007A32FD"/>
    <w:rsid w:val="007A5B46"/>
    <w:rsid w:val="007A650C"/>
    <w:rsid w:val="007B12FA"/>
    <w:rsid w:val="007C0FFA"/>
    <w:rsid w:val="007C2367"/>
    <w:rsid w:val="007C5F0A"/>
    <w:rsid w:val="007E0E77"/>
    <w:rsid w:val="007E5EDD"/>
    <w:rsid w:val="007F2AA6"/>
    <w:rsid w:val="00802BFF"/>
    <w:rsid w:val="00811E7F"/>
    <w:rsid w:val="0081258B"/>
    <w:rsid w:val="00833A5A"/>
    <w:rsid w:val="0083799A"/>
    <w:rsid w:val="008404F4"/>
    <w:rsid w:val="0084526A"/>
    <w:rsid w:val="00846C3F"/>
    <w:rsid w:val="008471EC"/>
    <w:rsid w:val="008509AB"/>
    <w:rsid w:val="00855BB4"/>
    <w:rsid w:val="008617F2"/>
    <w:rsid w:val="00862AB6"/>
    <w:rsid w:val="00863C36"/>
    <w:rsid w:val="00866B6C"/>
    <w:rsid w:val="008748E5"/>
    <w:rsid w:val="00876CF5"/>
    <w:rsid w:val="00880368"/>
    <w:rsid w:val="00882516"/>
    <w:rsid w:val="00882904"/>
    <w:rsid w:val="0088794E"/>
    <w:rsid w:val="008A3868"/>
    <w:rsid w:val="008B6B16"/>
    <w:rsid w:val="008C0539"/>
    <w:rsid w:val="008C431B"/>
    <w:rsid w:val="008C44E7"/>
    <w:rsid w:val="008C6101"/>
    <w:rsid w:val="008D0CBE"/>
    <w:rsid w:val="008E1770"/>
    <w:rsid w:val="008E1A90"/>
    <w:rsid w:val="008F28B6"/>
    <w:rsid w:val="00903BF5"/>
    <w:rsid w:val="00906964"/>
    <w:rsid w:val="00907EAF"/>
    <w:rsid w:val="009110BB"/>
    <w:rsid w:val="00913AA4"/>
    <w:rsid w:val="00920C67"/>
    <w:rsid w:val="00952A0B"/>
    <w:rsid w:val="009555F1"/>
    <w:rsid w:val="00957069"/>
    <w:rsid w:val="009606FB"/>
    <w:rsid w:val="0097015F"/>
    <w:rsid w:val="00971226"/>
    <w:rsid w:val="00974057"/>
    <w:rsid w:val="00974D23"/>
    <w:rsid w:val="009750B1"/>
    <w:rsid w:val="009769E7"/>
    <w:rsid w:val="00980178"/>
    <w:rsid w:val="00983C70"/>
    <w:rsid w:val="00987ED7"/>
    <w:rsid w:val="00991790"/>
    <w:rsid w:val="00992A20"/>
    <w:rsid w:val="00995E74"/>
    <w:rsid w:val="009A2EB2"/>
    <w:rsid w:val="009A3DD5"/>
    <w:rsid w:val="009D0D8C"/>
    <w:rsid w:val="009D59C8"/>
    <w:rsid w:val="009D7DB6"/>
    <w:rsid w:val="009E4373"/>
    <w:rsid w:val="009E7174"/>
    <w:rsid w:val="009E7F5A"/>
    <w:rsid w:val="009F1736"/>
    <w:rsid w:val="00A0117A"/>
    <w:rsid w:val="00A153F2"/>
    <w:rsid w:val="00A21010"/>
    <w:rsid w:val="00A21F30"/>
    <w:rsid w:val="00A278ED"/>
    <w:rsid w:val="00A410B3"/>
    <w:rsid w:val="00A438DF"/>
    <w:rsid w:val="00A464CF"/>
    <w:rsid w:val="00A60E24"/>
    <w:rsid w:val="00A61488"/>
    <w:rsid w:val="00A61A12"/>
    <w:rsid w:val="00A64880"/>
    <w:rsid w:val="00A65256"/>
    <w:rsid w:val="00A676EA"/>
    <w:rsid w:val="00A7108C"/>
    <w:rsid w:val="00A72F7A"/>
    <w:rsid w:val="00A748A2"/>
    <w:rsid w:val="00A7517F"/>
    <w:rsid w:val="00A82D83"/>
    <w:rsid w:val="00A83DD0"/>
    <w:rsid w:val="00A867F0"/>
    <w:rsid w:val="00A951EB"/>
    <w:rsid w:val="00AB302A"/>
    <w:rsid w:val="00AB5F06"/>
    <w:rsid w:val="00AC2BF6"/>
    <w:rsid w:val="00AC401D"/>
    <w:rsid w:val="00AD20F9"/>
    <w:rsid w:val="00AD352F"/>
    <w:rsid w:val="00AD35B6"/>
    <w:rsid w:val="00AD4CDC"/>
    <w:rsid w:val="00AE6116"/>
    <w:rsid w:val="00AE76FF"/>
    <w:rsid w:val="00B02CEC"/>
    <w:rsid w:val="00B03CE5"/>
    <w:rsid w:val="00B042B2"/>
    <w:rsid w:val="00B05795"/>
    <w:rsid w:val="00B15F42"/>
    <w:rsid w:val="00B163B8"/>
    <w:rsid w:val="00B230A8"/>
    <w:rsid w:val="00B26049"/>
    <w:rsid w:val="00B313BA"/>
    <w:rsid w:val="00B3230C"/>
    <w:rsid w:val="00B42358"/>
    <w:rsid w:val="00B43EB3"/>
    <w:rsid w:val="00B5190D"/>
    <w:rsid w:val="00B51F42"/>
    <w:rsid w:val="00B545D4"/>
    <w:rsid w:val="00B632FE"/>
    <w:rsid w:val="00B70C4D"/>
    <w:rsid w:val="00B70ECD"/>
    <w:rsid w:val="00B74ED0"/>
    <w:rsid w:val="00B85BD6"/>
    <w:rsid w:val="00BA193B"/>
    <w:rsid w:val="00BA6561"/>
    <w:rsid w:val="00BA7EE4"/>
    <w:rsid w:val="00BC7BD7"/>
    <w:rsid w:val="00BD6BC4"/>
    <w:rsid w:val="00BF45EA"/>
    <w:rsid w:val="00BF4DCE"/>
    <w:rsid w:val="00C1010C"/>
    <w:rsid w:val="00C13812"/>
    <w:rsid w:val="00C13A59"/>
    <w:rsid w:val="00C24E38"/>
    <w:rsid w:val="00C26764"/>
    <w:rsid w:val="00C30C87"/>
    <w:rsid w:val="00C37719"/>
    <w:rsid w:val="00C377F1"/>
    <w:rsid w:val="00C379AA"/>
    <w:rsid w:val="00C535FD"/>
    <w:rsid w:val="00C71D87"/>
    <w:rsid w:val="00C735B9"/>
    <w:rsid w:val="00C74533"/>
    <w:rsid w:val="00C76326"/>
    <w:rsid w:val="00C7743E"/>
    <w:rsid w:val="00C81413"/>
    <w:rsid w:val="00C827B7"/>
    <w:rsid w:val="00C84BC0"/>
    <w:rsid w:val="00C9078B"/>
    <w:rsid w:val="00C90A48"/>
    <w:rsid w:val="00C92AF4"/>
    <w:rsid w:val="00C94D2C"/>
    <w:rsid w:val="00C95611"/>
    <w:rsid w:val="00C95C5E"/>
    <w:rsid w:val="00C96967"/>
    <w:rsid w:val="00CA0EA2"/>
    <w:rsid w:val="00CA2AA8"/>
    <w:rsid w:val="00CA2BA7"/>
    <w:rsid w:val="00CA30FE"/>
    <w:rsid w:val="00CA519C"/>
    <w:rsid w:val="00CA75B5"/>
    <w:rsid w:val="00CB0A2C"/>
    <w:rsid w:val="00CB65BE"/>
    <w:rsid w:val="00CC0C5B"/>
    <w:rsid w:val="00CC33E0"/>
    <w:rsid w:val="00CC3670"/>
    <w:rsid w:val="00CD1B7A"/>
    <w:rsid w:val="00CD4FFB"/>
    <w:rsid w:val="00CD6AC1"/>
    <w:rsid w:val="00CE2461"/>
    <w:rsid w:val="00CE2FBB"/>
    <w:rsid w:val="00CE6106"/>
    <w:rsid w:val="00CE6D92"/>
    <w:rsid w:val="00CF0A69"/>
    <w:rsid w:val="00CF3281"/>
    <w:rsid w:val="00D016F2"/>
    <w:rsid w:val="00D15B01"/>
    <w:rsid w:val="00D222BD"/>
    <w:rsid w:val="00D33271"/>
    <w:rsid w:val="00D334B7"/>
    <w:rsid w:val="00D33898"/>
    <w:rsid w:val="00D40F8E"/>
    <w:rsid w:val="00D4322E"/>
    <w:rsid w:val="00D5034F"/>
    <w:rsid w:val="00D526B0"/>
    <w:rsid w:val="00D52984"/>
    <w:rsid w:val="00D52A5E"/>
    <w:rsid w:val="00D55D01"/>
    <w:rsid w:val="00D560F1"/>
    <w:rsid w:val="00D731A4"/>
    <w:rsid w:val="00D86627"/>
    <w:rsid w:val="00D8689F"/>
    <w:rsid w:val="00D87A11"/>
    <w:rsid w:val="00D91731"/>
    <w:rsid w:val="00D93934"/>
    <w:rsid w:val="00D961F1"/>
    <w:rsid w:val="00DA66BF"/>
    <w:rsid w:val="00DA7A1D"/>
    <w:rsid w:val="00DB185A"/>
    <w:rsid w:val="00DB36D2"/>
    <w:rsid w:val="00DC13D5"/>
    <w:rsid w:val="00DC61C3"/>
    <w:rsid w:val="00DC6A7F"/>
    <w:rsid w:val="00DC6F66"/>
    <w:rsid w:val="00DC7163"/>
    <w:rsid w:val="00DD0016"/>
    <w:rsid w:val="00DD05F1"/>
    <w:rsid w:val="00DD5140"/>
    <w:rsid w:val="00DE1F12"/>
    <w:rsid w:val="00DE5E7B"/>
    <w:rsid w:val="00E04BB1"/>
    <w:rsid w:val="00E06D43"/>
    <w:rsid w:val="00E12BCA"/>
    <w:rsid w:val="00E14EFB"/>
    <w:rsid w:val="00E1580E"/>
    <w:rsid w:val="00E20AC4"/>
    <w:rsid w:val="00E24550"/>
    <w:rsid w:val="00E26674"/>
    <w:rsid w:val="00E34281"/>
    <w:rsid w:val="00E370A2"/>
    <w:rsid w:val="00E3755B"/>
    <w:rsid w:val="00E429AA"/>
    <w:rsid w:val="00E441E1"/>
    <w:rsid w:val="00E445E0"/>
    <w:rsid w:val="00E53283"/>
    <w:rsid w:val="00E533AE"/>
    <w:rsid w:val="00E550C8"/>
    <w:rsid w:val="00E55EF9"/>
    <w:rsid w:val="00E63BC1"/>
    <w:rsid w:val="00E64987"/>
    <w:rsid w:val="00E678E2"/>
    <w:rsid w:val="00E7151E"/>
    <w:rsid w:val="00E73E69"/>
    <w:rsid w:val="00E8000E"/>
    <w:rsid w:val="00E915F3"/>
    <w:rsid w:val="00E937C8"/>
    <w:rsid w:val="00E93E0C"/>
    <w:rsid w:val="00E9765D"/>
    <w:rsid w:val="00EA1A98"/>
    <w:rsid w:val="00EA365F"/>
    <w:rsid w:val="00EA59B1"/>
    <w:rsid w:val="00EA5F17"/>
    <w:rsid w:val="00EB2AFD"/>
    <w:rsid w:val="00EB2EB8"/>
    <w:rsid w:val="00EC15C7"/>
    <w:rsid w:val="00EC1D39"/>
    <w:rsid w:val="00EC3079"/>
    <w:rsid w:val="00ED3CA8"/>
    <w:rsid w:val="00ED6C7C"/>
    <w:rsid w:val="00ED777D"/>
    <w:rsid w:val="00EE1ABC"/>
    <w:rsid w:val="00EE425B"/>
    <w:rsid w:val="00EE54BB"/>
    <w:rsid w:val="00EE6BB4"/>
    <w:rsid w:val="00EE7F2E"/>
    <w:rsid w:val="00EF136E"/>
    <w:rsid w:val="00EF63AE"/>
    <w:rsid w:val="00F004BB"/>
    <w:rsid w:val="00F053C4"/>
    <w:rsid w:val="00F06425"/>
    <w:rsid w:val="00F06E91"/>
    <w:rsid w:val="00F144B7"/>
    <w:rsid w:val="00F163C1"/>
    <w:rsid w:val="00F221B2"/>
    <w:rsid w:val="00F224AB"/>
    <w:rsid w:val="00F22EE9"/>
    <w:rsid w:val="00F23C48"/>
    <w:rsid w:val="00F244D4"/>
    <w:rsid w:val="00F261B6"/>
    <w:rsid w:val="00F35B77"/>
    <w:rsid w:val="00F37463"/>
    <w:rsid w:val="00F37D63"/>
    <w:rsid w:val="00F41961"/>
    <w:rsid w:val="00F51A3F"/>
    <w:rsid w:val="00F5539A"/>
    <w:rsid w:val="00F56D8E"/>
    <w:rsid w:val="00F60E80"/>
    <w:rsid w:val="00F635A5"/>
    <w:rsid w:val="00F67A08"/>
    <w:rsid w:val="00F7003D"/>
    <w:rsid w:val="00F7292B"/>
    <w:rsid w:val="00F739EF"/>
    <w:rsid w:val="00F8485F"/>
    <w:rsid w:val="00F9238B"/>
    <w:rsid w:val="00F92BB0"/>
    <w:rsid w:val="00F92E02"/>
    <w:rsid w:val="00FA0C22"/>
    <w:rsid w:val="00FA1DC7"/>
    <w:rsid w:val="00FA24CD"/>
    <w:rsid w:val="00FB44FF"/>
    <w:rsid w:val="00FD0E64"/>
    <w:rsid w:val="00FD14B5"/>
    <w:rsid w:val="00FD6A76"/>
    <w:rsid w:val="00FD7D0E"/>
    <w:rsid w:val="00FE1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8D8829"/>
  <w15:docId w15:val="{9D1E8BD1-82E0-4D6C-884C-F0FD2794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5B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55F2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/>
      <w:sz w:val="20"/>
      <w:szCs w:val="20"/>
      <w:lang w:eastAsia="de-DE"/>
    </w:rPr>
  </w:style>
  <w:style w:type="paragraph" w:styleId="Footer">
    <w:name w:val="footer"/>
    <w:basedOn w:val="Normal"/>
    <w:link w:val="FooterChar"/>
    <w:rsid w:val="002455F2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/>
      <w:sz w:val="20"/>
      <w:szCs w:val="20"/>
      <w:lang w:eastAsia="de-DE"/>
    </w:rPr>
  </w:style>
  <w:style w:type="character" w:styleId="PageNumber">
    <w:name w:val="page number"/>
    <w:basedOn w:val="DefaultParagraphFont"/>
    <w:rsid w:val="002455F2"/>
  </w:style>
  <w:style w:type="paragraph" w:styleId="BalloonText">
    <w:name w:val="Balloon Text"/>
    <w:basedOn w:val="Normal"/>
    <w:link w:val="BalloonTextChar"/>
    <w:uiPriority w:val="99"/>
    <w:semiHidden/>
    <w:unhideWhenUsed/>
    <w:rsid w:val="006F3755"/>
    <w:pPr>
      <w:spacing w:after="0" w:line="240" w:lineRule="auto"/>
    </w:pPr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7F1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4A4238"/>
    <w:rPr>
      <w:rFonts w:ascii="Arial" w:hAnsi="Arial"/>
    </w:rPr>
  </w:style>
  <w:style w:type="table" w:styleId="TableGrid">
    <w:name w:val="Table Grid"/>
    <w:basedOn w:val="TableNormal"/>
    <w:uiPriority w:val="59"/>
    <w:rsid w:val="000B7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211ACD"/>
    <w:rPr>
      <w:rFonts w:ascii="Arial" w:hAnsi="Arial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C7743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C7743E"/>
    <w:rPr>
      <w:rFonts w:ascii="Arial" w:eastAsia="Calibri" w:hAnsi="Arial" w:cs="Arial"/>
      <w:vanish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A210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8A3868"/>
    <w:rPr>
      <w:color w:val="808080"/>
    </w:rPr>
  </w:style>
  <w:style w:type="table" w:styleId="LightGrid-Accent1">
    <w:name w:val="Light Grid Accent 1"/>
    <w:basedOn w:val="TableNormal"/>
    <w:uiPriority w:val="62"/>
    <w:rsid w:val="0008731A"/>
    <w:tblPr>
      <w:tblStyleRowBandSize w:val="1"/>
      <w:tblStyleColBandSize w:val="1"/>
      <w:tblBorders>
        <w:top w:val="single" w:sz="8" w:space="0" w:color="CED8FE" w:themeColor="accent1"/>
        <w:left w:val="single" w:sz="8" w:space="0" w:color="CED8FE" w:themeColor="accent1"/>
        <w:bottom w:val="single" w:sz="8" w:space="0" w:color="CED8FE" w:themeColor="accent1"/>
        <w:right w:val="single" w:sz="8" w:space="0" w:color="CED8FE" w:themeColor="accent1"/>
        <w:insideH w:val="single" w:sz="8" w:space="0" w:color="CED8FE" w:themeColor="accent1"/>
        <w:insideV w:val="single" w:sz="8" w:space="0" w:color="CED8F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D8FE" w:themeColor="accent1"/>
          <w:left w:val="single" w:sz="8" w:space="0" w:color="CED8FE" w:themeColor="accent1"/>
          <w:bottom w:val="single" w:sz="18" w:space="0" w:color="CED8FE" w:themeColor="accent1"/>
          <w:right w:val="single" w:sz="8" w:space="0" w:color="CED8FE" w:themeColor="accent1"/>
          <w:insideH w:val="nil"/>
          <w:insideV w:val="single" w:sz="8" w:space="0" w:color="CED8F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D8FE" w:themeColor="accent1"/>
          <w:left w:val="single" w:sz="8" w:space="0" w:color="CED8FE" w:themeColor="accent1"/>
          <w:bottom w:val="single" w:sz="8" w:space="0" w:color="CED8FE" w:themeColor="accent1"/>
          <w:right w:val="single" w:sz="8" w:space="0" w:color="CED8FE" w:themeColor="accent1"/>
          <w:insideH w:val="nil"/>
          <w:insideV w:val="single" w:sz="8" w:space="0" w:color="CED8F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D8FE" w:themeColor="accent1"/>
          <w:left w:val="single" w:sz="8" w:space="0" w:color="CED8FE" w:themeColor="accent1"/>
          <w:bottom w:val="single" w:sz="8" w:space="0" w:color="CED8FE" w:themeColor="accent1"/>
          <w:right w:val="single" w:sz="8" w:space="0" w:color="CED8FE" w:themeColor="accent1"/>
        </w:tcBorders>
      </w:tcPr>
    </w:tblStylePr>
    <w:tblStylePr w:type="band1Vert">
      <w:tblPr/>
      <w:tcPr>
        <w:tcBorders>
          <w:top w:val="single" w:sz="8" w:space="0" w:color="CED8FE" w:themeColor="accent1"/>
          <w:left w:val="single" w:sz="8" w:space="0" w:color="CED8FE" w:themeColor="accent1"/>
          <w:bottom w:val="single" w:sz="8" w:space="0" w:color="CED8FE" w:themeColor="accent1"/>
          <w:right w:val="single" w:sz="8" w:space="0" w:color="CED8FE" w:themeColor="accent1"/>
        </w:tcBorders>
        <w:shd w:val="clear" w:color="auto" w:fill="F2F5FE" w:themeFill="accent1" w:themeFillTint="3F"/>
      </w:tcPr>
    </w:tblStylePr>
    <w:tblStylePr w:type="band1Horz">
      <w:tblPr/>
      <w:tcPr>
        <w:tcBorders>
          <w:top w:val="single" w:sz="8" w:space="0" w:color="CED8FE" w:themeColor="accent1"/>
          <w:left w:val="single" w:sz="8" w:space="0" w:color="CED8FE" w:themeColor="accent1"/>
          <w:bottom w:val="single" w:sz="8" w:space="0" w:color="CED8FE" w:themeColor="accent1"/>
          <w:right w:val="single" w:sz="8" w:space="0" w:color="CED8FE" w:themeColor="accent1"/>
          <w:insideV w:val="single" w:sz="8" w:space="0" w:color="CED8FE" w:themeColor="accent1"/>
        </w:tcBorders>
        <w:shd w:val="clear" w:color="auto" w:fill="F2F5FE" w:themeFill="accent1" w:themeFillTint="3F"/>
      </w:tcPr>
    </w:tblStylePr>
    <w:tblStylePr w:type="band2Horz">
      <w:tblPr/>
      <w:tcPr>
        <w:tcBorders>
          <w:top w:val="single" w:sz="8" w:space="0" w:color="CED8FE" w:themeColor="accent1"/>
          <w:left w:val="single" w:sz="8" w:space="0" w:color="CED8FE" w:themeColor="accent1"/>
          <w:bottom w:val="single" w:sz="8" w:space="0" w:color="CED8FE" w:themeColor="accent1"/>
          <w:right w:val="single" w:sz="8" w:space="0" w:color="CED8FE" w:themeColor="accent1"/>
          <w:insideV w:val="single" w:sz="8" w:space="0" w:color="CED8FE" w:themeColor="accent1"/>
        </w:tcBorders>
      </w:tcPr>
    </w:tblStylePr>
  </w:style>
  <w:style w:type="numbering" w:customStyle="1" w:styleId="Style1">
    <w:name w:val="Style1"/>
    <w:uiPriority w:val="99"/>
    <w:rsid w:val="00366C58"/>
    <w:pPr>
      <w:numPr>
        <w:numId w:val="4"/>
      </w:numPr>
    </w:pPr>
  </w:style>
  <w:style w:type="numbering" w:customStyle="1" w:styleId="Style2">
    <w:name w:val="Style2"/>
    <w:uiPriority w:val="99"/>
    <w:rsid w:val="00E55EF9"/>
    <w:pPr>
      <w:numPr>
        <w:numId w:val="6"/>
      </w:numPr>
    </w:pPr>
  </w:style>
  <w:style w:type="character" w:customStyle="1" w:styleId="ui-provider">
    <w:name w:val="ui-provider"/>
    <w:basedOn w:val="DefaultParagraphFont"/>
    <w:rsid w:val="00695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53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977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635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8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733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68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085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ESS~1.TRA\AppData\Local\Temp\notesE6D4D3\Job_Description_template_Rev6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48BB5F-5CA0-48AD-8AA5-EB45458ECA9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1B3F5FE-DB3A-43DC-A65E-6253F285CA68}">
      <dgm:prSet phldrT="[Text]" custT="1"/>
      <dgm:spPr>
        <a:solidFill>
          <a:schemeClr val="tx2">
            <a:lumMod val="40000"/>
            <a:lumOff val="60000"/>
          </a:schemeClr>
        </a:solidFill>
        <a:ln>
          <a:solidFill>
            <a:srgbClr val="0000FF"/>
          </a:solidFill>
        </a:ln>
      </dgm:spPr>
      <dgm:t>
        <a:bodyPr/>
        <a:lstStyle/>
        <a:p>
          <a:pPr algn="ctr"/>
          <a:r>
            <a:rPr lang="en-US" sz="1200" b="1"/>
            <a:t>Product Planner</a:t>
          </a:r>
          <a:endParaRPr lang="en-US" sz="1200" b="1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F10510-A549-4F7E-AEC6-AF29CCFD69CF}" type="parTrans" cxnId="{D77DE38E-C073-485A-93AF-DA49255011F3}">
      <dgm:prSet/>
      <dgm:spPr/>
      <dgm:t>
        <a:bodyPr/>
        <a:lstStyle/>
        <a:p>
          <a:pPr algn="ctr"/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0A66EC0-4EEA-472F-B952-9D27A3A3AF14}" type="sibTrans" cxnId="{D77DE38E-C073-485A-93AF-DA49255011F3}">
      <dgm:prSet/>
      <dgm:spPr/>
      <dgm:t>
        <a:bodyPr/>
        <a:lstStyle/>
        <a:p>
          <a:pPr algn="ctr"/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7A9B606-5582-4331-A171-A6F4FEC33932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ctr"/>
          <a:endParaRPr lang="en-US" b="1">
            <a:solidFill>
              <a:schemeClr val="tx1">
                <a:lumMod val="7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DF0B54-9C1B-448A-AB5F-5E0E3DC77CAF}" type="parTrans" cxnId="{A5B6C7E9-0D9B-45F1-8148-62BA281370D1}">
      <dgm:prSet/>
      <dgm:spPr/>
      <dgm:t>
        <a:bodyPr/>
        <a:lstStyle/>
        <a:p>
          <a:pPr algn="ctr"/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35C62C6-5E55-4E67-8A0A-7C640FE43DE2}" type="sibTrans" cxnId="{A5B6C7E9-0D9B-45F1-8148-62BA281370D1}">
      <dgm:prSet/>
      <dgm:spPr/>
      <dgm:t>
        <a:bodyPr/>
        <a:lstStyle/>
        <a:p>
          <a:pPr algn="ctr"/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6763D4D-476A-49B5-82E3-6945855AC34D}">
      <dgm:prSet phldrT="[Text]"/>
      <dgm:spPr>
        <a:solidFill>
          <a:schemeClr val="bg1">
            <a:lumMod val="85000"/>
          </a:schemeClr>
        </a:solidFill>
      </dgm:spPr>
      <dgm:t>
        <a:bodyPr/>
        <a:lstStyle/>
        <a:p>
          <a:pPr algn="ctr"/>
          <a:endParaRPr lang="en-US" b="1">
            <a:solidFill>
              <a:schemeClr val="tx1">
                <a:lumMod val="7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F87040D-7233-4BDD-9ADB-0318143BFC0E}" type="parTrans" cxnId="{3AB8D020-12AD-4E51-9F3E-3B62575B959F}">
      <dgm:prSet/>
      <dgm:spPr/>
      <dgm:t>
        <a:bodyPr/>
        <a:lstStyle/>
        <a:p>
          <a:pPr algn="ctr"/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37E31EF-402E-4014-97DB-0D6363DD1633}" type="sibTrans" cxnId="{3AB8D020-12AD-4E51-9F3E-3B62575B959F}">
      <dgm:prSet/>
      <dgm:spPr/>
      <dgm:t>
        <a:bodyPr/>
        <a:lstStyle/>
        <a:p>
          <a:pPr algn="ctr"/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1E792A-569C-4A66-9822-83D1A3ED9339}">
      <dgm:prSet custT="1"/>
      <dgm:spPr>
        <a:solidFill>
          <a:schemeClr val="bg1">
            <a:lumMod val="85000"/>
            <a:alpha val="50980"/>
          </a:schemeClr>
        </a:solidFill>
      </dgm:spPr>
      <dgm:t>
        <a:bodyPr/>
        <a:lstStyle/>
        <a:p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Sup. Hiérarchique </a:t>
          </a:r>
          <a:r>
            <a:rPr lang="fr-FR" sz="1200" b="0" i="0" u="none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Team Leader - Product</a:t>
          </a:r>
          <a:endParaRPr lang="en-US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558905-2F8A-4FE1-8C21-56EE0E1CC52A}" type="parTrans" cxnId="{F63CE579-1990-4254-B9A0-BBC0DCE7F632}">
      <dgm:prSet/>
      <dgm:spPr/>
      <dgm:t>
        <a:bodyPr/>
        <a:lstStyle/>
        <a:p>
          <a:pPr algn="ctr"/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65086B2-0CC4-44A1-91F5-4670018489D8}" type="sibTrans" cxnId="{F63CE579-1990-4254-B9A0-BBC0DCE7F632}">
      <dgm:prSet/>
      <dgm:spPr/>
      <dgm:t>
        <a:bodyPr/>
        <a:lstStyle/>
        <a:p>
          <a:pPr algn="ctr"/>
          <a:endParaRPr lang="en-US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584FC53-4E47-4DCD-9C3C-6C1154379831}" type="pres">
      <dgm:prSet presAssocID="{6148BB5F-5CA0-48AD-8AA5-EB45458ECA9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B61A1BD-61D4-473E-B0A5-197D407F4DC9}" type="pres">
      <dgm:prSet presAssocID="{DC1E792A-569C-4A66-9822-83D1A3ED9339}" presName="hierRoot1" presStyleCnt="0">
        <dgm:presLayoutVars>
          <dgm:hierBranch val="init"/>
        </dgm:presLayoutVars>
      </dgm:prSet>
      <dgm:spPr/>
    </dgm:pt>
    <dgm:pt modelId="{D4C6A424-D564-4DD4-AB3C-16D3B230446D}" type="pres">
      <dgm:prSet presAssocID="{DC1E792A-569C-4A66-9822-83D1A3ED9339}" presName="rootComposite1" presStyleCnt="0"/>
      <dgm:spPr/>
    </dgm:pt>
    <dgm:pt modelId="{1C1E6E92-5324-417F-A824-F4C1D0C6564E}" type="pres">
      <dgm:prSet presAssocID="{DC1E792A-569C-4A66-9822-83D1A3ED9339}" presName="rootText1" presStyleLbl="node0" presStyleIdx="0" presStyleCnt="1" custScaleX="207173" custScaleY="81227" custLinFactNeighborX="3879" custLinFactNeighborY="-85415">
        <dgm:presLayoutVars>
          <dgm:chPref val="3"/>
        </dgm:presLayoutVars>
      </dgm:prSet>
      <dgm:spPr/>
    </dgm:pt>
    <dgm:pt modelId="{CA4E20F2-B219-45FF-8A4E-BC7A4C914E93}" type="pres">
      <dgm:prSet presAssocID="{DC1E792A-569C-4A66-9822-83D1A3ED9339}" presName="rootConnector1" presStyleLbl="node1" presStyleIdx="0" presStyleCnt="0"/>
      <dgm:spPr/>
    </dgm:pt>
    <dgm:pt modelId="{A39C0F89-1B5A-4741-B090-B333C4D2F22D}" type="pres">
      <dgm:prSet presAssocID="{DC1E792A-569C-4A66-9822-83D1A3ED9339}" presName="hierChild2" presStyleCnt="0"/>
      <dgm:spPr/>
    </dgm:pt>
    <dgm:pt modelId="{45CB5466-2023-4661-9DBD-C09D5402EE28}" type="pres">
      <dgm:prSet presAssocID="{01F10510-A549-4F7E-AEC6-AF29CCFD69CF}" presName="Name37" presStyleLbl="parChTrans1D2" presStyleIdx="0" presStyleCnt="1"/>
      <dgm:spPr/>
    </dgm:pt>
    <dgm:pt modelId="{AB4F8E98-A608-481D-95B2-F41929B287C4}" type="pres">
      <dgm:prSet presAssocID="{D1B3F5FE-DB3A-43DC-A65E-6253F285CA68}" presName="hierRoot2" presStyleCnt="0">
        <dgm:presLayoutVars>
          <dgm:hierBranch/>
        </dgm:presLayoutVars>
      </dgm:prSet>
      <dgm:spPr/>
    </dgm:pt>
    <dgm:pt modelId="{A7A8A0D4-B7A9-48B2-9242-8006827452B7}" type="pres">
      <dgm:prSet presAssocID="{D1B3F5FE-DB3A-43DC-A65E-6253F285CA68}" presName="rootComposite" presStyleCnt="0"/>
      <dgm:spPr/>
    </dgm:pt>
    <dgm:pt modelId="{B21F8F21-5321-4D6F-957C-D1983E65DB4A}" type="pres">
      <dgm:prSet presAssocID="{D1B3F5FE-DB3A-43DC-A65E-6253F285CA68}" presName="rootText" presStyleLbl="node2" presStyleIdx="0" presStyleCnt="1" custScaleX="194454" custScaleY="97318" custLinFactNeighborX="-3533" custLinFactNeighborY="-14764">
        <dgm:presLayoutVars>
          <dgm:chPref val="3"/>
        </dgm:presLayoutVars>
      </dgm:prSet>
      <dgm:spPr/>
    </dgm:pt>
    <dgm:pt modelId="{4AB8488A-7E92-4F7F-8488-F95D8C41BCDF}" type="pres">
      <dgm:prSet presAssocID="{D1B3F5FE-DB3A-43DC-A65E-6253F285CA68}" presName="rootConnector" presStyleLbl="node2" presStyleIdx="0" presStyleCnt="1"/>
      <dgm:spPr/>
    </dgm:pt>
    <dgm:pt modelId="{EFB973C0-56BF-41CF-98CF-7470843F8DCC}" type="pres">
      <dgm:prSet presAssocID="{D1B3F5FE-DB3A-43DC-A65E-6253F285CA68}" presName="hierChild4" presStyleCnt="0"/>
      <dgm:spPr/>
    </dgm:pt>
    <dgm:pt modelId="{A2CA07F3-82D6-4F89-B24F-77DE96CEA992}" type="pres">
      <dgm:prSet presAssocID="{C5DF0B54-9C1B-448A-AB5F-5E0E3DC77CAF}" presName="Name35" presStyleLbl="parChTrans1D3" presStyleIdx="0" presStyleCnt="2"/>
      <dgm:spPr/>
    </dgm:pt>
    <dgm:pt modelId="{7539F79D-5610-4B6D-874D-93D8D14CF9F6}" type="pres">
      <dgm:prSet presAssocID="{47A9B606-5582-4331-A171-A6F4FEC33932}" presName="hierRoot2" presStyleCnt="0">
        <dgm:presLayoutVars>
          <dgm:hierBranch/>
        </dgm:presLayoutVars>
      </dgm:prSet>
      <dgm:spPr/>
    </dgm:pt>
    <dgm:pt modelId="{EB24B142-50E9-4492-A832-4A0DEE605C19}" type="pres">
      <dgm:prSet presAssocID="{47A9B606-5582-4331-A171-A6F4FEC33932}" presName="rootComposite" presStyleCnt="0"/>
      <dgm:spPr/>
    </dgm:pt>
    <dgm:pt modelId="{E5721A4C-0E15-45C0-934A-06BE129439F3}" type="pres">
      <dgm:prSet presAssocID="{47A9B606-5582-4331-A171-A6F4FEC33932}" presName="rootText" presStyleLbl="node3" presStyleIdx="0" presStyleCnt="2" custScaleX="121411" custScaleY="52737">
        <dgm:presLayoutVars>
          <dgm:chPref val="3"/>
        </dgm:presLayoutVars>
      </dgm:prSet>
      <dgm:spPr/>
    </dgm:pt>
    <dgm:pt modelId="{309D79A5-89F5-4CBA-AFB4-0764DF0D4DC9}" type="pres">
      <dgm:prSet presAssocID="{47A9B606-5582-4331-A171-A6F4FEC33932}" presName="rootConnector" presStyleLbl="node3" presStyleIdx="0" presStyleCnt="2"/>
      <dgm:spPr/>
    </dgm:pt>
    <dgm:pt modelId="{60276F94-A066-45B7-985A-76D9C0A6027B}" type="pres">
      <dgm:prSet presAssocID="{47A9B606-5582-4331-A171-A6F4FEC33932}" presName="hierChild4" presStyleCnt="0"/>
      <dgm:spPr/>
    </dgm:pt>
    <dgm:pt modelId="{73FA1B95-8E7B-4601-B73F-95CB223E9468}" type="pres">
      <dgm:prSet presAssocID="{47A9B606-5582-4331-A171-A6F4FEC33932}" presName="hierChild5" presStyleCnt="0"/>
      <dgm:spPr/>
    </dgm:pt>
    <dgm:pt modelId="{14C72192-24AB-4868-AE11-B4B8ECCA049D}" type="pres">
      <dgm:prSet presAssocID="{8F87040D-7233-4BDD-9ADB-0318143BFC0E}" presName="Name35" presStyleLbl="parChTrans1D3" presStyleIdx="1" presStyleCnt="2"/>
      <dgm:spPr/>
    </dgm:pt>
    <dgm:pt modelId="{639879BE-E93C-4D0F-8071-581F6CBC28FE}" type="pres">
      <dgm:prSet presAssocID="{C6763D4D-476A-49B5-82E3-6945855AC34D}" presName="hierRoot2" presStyleCnt="0">
        <dgm:presLayoutVars>
          <dgm:hierBranch val="init"/>
        </dgm:presLayoutVars>
      </dgm:prSet>
      <dgm:spPr/>
    </dgm:pt>
    <dgm:pt modelId="{8BB664A6-E476-4821-AB74-9940FC6CEAD8}" type="pres">
      <dgm:prSet presAssocID="{C6763D4D-476A-49B5-82E3-6945855AC34D}" presName="rootComposite" presStyleCnt="0"/>
      <dgm:spPr/>
    </dgm:pt>
    <dgm:pt modelId="{215ECD7B-F3DC-432D-98B4-1FC15648FB9C}" type="pres">
      <dgm:prSet presAssocID="{C6763D4D-476A-49B5-82E3-6945855AC34D}" presName="rootText" presStyleLbl="node3" presStyleIdx="1" presStyleCnt="2" custScaleX="127326" custScaleY="53994">
        <dgm:presLayoutVars>
          <dgm:chPref val="3"/>
        </dgm:presLayoutVars>
      </dgm:prSet>
      <dgm:spPr/>
    </dgm:pt>
    <dgm:pt modelId="{7D5A32A5-C3F7-4F70-92D9-BAEBD3FA1A08}" type="pres">
      <dgm:prSet presAssocID="{C6763D4D-476A-49B5-82E3-6945855AC34D}" presName="rootConnector" presStyleLbl="node3" presStyleIdx="1" presStyleCnt="2"/>
      <dgm:spPr/>
    </dgm:pt>
    <dgm:pt modelId="{D1C9532D-8D85-40BE-9548-5415E492D65B}" type="pres">
      <dgm:prSet presAssocID="{C6763D4D-476A-49B5-82E3-6945855AC34D}" presName="hierChild4" presStyleCnt="0"/>
      <dgm:spPr/>
    </dgm:pt>
    <dgm:pt modelId="{F70F47E6-BE68-4265-8F97-15BA970A4C95}" type="pres">
      <dgm:prSet presAssocID="{C6763D4D-476A-49B5-82E3-6945855AC34D}" presName="hierChild5" presStyleCnt="0"/>
      <dgm:spPr/>
    </dgm:pt>
    <dgm:pt modelId="{15E75767-CF4D-43E5-9497-5CEDB5F55DAB}" type="pres">
      <dgm:prSet presAssocID="{D1B3F5FE-DB3A-43DC-A65E-6253F285CA68}" presName="hierChild5" presStyleCnt="0"/>
      <dgm:spPr/>
    </dgm:pt>
    <dgm:pt modelId="{8B0A8579-6904-4BDC-8D90-0D4E91C81C87}" type="pres">
      <dgm:prSet presAssocID="{DC1E792A-569C-4A66-9822-83D1A3ED9339}" presName="hierChild3" presStyleCnt="0"/>
      <dgm:spPr/>
    </dgm:pt>
  </dgm:ptLst>
  <dgm:cxnLst>
    <dgm:cxn modelId="{6D689800-8FB2-4FAB-86DA-88129D2FF380}" type="presOf" srcId="{8F87040D-7233-4BDD-9ADB-0318143BFC0E}" destId="{14C72192-24AB-4868-AE11-B4B8ECCA049D}" srcOrd="0" destOrd="0" presId="urn:microsoft.com/office/officeart/2005/8/layout/orgChart1"/>
    <dgm:cxn modelId="{3AB8D020-12AD-4E51-9F3E-3B62575B959F}" srcId="{D1B3F5FE-DB3A-43DC-A65E-6253F285CA68}" destId="{C6763D4D-476A-49B5-82E3-6945855AC34D}" srcOrd="1" destOrd="0" parTransId="{8F87040D-7233-4BDD-9ADB-0318143BFC0E}" sibTransId="{837E31EF-402E-4014-97DB-0D6363DD1633}"/>
    <dgm:cxn modelId="{0DEF4F5D-40B1-401F-8B53-77F6ECD1E063}" type="presOf" srcId="{47A9B606-5582-4331-A171-A6F4FEC33932}" destId="{E5721A4C-0E15-45C0-934A-06BE129439F3}" srcOrd="0" destOrd="0" presId="urn:microsoft.com/office/officeart/2005/8/layout/orgChart1"/>
    <dgm:cxn modelId="{47A55643-F50E-4337-83C6-720FDE5F6D97}" type="presOf" srcId="{C6763D4D-476A-49B5-82E3-6945855AC34D}" destId="{7D5A32A5-C3F7-4F70-92D9-BAEBD3FA1A08}" srcOrd="1" destOrd="0" presId="urn:microsoft.com/office/officeart/2005/8/layout/orgChart1"/>
    <dgm:cxn modelId="{BF75244A-1F0A-4B20-9FB9-060C5607234B}" type="presOf" srcId="{C5DF0B54-9C1B-448A-AB5F-5E0E3DC77CAF}" destId="{A2CA07F3-82D6-4F89-B24F-77DE96CEA992}" srcOrd="0" destOrd="0" presId="urn:microsoft.com/office/officeart/2005/8/layout/orgChart1"/>
    <dgm:cxn modelId="{DB313F50-65D1-42AA-9085-FCBCFC82797F}" type="presOf" srcId="{47A9B606-5582-4331-A171-A6F4FEC33932}" destId="{309D79A5-89F5-4CBA-AFB4-0764DF0D4DC9}" srcOrd="1" destOrd="0" presId="urn:microsoft.com/office/officeart/2005/8/layout/orgChart1"/>
    <dgm:cxn modelId="{97397D72-7164-45FA-BB23-F7ACCF724488}" type="presOf" srcId="{D1B3F5FE-DB3A-43DC-A65E-6253F285CA68}" destId="{B21F8F21-5321-4D6F-957C-D1983E65DB4A}" srcOrd="0" destOrd="0" presId="urn:microsoft.com/office/officeart/2005/8/layout/orgChart1"/>
    <dgm:cxn modelId="{F63CE579-1990-4254-B9A0-BBC0DCE7F632}" srcId="{6148BB5F-5CA0-48AD-8AA5-EB45458ECA9B}" destId="{DC1E792A-569C-4A66-9822-83D1A3ED9339}" srcOrd="0" destOrd="0" parTransId="{8B558905-2F8A-4FE1-8C21-56EE0E1CC52A}" sibTransId="{765086B2-0CC4-44A1-91F5-4670018489D8}"/>
    <dgm:cxn modelId="{9A30568D-8344-4064-91F2-16A392ECAF07}" type="presOf" srcId="{C6763D4D-476A-49B5-82E3-6945855AC34D}" destId="{215ECD7B-F3DC-432D-98B4-1FC15648FB9C}" srcOrd="0" destOrd="0" presId="urn:microsoft.com/office/officeart/2005/8/layout/orgChart1"/>
    <dgm:cxn modelId="{D77DE38E-C073-485A-93AF-DA49255011F3}" srcId="{DC1E792A-569C-4A66-9822-83D1A3ED9339}" destId="{D1B3F5FE-DB3A-43DC-A65E-6253F285CA68}" srcOrd="0" destOrd="0" parTransId="{01F10510-A549-4F7E-AEC6-AF29CCFD69CF}" sibTransId="{10A66EC0-4EEA-472F-B952-9D27A3A3AF14}"/>
    <dgm:cxn modelId="{F2F96BAF-B535-4792-9E02-1824D1B3C85F}" type="presOf" srcId="{DC1E792A-569C-4A66-9822-83D1A3ED9339}" destId="{1C1E6E92-5324-417F-A824-F4C1D0C6564E}" srcOrd="0" destOrd="0" presId="urn:microsoft.com/office/officeart/2005/8/layout/orgChart1"/>
    <dgm:cxn modelId="{0AAD75B4-EB06-4781-91DE-581AB708DAAA}" type="presOf" srcId="{01F10510-A549-4F7E-AEC6-AF29CCFD69CF}" destId="{45CB5466-2023-4661-9DBD-C09D5402EE28}" srcOrd="0" destOrd="0" presId="urn:microsoft.com/office/officeart/2005/8/layout/orgChart1"/>
    <dgm:cxn modelId="{D188EDBF-D6B6-469A-9D5E-471051D3A8E7}" type="presOf" srcId="{6148BB5F-5CA0-48AD-8AA5-EB45458ECA9B}" destId="{D584FC53-4E47-4DCD-9C3C-6C1154379831}" srcOrd="0" destOrd="0" presId="urn:microsoft.com/office/officeart/2005/8/layout/orgChart1"/>
    <dgm:cxn modelId="{AEBB47C1-3F53-4222-A336-09256CF2DFF0}" type="presOf" srcId="{DC1E792A-569C-4A66-9822-83D1A3ED9339}" destId="{CA4E20F2-B219-45FF-8A4E-BC7A4C914E93}" srcOrd="1" destOrd="0" presId="urn:microsoft.com/office/officeart/2005/8/layout/orgChart1"/>
    <dgm:cxn modelId="{A5B6C7E9-0D9B-45F1-8148-62BA281370D1}" srcId="{D1B3F5FE-DB3A-43DC-A65E-6253F285CA68}" destId="{47A9B606-5582-4331-A171-A6F4FEC33932}" srcOrd="0" destOrd="0" parTransId="{C5DF0B54-9C1B-448A-AB5F-5E0E3DC77CAF}" sibTransId="{435C62C6-5E55-4E67-8A0A-7C640FE43DE2}"/>
    <dgm:cxn modelId="{DBF4D5EF-CC3D-460F-8505-351CF7715629}" type="presOf" srcId="{D1B3F5FE-DB3A-43DC-A65E-6253F285CA68}" destId="{4AB8488A-7E92-4F7F-8488-F95D8C41BCDF}" srcOrd="1" destOrd="0" presId="urn:microsoft.com/office/officeart/2005/8/layout/orgChart1"/>
    <dgm:cxn modelId="{A3526214-6BC2-4C4C-95A6-E370C7A3D786}" type="presParOf" srcId="{D584FC53-4E47-4DCD-9C3C-6C1154379831}" destId="{DB61A1BD-61D4-473E-B0A5-197D407F4DC9}" srcOrd="0" destOrd="0" presId="urn:microsoft.com/office/officeart/2005/8/layout/orgChart1"/>
    <dgm:cxn modelId="{54F8D190-DD26-4BF6-9AD1-188D1DE23EFE}" type="presParOf" srcId="{DB61A1BD-61D4-473E-B0A5-197D407F4DC9}" destId="{D4C6A424-D564-4DD4-AB3C-16D3B230446D}" srcOrd="0" destOrd="0" presId="urn:microsoft.com/office/officeart/2005/8/layout/orgChart1"/>
    <dgm:cxn modelId="{D25C8569-3A7B-45C9-94BF-EC183B146718}" type="presParOf" srcId="{D4C6A424-D564-4DD4-AB3C-16D3B230446D}" destId="{1C1E6E92-5324-417F-A824-F4C1D0C6564E}" srcOrd="0" destOrd="0" presId="urn:microsoft.com/office/officeart/2005/8/layout/orgChart1"/>
    <dgm:cxn modelId="{7C034C0D-28DE-45B9-96E3-5AFC0D36E44F}" type="presParOf" srcId="{D4C6A424-D564-4DD4-AB3C-16D3B230446D}" destId="{CA4E20F2-B219-45FF-8A4E-BC7A4C914E93}" srcOrd="1" destOrd="0" presId="urn:microsoft.com/office/officeart/2005/8/layout/orgChart1"/>
    <dgm:cxn modelId="{4E13DB2D-596F-4F88-97FB-859BDF7286DE}" type="presParOf" srcId="{DB61A1BD-61D4-473E-B0A5-197D407F4DC9}" destId="{A39C0F89-1B5A-4741-B090-B333C4D2F22D}" srcOrd="1" destOrd="0" presId="urn:microsoft.com/office/officeart/2005/8/layout/orgChart1"/>
    <dgm:cxn modelId="{E4D40CBF-9C47-4333-AD92-1C4D9A02E25E}" type="presParOf" srcId="{A39C0F89-1B5A-4741-B090-B333C4D2F22D}" destId="{45CB5466-2023-4661-9DBD-C09D5402EE28}" srcOrd="0" destOrd="0" presId="urn:microsoft.com/office/officeart/2005/8/layout/orgChart1"/>
    <dgm:cxn modelId="{8F951400-8AE4-4E3B-8881-0CE492418A08}" type="presParOf" srcId="{A39C0F89-1B5A-4741-B090-B333C4D2F22D}" destId="{AB4F8E98-A608-481D-95B2-F41929B287C4}" srcOrd="1" destOrd="0" presId="urn:microsoft.com/office/officeart/2005/8/layout/orgChart1"/>
    <dgm:cxn modelId="{C731C55B-8909-445C-9018-F5BDD7A98239}" type="presParOf" srcId="{AB4F8E98-A608-481D-95B2-F41929B287C4}" destId="{A7A8A0D4-B7A9-48B2-9242-8006827452B7}" srcOrd="0" destOrd="0" presId="urn:microsoft.com/office/officeart/2005/8/layout/orgChart1"/>
    <dgm:cxn modelId="{C149D0DA-58DF-4F86-9220-94AA69B54E9E}" type="presParOf" srcId="{A7A8A0D4-B7A9-48B2-9242-8006827452B7}" destId="{B21F8F21-5321-4D6F-957C-D1983E65DB4A}" srcOrd="0" destOrd="0" presId="urn:microsoft.com/office/officeart/2005/8/layout/orgChart1"/>
    <dgm:cxn modelId="{84844AD8-05DC-4E2F-8275-24BB8247A30A}" type="presParOf" srcId="{A7A8A0D4-B7A9-48B2-9242-8006827452B7}" destId="{4AB8488A-7E92-4F7F-8488-F95D8C41BCDF}" srcOrd="1" destOrd="0" presId="urn:microsoft.com/office/officeart/2005/8/layout/orgChart1"/>
    <dgm:cxn modelId="{B0D4403D-5F11-4061-B339-3AF5EE52EFDC}" type="presParOf" srcId="{AB4F8E98-A608-481D-95B2-F41929B287C4}" destId="{EFB973C0-56BF-41CF-98CF-7470843F8DCC}" srcOrd="1" destOrd="0" presId="urn:microsoft.com/office/officeart/2005/8/layout/orgChart1"/>
    <dgm:cxn modelId="{092A9403-4733-438C-9561-6A75C3A46608}" type="presParOf" srcId="{EFB973C0-56BF-41CF-98CF-7470843F8DCC}" destId="{A2CA07F3-82D6-4F89-B24F-77DE96CEA992}" srcOrd="0" destOrd="0" presId="urn:microsoft.com/office/officeart/2005/8/layout/orgChart1"/>
    <dgm:cxn modelId="{687537B8-DBFA-48DD-AB1A-D5ED850B1698}" type="presParOf" srcId="{EFB973C0-56BF-41CF-98CF-7470843F8DCC}" destId="{7539F79D-5610-4B6D-874D-93D8D14CF9F6}" srcOrd="1" destOrd="0" presId="urn:microsoft.com/office/officeart/2005/8/layout/orgChart1"/>
    <dgm:cxn modelId="{8BC2E861-6164-4A6B-95EE-33E630DC4F47}" type="presParOf" srcId="{7539F79D-5610-4B6D-874D-93D8D14CF9F6}" destId="{EB24B142-50E9-4492-A832-4A0DEE605C19}" srcOrd="0" destOrd="0" presId="urn:microsoft.com/office/officeart/2005/8/layout/orgChart1"/>
    <dgm:cxn modelId="{D0606567-5CCF-45D3-8304-93D23514D009}" type="presParOf" srcId="{EB24B142-50E9-4492-A832-4A0DEE605C19}" destId="{E5721A4C-0E15-45C0-934A-06BE129439F3}" srcOrd="0" destOrd="0" presId="urn:microsoft.com/office/officeart/2005/8/layout/orgChart1"/>
    <dgm:cxn modelId="{CE2136F6-7183-4120-932C-2329F6020688}" type="presParOf" srcId="{EB24B142-50E9-4492-A832-4A0DEE605C19}" destId="{309D79A5-89F5-4CBA-AFB4-0764DF0D4DC9}" srcOrd="1" destOrd="0" presId="urn:microsoft.com/office/officeart/2005/8/layout/orgChart1"/>
    <dgm:cxn modelId="{5EA3C70D-F07B-4D5D-B733-CD9C6FC1C9C0}" type="presParOf" srcId="{7539F79D-5610-4B6D-874D-93D8D14CF9F6}" destId="{60276F94-A066-45B7-985A-76D9C0A6027B}" srcOrd="1" destOrd="0" presId="urn:microsoft.com/office/officeart/2005/8/layout/orgChart1"/>
    <dgm:cxn modelId="{9ED001D5-E393-4CC6-9D63-9B7AE8A56A2D}" type="presParOf" srcId="{7539F79D-5610-4B6D-874D-93D8D14CF9F6}" destId="{73FA1B95-8E7B-4601-B73F-95CB223E9468}" srcOrd="2" destOrd="0" presId="urn:microsoft.com/office/officeart/2005/8/layout/orgChart1"/>
    <dgm:cxn modelId="{CA1DB027-7636-4431-8C73-5E67F97FFB56}" type="presParOf" srcId="{EFB973C0-56BF-41CF-98CF-7470843F8DCC}" destId="{14C72192-24AB-4868-AE11-B4B8ECCA049D}" srcOrd="2" destOrd="0" presId="urn:microsoft.com/office/officeart/2005/8/layout/orgChart1"/>
    <dgm:cxn modelId="{71BADE91-C3CB-49C7-A01B-4F8428C7F776}" type="presParOf" srcId="{EFB973C0-56BF-41CF-98CF-7470843F8DCC}" destId="{639879BE-E93C-4D0F-8071-581F6CBC28FE}" srcOrd="3" destOrd="0" presId="urn:microsoft.com/office/officeart/2005/8/layout/orgChart1"/>
    <dgm:cxn modelId="{9E354C16-5CA8-41F9-BBE2-51318531B216}" type="presParOf" srcId="{639879BE-E93C-4D0F-8071-581F6CBC28FE}" destId="{8BB664A6-E476-4821-AB74-9940FC6CEAD8}" srcOrd="0" destOrd="0" presId="urn:microsoft.com/office/officeart/2005/8/layout/orgChart1"/>
    <dgm:cxn modelId="{E1E2EC13-1E50-4544-B632-FDB1A63D2679}" type="presParOf" srcId="{8BB664A6-E476-4821-AB74-9940FC6CEAD8}" destId="{215ECD7B-F3DC-432D-98B4-1FC15648FB9C}" srcOrd="0" destOrd="0" presId="urn:microsoft.com/office/officeart/2005/8/layout/orgChart1"/>
    <dgm:cxn modelId="{F375666E-2581-4B1E-BD99-D9BFFA3F69D2}" type="presParOf" srcId="{8BB664A6-E476-4821-AB74-9940FC6CEAD8}" destId="{7D5A32A5-C3F7-4F70-92D9-BAEBD3FA1A08}" srcOrd="1" destOrd="0" presId="urn:microsoft.com/office/officeart/2005/8/layout/orgChart1"/>
    <dgm:cxn modelId="{4CD09678-6166-43B3-A3A3-4A18DC721350}" type="presParOf" srcId="{639879BE-E93C-4D0F-8071-581F6CBC28FE}" destId="{D1C9532D-8D85-40BE-9548-5415E492D65B}" srcOrd="1" destOrd="0" presId="urn:microsoft.com/office/officeart/2005/8/layout/orgChart1"/>
    <dgm:cxn modelId="{2C6007EE-51BA-473F-9FDC-EEDE93098852}" type="presParOf" srcId="{639879BE-E93C-4D0F-8071-581F6CBC28FE}" destId="{F70F47E6-BE68-4265-8F97-15BA970A4C95}" srcOrd="2" destOrd="0" presId="urn:microsoft.com/office/officeart/2005/8/layout/orgChart1"/>
    <dgm:cxn modelId="{4CF392A0-D721-44D8-A767-66DC8A32235E}" type="presParOf" srcId="{AB4F8E98-A608-481D-95B2-F41929B287C4}" destId="{15E75767-CF4D-43E5-9497-5CEDB5F55DAB}" srcOrd="2" destOrd="0" presId="urn:microsoft.com/office/officeart/2005/8/layout/orgChart1"/>
    <dgm:cxn modelId="{39EC31C0-3780-4CC2-8AC1-2BFA9E40970C}" type="presParOf" srcId="{DB61A1BD-61D4-473E-B0A5-197D407F4DC9}" destId="{8B0A8579-6904-4BDC-8D90-0D4E91C81C87}" srcOrd="2" destOrd="0" presId="urn:microsoft.com/office/officeart/2005/8/layout/orgChart1"/>
  </dgm:cxnLst>
  <dgm:bg/>
  <dgm:whole>
    <a:ln w="12700"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C72192-24AB-4868-AE11-B4B8ECCA049D}">
      <dsp:nvSpPr>
        <dsp:cNvPr id="0" name=""/>
        <dsp:cNvSpPr/>
      </dsp:nvSpPr>
      <dsp:spPr>
        <a:xfrm>
          <a:off x="1247575" y="1344691"/>
          <a:ext cx="709464" cy="269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46"/>
              </a:lnTo>
              <a:lnTo>
                <a:pt x="709464" y="169746"/>
              </a:lnTo>
              <a:lnTo>
                <a:pt x="709464" y="2694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A07F3-82D6-4F89-B24F-77DE96CEA992}">
      <dsp:nvSpPr>
        <dsp:cNvPr id="0" name=""/>
        <dsp:cNvSpPr/>
      </dsp:nvSpPr>
      <dsp:spPr>
        <a:xfrm>
          <a:off x="577111" y="1344691"/>
          <a:ext cx="670463" cy="269419"/>
        </a:xfrm>
        <a:custGeom>
          <a:avLst/>
          <a:gdLst/>
          <a:ahLst/>
          <a:cxnLst/>
          <a:rect l="0" t="0" r="0" b="0"/>
          <a:pathLst>
            <a:path>
              <a:moveTo>
                <a:pt x="670463" y="0"/>
              </a:moveTo>
              <a:lnTo>
                <a:pt x="670463" y="169746"/>
              </a:lnTo>
              <a:lnTo>
                <a:pt x="0" y="169746"/>
              </a:lnTo>
              <a:lnTo>
                <a:pt x="0" y="2694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B5466-2023-4661-9DBD-C09D5402EE28}">
      <dsp:nvSpPr>
        <dsp:cNvPr id="0" name=""/>
        <dsp:cNvSpPr/>
      </dsp:nvSpPr>
      <dsp:spPr>
        <a:xfrm>
          <a:off x="1201855" y="385528"/>
          <a:ext cx="91440" cy="497262"/>
        </a:xfrm>
        <a:custGeom>
          <a:avLst/>
          <a:gdLst/>
          <a:ahLst/>
          <a:cxnLst/>
          <a:rect l="0" t="0" r="0" b="0"/>
          <a:pathLst>
            <a:path>
              <a:moveTo>
                <a:pt x="116079" y="0"/>
              </a:moveTo>
              <a:lnTo>
                <a:pt x="116079" y="397589"/>
              </a:lnTo>
              <a:lnTo>
                <a:pt x="45720" y="397589"/>
              </a:lnTo>
              <a:lnTo>
                <a:pt x="45720" y="4972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E6E92-5324-417F-A824-F4C1D0C6564E}">
      <dsp:nvSpPr>
        <dsp:cNvPr id="0" name=""/>
        <dsp:cNvSpPr/>
      </dsp:nvSpPr>
      <dsp:spPr>
        <a:xfrm>
          <a:off x="334627" y="0"/>
          <a:ext cx="1966614" cy="385528"/>
        </a:xfrm>
        <a:prstGeom prst="rect">
          <a:avLst/>
        </a:prstGeom>
        <a:solidFill>
          <a:schemeClr val="bg1">
            <a:lumMod val="85000"/>
            <a:alpha val="5098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  <a:latin typeface="Arial" panose="020B0604020202020204" pitchFamily="34" charset="0"/>
              <a:cs typeface="Arial" panose="020B0604020202020204" pitchFamily="34" charset="0"/>
            </a:rPr>
            <a:t>Sup. Hiérarchique </a:t>
          </a:r>
          <a:r>
            <a:rPr lang="fr-FR" sz="1200" b="0" i="0" u="none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Team Leader - Product</a:t>
          </a:r>
          <a:endParaRPr lang="en-US" sz="12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34627" y="0"/>
        <a:ext cx="1966614" cy="385528"/>
      </dsp:txXfrm>
    </dsp:sp>
    <dsp:sp modelId="{B21F8F21-5321-4D6F-957C-D1983E65DB4A}">
      <dsp:nvSpPr>
        <dsp:cNvPr id="0" name=""/>
        <dsp:cNvSpPr/>
      </dsp:nvSpPr>
      <dsp:spPr>
        <a:xfrm>
          <a:off x="324636" y="882790"/>
          <a:ext cx="1845877" cy="461901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25400" cap="flat" cmpd="sng" algn="ctr">
          <a:solidFill>
            <a:srgbClr val="000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Product Planner</a:t>
          </a:r>
          <a:endParaRPr lang="en-US" sz="1200" b="1" kern="1200">
            <a:solidFill>
              <a:schemeClr val="tx1"/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324636" y="882790"/>
        <a:ext cx="1845877" cy="461901"/>
      </dsp:txXfrm>
    </dsp:sp>
    <dsp:sp modelId="{E5721A4C-0E15-45C0-934A-06BE129439F3}">
      <dsp:nvSpPr>
        <dsp:cNvPr id="0" name=""/>
        <dsp:cNvSpPr/>
      </dsp:nvSpPr>
      <dsp:spPr>
        <a:xfrm>
          <a:off x="857" y="1614111"/>
          <a:ext cx="1152508" cy="250306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b="1" kern="1200">
            <a:solidFill>
              <a:schemeClr val="tx1">
                <a:lumMod val="7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57" y="1614111"/>
        <a:ext cx="1152508" cy="250306"/>
      </dsp:txXfrm>
    </dsp:sp>
    <dsp:sp modelId="{215ECD7B-F3DC-432D-98B4-1FC15648FB9C}">
      <dsp:nvSpPr>
        <dsp:cNvPr id="0" name=""/>
        <dsp:cNvSpPr/>
      </dsp:nvSpPr>
      <dsp:spPr>
        <a:xfrm>
          <a:off x="1352710" y="1614111"/>
          <a:ext cx="1208657" cy="256272"/>
        </a:xfrm>
        <a:prstGeom prst="rect">
          <a:avLst/>
        </a:prstGeom>
        <a:solidFill>
          <a:schemeClr val="bg1">
            <a:lumMod val="8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700" b="1" kern="1200">
            <a:solidFill>
              <a:schemeClr val="tx1">
                <a:lumMod val="75000"/>
              </a:schemeClr>
            </a:solidFill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352710" y="1614111"/>
        <a:ext cx="1208657" cy="256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F7C7D64A964CB0965DD0310973BC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21B7FF-2972-487E-9948-69D63F1AD27E}"/>
      </w:docPartPr>
      <w:docPartBody>
        <w:p w:rsidR="002C0CBF" w:rsidRDefault="00390624" w:rsidP="00390624">
          <w:pPr>
            <w:pStyle w:val="75F7C7D64A964CB0965DD0310973BC82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54CAB3D225D495B9021C3A5468EFE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8B0618-6668-46A2-8E82-F4BFA9CDD224}"/>
      </w:docPartPr>
      <w:docPartBody>
        <w:p w:rsidR="002C0CBF" w:rsidRDefault="00390624" w:rsidP="00390624">
          <w:pPr>
            <w:pStyle w:val="C54CAB3D225D495B9021C3A5468EFEA2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E6D165FD8D8E4CA8B4D823D317ADC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38F0AE-C2B2-4002-B142-656402DA76A8}"/>
      </w:docPartPr>
      <w:docPartBody>
        <w:p w:rsidR="007E2F30" w:rsidRDefault="00645894" w:rsidP="00645894">
          <w:pPr>
            <w:pStyle w:val="E6D165FD8D8E4CA8B4D823D317ADC058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0A1D6E543F0144CC845865D8E375AC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BEC7C9-1EF9-4166-9956-75001604D7DB}"/>
      </w:docPartPr>
      <w:docPartBody>
        <w:p w:rsidR="007E2F30" w:rsidRDefault="00645894" w:rsidP="00645894">
          <w:pPr>
            <w:pStyle w:val="0A1D6E543F0144CC845865D8E375AC11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72A203FE92141F4BD9A56EAC6432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060FDB-643A-4FAF-B89D-EB6949316459}"/>
      </w:docPartPr>
      <w:docPartBody>
        <w:p w:rsidR="007E2F30" w:rsidRDefault="00645894" w:rsidP="00645894">
          <w:pPr>
            <w:pStyle w:val="272A203FE92141F4BD9A56EAC6432CC4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8F558DCA785B44CCBE5A33F79F024B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B605CE-B111-4FE5-956E-E6B67E5931A3}"/>
      </w:docPartPr>
      <w:docPartBody>
        <w:p w:rsidR="007E2F30" w:rsidRDefault="00645894" w:rsidP="00645894">
          <w:pPr>
            <w:pStyle w:val="8F558DCA785B44CCBE5A33F79F024BCE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1939ECC3E124C038972D4DEFFAB65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EF8AA0-7560-4227-9E5B-95A890567D5F}"/>
      </w:docPartPr>
      <w:docPartBody>
        <w:p w:rsidR="007E2F30" w:rsidRDefault="00645894" w:rsidP="00645894">
          <w:pPr>
            <w:pStyle w:val="21939ECC3E124C038972D4DEFFAB65BF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16163695648941BD9787CF7906F566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0B56BB-716B-4367-AA41-67F18611CD9E}"/>
      </w:docPartPr>
      <w:docPartBody>
        <w:p w:rsidR="007E2F30" w:rsidRDefault="00645894" w:rsidP="00645894">
          <w:pPr>
            <w:pStyle w:val="16163695648941BD9787CF7906F566D5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4F29BE90A10C41E28F3FB316F8A74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17E0853-7006-4E9F-9BC6-39EADCDCD754}"/>
      </w:docPartPr>
      <w:docPartBody>
        <w:p w:rsidR="007E2F30" w:rsidRDefault="00645894" w:rsidP="00645894">
          <w:pPr>
            <w:pStyle w:val="4F29BE90A10C41E28F3FB316F8A74EAB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F7446F80AEC4BB9BBB08CAA3EFF92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A6DD8-CA3D-4500-A39F-E9EFDF7F1D0A}"/>
      </w:docPartPr>
      <w:docPartBody>
        <w:p w:rsidR="007E2F30" w:rsidRDefault="00645894" w:rsidP="00645894">
          <w:pPr>
            <w:pStyle w:val="CF7446F80AEC4BB9BBB08CAA3EFF9252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0CDEA6EEA2D2498FA3DFD58209B32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A7662D-26C2-4591-AFD6-BB5DB33047C3}"/>
      </w:docPartPr>
      <w:docPartBody>
        <w:p w:rsidR="007E2F30" w:rsidRDefault="00645894" w:rsidP="00645894">
          <w:pPr>
            <w:pStyle w:val="0CDEA6EEA2D2498FA3DFD58209B32A5F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891A897661EC4CA6B272B2985060F8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C37D69-0178-4146-BBDD-043A71E93A85}"/>
      </w:docPartPr>
      <w:docPartBody>
        <w:p w:rsidR="007E2F30" w:rsidRDefault="00645894" w:rsidP="00645894">
          <w:pPr>
            <w:pStyle w:val="891A897661EC4CA6B272B2985060F86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C29D9EEFF184E4B9308BE562885C0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F4CAA7-47EA-4529-9BA1-5249542BEE9A}"/>
      </w:docPartPr>
      <w:docPartBody>
        <w:p w:rsidR="007E2F30" w:rsidRDefault="00645894" w:rsidP="00645894">
          <w:pPr>
            <w:pStyle w:val="2C29D9EEFF184E4B9308BE562885C037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8838D4EDC9C2422A83D6461EB934A3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17A7A1-2697-4877-A0CE-A1509C8386A5}"/>
      </w:docPartPr>
      <w:docPartBody>
        <w:p w:rsidR="007E2F30" w:rsidRDefault="00645894" w:rsidP="00645894">
          <w:pPr>
            <w:pStyle w:val="8838D4EDC9C2422A83D6461EB934A3DB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4419018A8E6843C88A1355B99095B8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3CC97-F0AE-4869-BBC5-A4A0A1B7A1D2}"/>
      </w:docPartPr>
      <w:docPartBody>
        <w:p w:rsidR="007E2F30" w:rsidRDefault="00645894" w:rsidP="00645894">
          <w:pPr>
            <w:pStyle w:val="4419018A8E6843C88A1355B99095B8B1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5C96C9092DDD45EF83A9713539DDED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96FC0E-62D1-490D-A5CF-653F469BCC2F}"/>
      </w:docPartPr>
      <w:docPartBody>
        <w:p w:rsidR="007E2F30" w:rsidRDefault="00645894" w:rsidP="00645894">
          <w:pPr>
            <w:pStyle w:val="5C96C9092DDD45EF83A9713539DDED50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4AED24B5407743D59DE5F7AC076371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2D269-9FF0-404B-80B8-83AFB5062A38}"/>
      </w:docPartPr>
      <w:docPartBody>
        <w:p w:rsidR="007E2F30" w:rsidRDefault="00645894" w:rsidP="00645894">
          <w:pPr>
            <w:pStyle w:val="4AED24B5407743D59DE5F7AC076371D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157734254CBD4059B4CAC13F0B0B39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DCF34A-E8C3-4B9A-8C6A-B8A3D0D08E05}"/>
      </w:docPartPr>
      <w:docPartBody>
        <w:p w:rsidR="007E2F30" w:rsidRDefault="00645894" w:rsidP="00645894">
          <w:pPr>
            <w:pStyle w:val="157734254CBD4059B4CAC13F0B0B39B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1DC46122A9E42ECAFDB4151535DC1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ED36ED-5897-494B-B4D8-99591781DFE0}"/>
      </w:docPartPr>
      <w:docPartBody>
        <w:p w:rsidR="007E2F30" w:rsidRDefault="00645894" w:rsidP="00645894">
          <w:pPr>
            <w:pStyle w:val="31DC46122A9E42ECAFDB4151535DC139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190F4F284D7945B7AB0F2BD93B38CB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33E55D-F98D-43C6-BE8B-68BB78828980}"/>
      </w:docPartPr>
      <w:docPartBody>
        <w:p w:rsidR="007E2F30" w:rsidRDefault="00645894" w:rsidP="00645894">
          <w:pPr>
            <w:pStyle w:val="190F4F284D7945B7AB0F2BD93B38CB8D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FB6D56E5EB014BDB9085D509E0A33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E511BE-EF6D-4D7A-9977-9E7F38CDE2DE}"/>
      </w:docPartPr>
      <w:docPartBody>
        <w:p w:rsidR="007E2F30" w:rsidRDefault="00645894" w:rsidP="00645894">
          <w:pPr>
            <w:pStyle w:val="FB6D56E5EB014BDB9085D509E0A337E7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6871B168230B43B8873BB12EB78C16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3C1B16-8F2D-48E0-8A7F-51756B8ADA50}"/>
      </w:docPartPr>
      <w:docPartBody>
        <w:p w:rsidR="007E2F30" w:rsidRDefault="00645894" w:rsidP="00645894">
          <w:pPr>
            <w:pStyle w:val="6871B168230B43B8873BB12EB78C167B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F884F4010EDD485B83ADF523F0DAE8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E62B9D-2A69-4502-AED8-F7111D8A0703}"/>
      </w:docPartPr>
      <w:docPartBody>
        <w:p w:rsidR="00341A28" w:rsidRDefault="00304C24" w:rsidP="00304C24">
          <w:pPr>
            <w:pStyle w:val="F884F4010EDD485B83ADF523F0DAE81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E3BA0E2527FA452C971F2332A6C815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AF38EB-905D-4AE1-9D3B-03E22FCACEEA}"/>
      </w:docPartPr>
      <w:docPartBody>
        <w:p w:rsidR="00341A28" w:rsidRDefault="00304C24" w:rsidP="00304C24">
          <w:pPr>
            <w:pStyle w:val="E3BA0E2527FA452C971F2332A6C815D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A91C4FB639B04A17AFA70ED1B006AF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3BFD7-D455-4B60-8114-E6F6A6A96AF8}"/>
      </w:docPartPr>
      <w:docPartBody>
        <w:p w:rsidR="00341A28" w:rsidRDefault="00304C24" w:rsidP="00304C24">
          <w:pPr>
            <w:pStyle w:val="A91C4FB639B04A17AFA70ED1B006AF0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2180FF6308F4402962D8894100513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D32AFB-2916-4E67-A978-DE68A168EA64}"/>
      </w:docPartPr>
      <w:docPartBody>
        <w:p w:rsidR="00341A28" w:rsidRDefault="00304C24" w:rsidP="00304C24">
          <w:pPr>
            <w:pStyle w:val="C2180FF6308F4402962D889410051308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016041E474D4F9581FF2435A40A48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2356D9-D8CA-4D74-89F7-D13BEB890846}"/>
      </w:docPartPr>
      <w:docPartBody>
        <w:p w:rsidR="00341A28" w:rsidRDefault="00304C24" w:rsidP="00304C24">
          <w:pPr>
            <w:pStyle w:val="3016041E474D4F9581FF2435A40A4864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64F6A74397ED4E068F111C690ADCC9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84BE91-4963-441D-9AD4-14CE54DA4323}"/>
      </w:docPartPr>
      <w:docPartBody>
        <w:p w:rsidR="00341A28" w:rsidRDefault="00304C24" w:rsidP="00304C24">
          <w:pPr>
            <w:pStyle w:val="64F6A74397ED4E068F111C690ADCC97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ABA7381731AD40B9AAE545B2623F71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9EE114-3057-4793-814B-F54D6AD24742}"/>
      </w:docPartPr>
      <w:docPartBody>
        <w:p w:rsidR="00341A28" w:rsidRDefault="00304C24" w:rsidP="00304C24">
          <w:pPr>
            <w:pStyle w:val="ABA7381731AD40B9AAE545B2623F716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B61E439F69D14C5CAFE3B7EB5DBAD1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EE6630-035E-401C-AA55-7086BBD12110}"/>
      </w:docPartPr>
      <w:docPartBody>
        <w:p w:rsidR="00341A28" w:rsidRDefault="00304C24" w:rsidP="00304C24">
          <w:pPr>
            <w:pStyle w:val="B61E439F69D14C5CAFE3B7EB5DBAD121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55FC12DD5DE74979811725C0211F3E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7F1016-484F-4A4D-9FA8-0657EDF2FB8F}"/>
      </w:docPartPr>
      <w:docPartBody>
        <w:p w:rsidR="00341A28" w:rsidRDefault="00304C24" w:rsidP="00304C24">
          <w:pPr>
            <w:pStyle w:val="55FC12DD5DE74979811725C0211F3EE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6851B563B5D14FEE9070F883C7C39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5617BE-3D4A-4975-88AB-3E6709540E15}"/>
      </w:docPartPr>
      <w:docPartBody>
        <w:p w:rsidR="00341A28" w:rsidRDefault="00304C24" w:rsidP="00304C24">
          <w:pPr>
            <w:pStyle w:val="6851B563B5D14FEE9070F883C7C396E7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A5DA7A8A2A764A5BAFBD1C808FEFA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D5CD9B-9C26-4CA2-A6E2-8464855A7A42}"/>
      </w:docPartPr>
      <w:docPartBody>
        <w:p w:rsidR="00341A28" w:rsidRDefault="00304C24" w:rsidP="00304C24">
          <w:pPr>
            <w:pStyle w:val="A5DA7A8A2A764A5BAFBD1C808FEFACA2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696E64B663D54656831E843266FBD4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626DD7-A6C3-44B8-911D-D358EC1F3475}"/>
      </w:docPartPr>
      <w:docPartBody>
        <w:p w:rsidR="00281238" w:rsidRDefault="00030F80" w:rsidP="00030F80">
          <w:pPr>
            <w:pStyle w:val="696E64B663D54656831E843266FBD44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0394A9F908C481D9B613339D87949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50D7F-FF82-4D76-8E90-2A35D7DC2459}"/>
      </w:docPartPr>
      <w:docPartBody>
        <w:p w:rsidR="00281238" w:rsidRDefault="00030F80" w:rsidP="00030F80">
          <w:pPr>
            <w:pStyle w:val="30394A9F908C481D9B613339D879497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E2AA0105281844ADA3EA77F15D9090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0B72BD-A4FE-48A3-B2EF-1FCADC1630B2}"/>
      </w:docPartPr>
      <w:docPartBody>
        <w:p w:rsidR="00281238" w:rsidRDefault="00030F80" w:rsidP="00030F80">
          <w:pPr>
            <w:pStyle w:val="E2AA0105281844ADA3EA77F15D90900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44514E78E6324D688848A49EF9F78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20C325-9166-415F-849A-B9166300F702}"/>
      </w:docPartPr>
      <w:docPartBody>
        <w:p w:rsidR="00281238" w:rsidRDefault="00030F80" w:rsidP="00030F80">
          <w:pPr>
            <w:pStyle w:val="44514E78E6324D688848A49EF9F78227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FD1D3B404CC6460BBCF30FFE4AE16A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77E36A-E05E-444C-8909-57353DFCA20E}"/>
      </w:docPartPr>
      <w:docPartBody>
        <w:p w:rsidR="00281238" w:rsidRDefault="00030F80" w:rsidP="00030F80">
          <w:pPr>
            <w:pStyle w:val="FD1D3B404CC6460BBCF30FFE4AE16A58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1ECF5CE67A14EF2992D1710B5724E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EBAE48-5ABF-409C-8B64-BA3FB5B486CD}"/>
      </w:docPartPr>
      <w:docPartBody>
        <w:p w:rsidR="00281238" w:rsidRDefault="00030F80" w:rsidP="00030F80">
          <w:pPr>
            <w:pStyle w:val="31ECF5CE67A14EF2992D1710B5724E28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D289DBA438F4458B8C0969837B6E0F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468AE7-B759-4722-92D6-789839F6D946}"/>
      </w:docPartPr>
      <w:docPartBody>
        <w:p w:rsidR="00281238" w:rsidRDefault="00030F80" w:rsidP="00030F80">
          <w:pPr>
            <w:pStyle w:val="D289DBA438F4458B8C0969837B6E0F25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1B09714E60F4EFFB26F69B2143C40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A09636-B8BE-4BEB-AAD3-8D091880B310}"/>
      </w:docPartPr>
      <w:docPartBody>
        <w:p w:rsidR="00281238" w:rsidRDefault="00030F80" w:rsidP="00030F80">
          <w:pPr>
            <w:pStyle w:val="21B09714E60F4EFFB26F69B2143C40B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AE47879FD4C4F72AF53A8FA11EE3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182A83-C69C-487A-8B3B-EF0B48FFC1F0}"/>
      </w:docPartPr>
      <w:docPartBody>
        <w:p w:rsidR="00281238" w:rsidRDefault="00030F80" w:rsidP="00030F80">
          <w:pPr>
            <w:pStyle w:val="3AE47879FD4C4F72AF53A8FA11EE3B4B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AF5ACE3B4C9443A590EE720BB7AACA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F325EB-EDDB-42BF-8A1D-3E8A8818EA0B}"/>
      </w:docPartPr>
      <w:docPartBody>
        <w:p w:rsidR="00281238" w:rsidRDefault="00030F80" w:rsidP="00030F80">
          <w:pPr>
            <w:pStyle w:val="AF5ACE3B4C9443A590EE720BB7AACA6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635184642E8146B98F810C6BDF3785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6895C0-A2C5-40B9-8673-1366B637EDD8}"/>
      </w:docPartPr>
      <w:docPartBody>
        <w:p w:rsidR="00281238" w:rsidRDefault="00030F80" w:rsidP="00030F80">
          <w:pPr>
            <w:pStyle w:val="635184642E8146B98F810C6BDF378596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0D5DAC6C3C2413799C72FB31695F9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D5A59-678C-4D1D-8662-112330CB0CD0}"/>
      </w:docPartPr>
      <w:docPartBody>
        <w:p w:rsidR="00281238" w:rsidRDefault="00030F80" w:rsidP="00030F80">
          <w:pPr>
            <w:pStyle w:val="C0D5DAC6C3C2413799C72FB31695F92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BEEA960576EF47A5965FE1634BC760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A86340-2EDF-4229-95FF-6E79905AFE1D}"/>
      </w:docPartPr>
      <w:docPartBody>
        <w:p w:rsidR="00281238" w:rsidRDefault="00030F80" w:rsidP="00030F80">
          <w:pPr>
            <w:pStyle w:val="BEEA960576EF47A5965FE1634BC7606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D5FE4028A79F45C28B82131F2A3EE3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6AD9F7-2CF1-41F3-BB6F-6CA5F973FE00}"/>
      </w:docPartPr>
      <w:docPartBody>
        <w:p w:rsidR="00281238" w:rsidRDefault="00030F80" w:rsidP="00030F80">
          <w:pPr>
            <w:pStyle w:val="D5FE4028A79F45C28B82131F2A3EE3B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BC811D30D03A4A41BF945B62CBBDA3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74134-00AF-49E1-9510-21D013DB79C2}"/>
      </w:docPartPr>
      <w:docPartBody>
        <w:p w:rsidR="00281238" w:rsidRDefault="00030F80" w:rsidP="00030F80">
          <w:pPr>
            <w:pStyle w:val="BC811D30D03A4A41BF945B62CBBDA36D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91AD8F5D1C1C4D5DB57094996ACB17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1E8F72-5A0B-4AE7-B7F1-2401A5DED85F}"/>
      </w:docPartPr>
      <w:docPartBody>
        <w:p w:rsidR="00281238" w:rsidRDefault="00030F80" w:rsidP="00030F80">
          <w:pPr>
            <w:pStyle w:val="91AD8F5D1C1C4D5DB57094996ACB17BB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2FCFCC4F1CB4760B0307442B9F388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EEA94-7315-4033-8A28-4A09D259306B}"/>
      </w:docPartPr>
      <w:docPartBody>
        <w:p w:rsidR="00281238" w:rsidRDefault="00030F80" w:rsidP="00030F80">
          <w:pPr>
            <w:pStyle w:val="C2FCFCC4F1CB4760B0307442B9F3882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987B2512136C46CBA08B11149719DE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11409C-603D-4903-BC5F-8152FB6342A2}"/>
      </w:docPartPr>
      <w:docPartBody>
        <w:p w:rsidR="00281238" w:rsidRDefault="00030F80" w:rsidP="00030F80">
          <w:pPr>
            <w:pStyle w:val="987B2512136C46CBA08B11149719DED5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048E8AC2624C40C8A771C537C11995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93C77A-D3F0-48EA-9C3C-C4092B467330}"/>
      </w:docPartPr>
      <w:docPartBody>
        <w:p w:rsidR="00281238" w:rsidRDefault="00030F80" w:rsidP="00030F80">
          <w:pPr>
            <w:pStyle w:val="048E8AC2624C40C8A771C537C119955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12DF2778E5094D1CAD1B246E5E7347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2C714-3598-4026-A88D-9B391A20121A}"/>
      </w:docPartPr>
      <w:docPartBody>
        <w:p w:rsidR="00281238" w:rsidRDefault="00030F80" w:rsidP="00030F80">
          <w:pPr>
            <w:pStyle w:val="12DF2778E5094D1CAD1B246E5E7347D0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2BD7A224C944609860F5FE9D1F280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298FB5-0EE9-45A7-BEFE-C14FD9449441}"/>
      </w:docPartPr>
      <w:docPartBody>
        <w:p w:rsidR="00281238" w:rsidRDefault="00030F80" w:rsidP="00030F80">
          <w:pPr>
            <w:pStyle w:val="22BD7A224C944609860F5FE9D1F2802F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F65EABE45C7B4A0BB82E0A505E0448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BFB033-FABB-4C2F-AA25-C1B8FB155331}"/>
      </w:docPartPr>
      <w:docPartBody>
        <w:p w:rsidR="00281238" w:rsidRDefault="00030F80" w:rsidP="00030F80">
          <w:pPr>
            <w:pStyle w:val="F65EABE45C7B4A0BB82E0A505E04485D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913CACEF29843F6AB0B171842C301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30275E-7AC1-4EE2-8118-792D9601530F}"/>
      </w:docPartPr>
      <w:docPartBody>
        <w:p w:rsidR="00281238" w:rsidRDefault="00030F80" w:rsidP="00030F80">
          <w:pPr>
            <w:pStyle w:val="3913CACEF29843F6AB0B171842C301D9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5E530FEA3D814687AA20660C5850FB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E81BCB-AF37-4B90-B492-C19CFCF64CFF}"/>
      </w:docPartPr>
      <w:docPartBody>
        <w:p w:rsidR="00281238" w:rsidRDefault="00030F80" w:rsidP="00030F80">
          <w:pPr>
            <w:pStyle w:val="5E530FEA3D814687AA20660C5850FB7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9F70897EF9B34F05A6B37AD953882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FC363E-4E12-4F40-87AC-CA3A98A9EF13}"/>
      </w:docPartPr>
      <w:docPartBody>
        <w:p w:rsidR="00281238" w:rsidRDefault="00030F80" w:rsidP="00030F80">
          <w:pPr>
            <w:pStyle w:val="9F70897EF9B34F05A6B37AD953882A91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E887107D847C49CEA55301F9B3E502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E8FA31-0125-4F06-B622-322BC9BC66F4}"/>
      </w:docPartPr>
      <w:docPartBody>
        <w:p w:rsidR="00281238" w:rsidRDefault="00030F80" w:rsidP="00030F80">
          <w:pPr>
            <w:pStyle w:val="E887107D847C49CEA55301F9B3E5024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6EDCB7A3FB1A4A1090C9C5F1006087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4AF190-66B5-4304-AA54-F25553FB8B05}"/>
      </w:docPartPr>
      <w:docPartBody>
        <w:p w:rsidR="00281238" w:rsidRDefault="00030F80" w:rsidP="00030F80">
          <w:pPr>
            <w:pStyle w:val="6EDCB7A3FB1A4A1090C9C5F100608717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09353A8A53942559B7D80F98DCCE8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230AE-BA89-4E86-A04D-B51CF0004A5C}"/>
      </w:docPartPr>
      <w:docPartBody>
        <w:p w:rsidR="00281238" w:rsidRDefault="00030F80" w:rsidP="00030F80">
          <w:pPr>
            <w:pStyle w:val="209353A8A53942559B7D80F98DCCE8BE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4D276A0AAA94802A0097F366B535F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2D175B-099B-4478-91CC-297C5D5BF1E9}"/>
      </w:docPartPr>
      <w:docPartBody>
        <w:p w:rsidR="00281238" w:rsidRDefault="00030F80" w:rsidP="00030F80">
          <w:pPr>
            <w:pStyle w:val="C4D276A0AAA94802A0097F366B535F62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EC45C3093DC4439B98E01DD161016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D746DE-5D26-4A98-A31C-590C149960C6}"/>
      </w:docPartPr>
      <w:docPartBody>
        <w:p w:rsidR="00281238" w:rsidRDefault="00030F80" w:rsidP="00030F80">
          <w:pPr>
            <w:pStyle w:val="2EC45C3093DC4439B98E01DD161016D2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6DE933B739464C4092CF0ED88D689F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D49589-F009-46A8-92E4-D95F9D64FFE1}"/>
      </w:docPartPr>
      <w:docPartBody>
        <w:p w:rsidR="00281238" w:rsidRDefault="00030F80" w:rsidP="00030F80">
          <w:pPr>
            <w:pStyle w:val="6DE933B739464C4092CF0ED88D689F28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4797187538FA4FF3AFB34A35AA165B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8FBC2E-209B-4CAE-B946-FA55A7EF4472}"/>
      </w:docPartPr>
      <w:docPartBody>
        <w:p w:rsidR="00281238" w:rsidRDefault="00030F80" w:rsidP="00030F80">
          <w:pPr>
            <w:pStyle w:val="4797187538FA4FF3AFB34A35AA165BE9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5DBD6420915B4C0281250F51E10914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7CC38B-EE74-4B81-9339-EEF8878D1781}"/>
      </w:docPartPr>
      <w:docPartBody>
        <w:p w:rsidR="00281238" w:rsidRDefault="00030F80" w:rsidP="00030F80">
          <w:pPr>
            <w:pStyle w:val="5DBD6420915B4C0281250F51E10914E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1D06130C73B24A7686EFF2C822C817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50E20-00BC-42C1-85F6-65412F6B310D}"/>
      </w:docPartPr>
      <w:docPartBody>
        <w:p w:rsidR="00281238" w:rsidRDefault="00030F80" w:rsidP="00030F80">
          <w:pPr>
            <w:pStyle w:val="1D06130C73B24A7686EFF2C822C8175B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4BEE2896B3BC4E1DAE89DB5EE868B3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E3E5E-C2BB-42D3-BABD-DBA6603E8E3E}"/>
      </w:docPartPr>
      <w:docPartBody>
        <w:p w:rsidR="00281238" w:rsidRDefault="00030F80" w:rsidP="00030F80">
          <w:pPr>
            <w:pStyle w:val="4BEE2896B3BC4E1DAE89DB5EE868B389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A2C04932682F4A61A5B12F49863664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E611E2-AC44-43C0-BD0A-CA04D9999370}"/>
      </w:docPartPr>
      <w:docPartBody>
        <w:p w:rsidR="00281238" w:rsidRDefault="00030F80" w:rsidP="00030F80">
          <w:pPr>
            <w:pStyle w:val="A2C04932682F4A61A5B12F49863664A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1F7269D6A2943F397453994E7908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AF4E9-3E47-40E6-8BE4-ED13504DED14}"/>
      </w:docPartPr>
      <w:docPartBody>
        <w:p w:rsidR="00281238" w:rsidRDefault="00030F80" w:rsidP="00030F80">
          <w:pPr>
            <w:pStyle w:val="21F7269D6A2943F397453994E79081EE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FAC425A91FEA4200829F2D839E983C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B09C5E-024A-4D20-99DE-12923028C69F}"/>
      </w:docPartPr>
      <w:docPartBody>
        <w:p w:rsidR="00281238" w:rsidRDefault="00030F80" w:rsidP="00030F80">
          <w:pPr>
            <w:pStyle w:val="FAC425A91FEA4200829F2D839E983C6E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86F7ED65FEFC4996907E92B40CCDBA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DCAA7-6F25-4A71-AE52-19C5392FD13C}"/>
      </w:docPartPr>
      <w:docPartBody>
        <w:p w:rsidR="00281238" w:rsidRDefault="00030F80" w:rsidP="00030F80">
          <w:pPr>
            <w:pStyle w:val="86F7ED65FEFC4996907E92B40CCDBA3A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97821D68713499CBF92FCC3E3AFE4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BC52F2-C9B1-41DD-8DE1-0EC841FDAD1C}"/>
      </w:docPartPr>
      <w:docPartBody>
        <w:p w:rsidR="00281238" w:rsidRDefault="00030F80" w:rsidP="00030F80">
          <w:pPr>
            <w:pStyle w:val="C97821D68713499CBF92FCC3E3AFE431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D06250B2E7124D0F9256B71F3DA0FA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8ADE62-D564-460F-8587-3CB0A4630665}"/>
      </w:docPartPr>
      <w:docPartBody>
        <w:p w:rsidR="00281238" w:rsidRDefault="00030F80" w:rsidP="00030F80">
          <w:pPr>
            <w:pStyle w:val="D06250B2E7124D0F9256B71F3DA0FAB6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F2D2CA0B4E644E46BEAF041EAED073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81D79F-CDE9-427F-9DC8-D92F3C05C6C7}"/>
      </w:docPartPr>
      <w:docPartBody>
        <w:p w:rsidR="00281238" w:rsidRDefault="00030F80" w:rsidP="00030F80">
          <w:pPr>
            <w:pStyle w:val="F2D2CA0B4E644E46BEAF041EAED07312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FDA0BD0AD564C959512F90ACDD677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633F82-9614-4203-8D61-7262BE10C313}"/>
      </w:docPartPr>
      <w:docPartBody>
        <w:p w:rsidR="00281238" w:rsidRDefault="00030F80" w:rsidP="00030F80">
          <w:pPr>
            <w:pStyle w:val="CFDA0BD0AD564C959512F90ACDD677F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6E9270F89AD34E3F8C671DABAE3614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C0179C-80F6-4E49-88CE-6514B1565E65}"/>
      </w:docPartPr>
      <w:docPartBody>
        <w:p w:rsidR="00281238" w:rsidRDefault="00030F80" w:rsidP="00030F80">
          <w:pPr>
            <w:pStyle w:val="6E9270F89AD34E3F8C671DABAE361419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F4138E49105D469EBDCA8282AE0FFF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9FEFE8-D51C-451E-A9C1-3B725BD5B4A8}"/>
      </w:docPartPr>
      <w:docPartBody>
        <w:p w:rsidR="00281238" w:rsidRDefault="00030F80" w:rsidP="00030F80">
          <w:pPr>
            <w:pStyle w:val="F4138E49105D469EBDCA8282AE0FFFE2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AB32758133D425C8303DAABF624AD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E9AEC3-16CC-4EEA-8A7B-13FF1D801686}"/>
      </w:docPartPr>
      <w:docPartBody>
        <w:p w:rsidR="00281238" w:rsidRDefault="00030F80" w:rsidP="00030F80">
          <w:pPr>
            <w:pStyle w:val="3AB32758133D425C8303DAABF624ADBE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7BA7629A631E459F92F5BBAE18A8D4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C9FBE-1258-4D29-8077-D7465FE839E7}"/>
      </w:docPartPr>
      <w:docPartBody>
        <w:p w:rsidR="00281238" w:rsidRDefault="00030F80" w:rsidP="00030F80">
          <w:pPr>
            <w:pStyle w:val="7BA7629A631E459F92F5BBAE18A8D430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AB5B2AF7BC644D72A4E805768EDE4C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4894A1-9197-4209-9DB3-EA0A006A52FA}"/>
      </w:docPartPr>
      <w:docPartBody>
        <w:p w:rsidR="00281238" w:rsidRDefault="00030F80" w:rsidP="00030F80">
          <w:pPr>
            <w:pStyle w:val="AB5B2AF7BC644D72A4E805768EDE4C60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07AC0E97EFA84AC89B0BE5520C0A69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76CD48-1D1B-4B96-995C-43791AEA6288}"/>
      </w:docPartPr>
      <w:docPartBody>
        <w:p w:rsidR="00281238" w:rsidRDefault="00030F80" w:rsidP="00030F80">
          <w:pPr>
            <w:pStyle w:val="07AC0E97EFA84AC89B0BE5520C0A6967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EB0A6B8473B1442AA5C5A984204F29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5D3DB-717F-4F56-85F6-0F490B1A6F5E}"/>
      </w:docPartPr>
      <w:docPartBody>
        <w:p w:rsidR="00281238" w:rsidRDefault="00030F80" w:rsidP="00030F80">
          <w:pPr>
            <w:pStyle w:val="EB0A6B8473B1442AA5C5A984204F2951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F5BE3ADA3BDB4D20B66750A790CF8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1EB791-E924-4452-A7A8-BA1A2D62EDDE}"/>
      </w:docPartPr>
      <w:docPartBody>
        <w:p w:rsidR="00281238" w:rsidRDefault="00030F80" w:rsidP="00030F80">
          <w:pPr>
            <w:pStyle w:val="F5BE3ADA3BDB4D20B66750A790CF8E30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57514815BFFA488D8107ED812922C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31F37-02E8-4B6E-86BA-5C0A3E6090A9}"/>
      </w:docPartPr>
      <w:docPartBody>
        <w:p w:rsidR="00281238" w:rsidRDefault="00030F80" w:rsidP="00030F80">
          <w:pPr>
            <w:pStyle w:val="57514815BFFA488D8107ED812922C54D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10CAD2D18E74C5693B8B0A1FE6E6D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A31E6B-8F28-4D1D-BA55-17BD8106F3C3}"/>
      </w:docPartPr>
      <w:docPartBody>
        <w:p w:rsidR="00281238" w:rsidRDefault="00030F80" w:rsidP="00030F80">
          <w:pPr>
            <w:pStyle w:val="310CAD2D18E74C5693B8B0A1FE6E6D54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3A964A6526F5485AB8A22F74450170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769AD-3FD1-48EE-9207-CEDC95182FDD}"/>
      </w:docPartPr>
      <w:docPartBody>
        <w:p w:rsidR="00281238" w:rsidRDefault="00030F80" w:rsidP="00030F80">
          <w:pPr>
            <w:pStyle w:val="3A964A6526F5485AB8A22F7445017086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A04C0F659A9847FE9746C31CCAAE62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075945-2B3B-4D9B-8992-DEC93DA5F352}"/>
      </w:docPartPr>
      <w:docPartBody>
        <w:p w:rsidR="00281238" w:rsidRDefault="00030F80" w:rsidP="00030F80">
          <w:pPr>
            <w:pStyle w:val="A04C0F659A9847FE9746C31CCAAE622D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BFCC2F87D2B14EBA8030A3DFCF0952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96BD9E-6BF9-4DB6-B9AB-FA882CD4790E}"/>
      </w:docPartPr>
      <w:docPartBody>
        <w:p w:rsidR="00281238" w:rsidRDefault="00030F80" w:rsidP="00030F80">
          <w:pPr>
            <w:pStyle w:val="BFCC2F87D2B14EBA8030A3DFCF095285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822518BC9D4F4E0BB58EFC405555AC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DBCC12-D9E2-47A0-A56F-C88BD44680A1}"/>
      </w:docPartPr>
      <w:docPartBody>
        <w:p w:rsidR="00281238" w:rsidRDefault="00030F80" w:rsidP="00030F80">
          <w:pPr>
            <w:pStyle w:val="822518BC9D4F4E0BB58EFC405555ACB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959DF95BCF8414D9096459A47ADAE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86B57A-165C-4AB7-9FD8-A67B4E8A445E}"/>
      </w:docPartPr>
      <w:docPartBody>
        <w:p w:rsidR="00281238" w:rsidRDefault="00030F80" w:rsidP="00030F80">
          <w:pPr>
            <w:pStyle w:val="C959DF95BCF8414D9096459A47ADAE2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D7C642A08AB4BE7AA6A8A884E3F3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2756EF-EF5A-4BD2-907F-E55DB09080D1}"/>
      </w:docPartPr>
      <w:docPartBody>
        <w:p w:rsidR="00281238" w:rsidRDefault="00030F80" w:rsidP="00030F80">
          <w:pPr>
            <w:pStyle w:val="CD7C642A08AB4BE7AA6A8A884E3F374B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9058A40099204F1FAC41D62D406B0D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2F5348-75B9-4076-B53D-FF4BB16671FD}"/>
      </w:docPartPr>
      <w:docPartBody>
        <w:p w:rsidR="00281238" w:rsidRDefault="00030F80" w:rsidP="00030F80">
          <w:pPr>
            <w:pStyle w:val="9058A40099204F1FAC41D62D406B0D13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4002901CDB5F4BDC9FFF7AA22ABE48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CE6C59-C7CB-42CB-8CC5-7AD683D62428}"/>
      </w:docPartPr>
      <w:docPartBody>
        <w:p w:rsidR="00281238" w:rsidRDefault="00030F80" w:rsidP="00030F80">
          <w:pPr>
            <w:pStyle w:val="4002901CDB5F4BDC9FFF7AA22ABE48E4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2FABCB462AAA4FBE86B02E0B4DD90C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FF09B9-7AF3-4955-ADDF-337DF732B58F}"/>
      </w:docPartPr>
      <w:docPartBody>
        <w:p w:rsidR="00281238" w:rsidRDefault="00030F80" w:rsidP="00030F80">
          <w:pPr>
            <w:pStyle w:val="2FABCB462AAA4FBE86B02E0B4DD90C3B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0FBB30858C5448B0A9DFB42D3B9204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D8F619-D54B-4012-B855-FCA7856F4CCD}"/>
      </w:docPartPr>
      <w:docPartBody>
        <w:p w:rsidR="00281238" w:rsidRDefault="00030F80" w:rsidP="00030F80">
          <w:pPr>
            <w:pStyle w:val="0FBB30858C5448B0A9DFB42D3B920486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82B01F64768C4991A8B08B87549AAD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EC132E-A3CD-4C62-BDF2-6705FCB27481}"/>
      </w:docPartPr>
      <w:docPartBody>
        <w:p w:rsidR="00281238" w:rsidRDefault="00030F80" w:rsidP="00030F80">
          <w:pPr>
            <w:pStyle w:val="82B01F64768C4991A8B08B87549AAD3F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A63CA06B7EA142EFAD690AF6D1D99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18C8D8-73AD-4FC3-96F8-63BF9D23AB1A}"/>
      </w:docPartPr>
      <w:docPartBody>
        <w:p w:rsidR="00281238" w:rsidRDefault="00030F80" w:rsidP="00030F80">
          <w:pPr>
            <w:pStyle w:val="A63CA06B7EA142EFAD690AF6D1D99800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5A40D865490243EABC2C3E09F0729D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F8ACF4-78A8-4872-9BD8-18ACC8D792B5}"/>
      </w:docPartPr>
      <w:docPartBody>
        <w:p w:rsidR="00281238" w:rsidRDefault="00030F80" w:rsidP="00030F80">
          <w:pPr>
            <w:pStyle w:val="5A40D865490243EABC2C3E09F0729DCF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10C81E12909145FCB924E8BF9B9506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1565E3-0DBB-45A1-B872-FFF202E5CBE9}"/>
      </w:docPartPr>
      <w:docPartBody>
        <w:p w:rsidR="00281238" w:rsidRDefault="00030F80" w:rsidP="00030F80">
          <w:pPr>
            <w:pStyle w:val="10C81E12909145FCB924E8BF9B95065C"/>
          </w:pPr>
          <w:r w:rsidRPr="002B1527">
            <w:rPr>
              <w:rStyle w:val="PlaceholderText"/>
            </w:rPr>
            <w:t>Choose an item.</w:t>
          </w:r>
        </w:p>
      </w:docPartBody>
    </w:docPart>
    <w:docPart>
      <w:docPartPr>
        <w:name w:val="C7DA58F6A8A84AFAA9D66C0CA4B5F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7FBFD4-CB2A-4DDA-8071-7E7EB52EF7C2}"/>
      </w:docPartPr>
      <w:docPartBody>
        <w:p w:rsidR="00281238" w:rsidRDefault="00030F80" w:rsidP="00030F80">
          <w:pPr>
            <w:pStyle w:val="C7DA58F6A8A84AFAA9D66C0CA4B5F4D3"/>
          </w:pPr>
          <w:r w:rsidRPr="002B152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B5"/>
    <w:rsid w:val="000263B1"/>
    <w:rsid w:val="00030F80"/>
    <w:rsid w:val="00032CB5"/>
    <w:rsid w:val="00047830"/>
    <w:rsid w:val="000768C7"/>
    <w:rsid w:val="000C7C3F"/>
    <w:rsid w:val="00104654"/>
    <w:rsid w:val="0012043E"/>
    <w:rsid w:val="00152350"/>
    <w:rsid w:val="00177DB6"/>
    <w:rsid w:val="00181CFF"/>
    <w:rsid w:val="0022312D"/>
    <w:rsid w:val="00234BEC"/>
    <w:rsid w:val="0024388D"/>
    <w:rsid w:val="00281238"/>
    <w:rsid w:val="002A00A1"/>
    <w:rsid w:val="002C0CBF"/>
    <w:rsid w:val="002D1506"/>
    <w:rsid w:val="00304C24"/>
    <w:rsid w:val="00341A28"/>
    <w:rsid w:val="0038609B"/>
    <w:rsid w:val="00390624"/>
    <w:rsid w:val="003B5F1B"/>
    <w:rsid w:val="00401777"/>
    <w:rsid w:val="004047E2"/>
    <w:rsid w:val="004265CB"/>
    <w:rsid w:val="00453AB4"/>
    <w:rsid w:val="004C021B"/>
    <w:rsid w:val="005621BA"/>
    <w:rsid w:val="00562CF0"/>
    <w:rsid w:val="005776EA"/>
    <w:rsid w:val="005B2C27"/>
    <w:rsid w:val="00600920"/>
    <w:rsid w:val="00632128"/>
    <w:rsid w:val="00645894"/>
    <w:rsid w:val="00651F08"/>
    <w:rsid w:val="006721AD"/>
    <w:rsid w:val="006C32C4"/>
    <w:rsid w:val="006D030A"/>
    <w:rsid w:val="007E2F30"/>
    <w:rsid w:val="00805014"/>
    <w:rsid w:val="00845EF1"/>
    <w:rsid w:val="00877FB3"/>
    <w:rsid w:val="008C7300"/>
    <w:rsid w:val="008D5979"/>
    <w:rsid w:val="009A4B0C"/>
    <w:rsid w:val="009B15A9"/>
    <w:rsid w:val="00A20203"/>
    <w:rsid w:val="00A22810"/>
    <w:rsid w:val="00A4677F"/>
    <w:rsid w:val="00AC6997"/>
    <w:rsid w:val="00AE4658"/>
    <w:rsid w:val="00B667E0"/>
    <w:rsid w:val="00BE391C"/>
    <w:rsid w:val="00BF2755"/>
    <w:rsid w:val="00C179EF"/>
    <w:rsid w:val="00C71287"/>
    <w:rsid w:val="00C859B2"/>
    <w:rsid w:val="00CD2101"/>
    <w:rsid w:val="00D10D7D"/>
    <w:rsid w:val="00D34B65"/>
    <w:rsid w:val="00D62F2B"/>
    <w:rsid w:val="00DD4C60"/>
    <w:rsid w:val="00DD4FDC"/>
    <w:rsid w:val="00E435BD"/>
    <w:rsid w:val="00EE1E5E"/>
    <w:rsid w:val="00EF7384"/>
    <w:rsid w:val="00F0787A"/>
    <w:rsid w:val="00F130B5"/>
    <w:rsid w:val="00F76488"/>
    <w:rsid w:val="00F922EF"/>
    <w:rsid w:val="00FA39FB"/>
    <w:rsid w:val="00FC47EE"/>
    <w:rsid w:val="00FD3439"/>
    <w:rsid w:val="00FE3BDF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F80"/>
    <w:rPr>
      <w:color w:val="808080"/>
    </w:rPr>
  </w:style>
  <w:style w:type="paragraph" w:customStyle="1" w:styleId="75F7C7D64A964CB0965DD0310973BC82">
    <w:name w:val="75F7C7D64A964CB0965DD0310973BC82"/>
    <w:rsid w:val="00390624"/>
    <w:pPr>
      <w:spacing w:after="160" w:line="259" w:lineRule="auto"/>
    </w:pPr>
  </w:style>
  <w:style w:type="paragraph" w:customStyle="1" w:styleId="C54CAB3D225D495B9021C3A5468EFEA2">
    <w:name w:val="C54CAB3D225D495B9021C3A5468EFEA2"/>
    <w:rsid w:val="00390624"/>
    <w:pPr>
      <w:spacing w:after="160" w:line="259" w:lineRule="auto"/>
    </w:pPr>
  </w:style>
  <w:style w:type="paragraph" w:customStyle="1" w:styleId="E6D165FD8D8E4CA8B4D823D317ADC058">
    <w:name w:val="E6D165FD8D8E4CA8B4D823D317ADC058"/>
    <w:rsid w:val="00645894"/>
    <w:pPr>
      <w:spacing w:after="160" w:line="259" w:lineRule="auto"/>
    </w:pPr>
  </w:style>
  <w:style w:type="paragraph" w:customStyle="1" w:styleId="0A1D6E543F0144CC845865D8E375AC11">
    <w:name w:val="0A1D6E543F0144CC845865D8E375AC11"/>
    <w:rsid w:val="00645894"/>
    <w:pPr>
      <w:spacing w:after="160" w:line="259" w:lineRule="auto"/>
    </w:pPr>
  </w:style>
  <w:style w:type="paragraph" w:customStyle="1" w:styleId="272A203FE92141F4BD9A56EAC6432CC4">
    <w:name w:val="272A203FE92141F4BD9A56EAC6432CC4"/>
    <w:rsid w:val="00645894"/>
    <w:pPr>
      <w:spacing w:after="160" w:line="259" w:lineRule="auto"/>
    </w:pPr>
  </w:style>
  <w:style w:type="paragraph" w:customStyle="1" w:styleId="8F558DCA785B44CCBE5A33F79F024BCE">
    <w:name w:val="8F558DCA785B44CCBE5A33F79F024BCE"/>
    <w:rsid w:val="00645894"/>
    <w:pPr>
      <w:spacing w:after="160" w:line="259" w:lineRule="auto"/>
    </w:pPr>
  </w:style>
  <w:style w:type="paragraph" w:customStyle="1" w:styleId="21939ECC3E124C038972D4DEFFAB65BF">
    <w:name w:val="21939ECC3E124C038972D4DEFFAB65BF"/>
    <w:rsid w:val="00645894"/>
    <w:pPr>
      <w:spacing w:after="160" w:line="259" w:lineRule="auto"/>
    </w:pPr>
  </w:style>
  <w:style w:type="paragraph" w:customStyle="1" w:styleId="16163695648941BD9787CF7906F566D5">
    <w:name w:val="16163695648941BD9787CF7906F566D5"/>
    <w:rsid w:val="00645894"/>
    <w:pPr>
      <w:spacing w:after="160" w:line="259" w:lineRule="auto"/>
    </w:pPr>
  </w:style>
  <w:style w:type="paragraph" w:customStyle="1" w:styleId="4F29BE90A10C41E28F3FB316F8A74EAB">
    <w:name w:val="4F29BE90A10C41E28F3FB316F8A74EAB"/>
    <w:rsid w:val="00645894"/>
    <w:pPr>
      <w:spacing w:after="160" w:line="259" w:lineRule="auto"/>
    </w:pPr>
  </w:style>
  <w:style w:type="paragraph" w:customStyle="1" w:styleId="CF7446F80AEC4BB9BBB08CAA3EFF9252">
    <w:name w:val="CF7446F80AEC4BB9BBB08CAA3EFF9252"/>
    <w:rsid w:val="00645894"/>
    <w:pPr>
      <w:spacing w:after="160" w:line="259" w:lineRule="auto"/>
    </w:pPr>
  </w:style>
  <w:style w:type="paragraph" w:customStyle="1" w:styleId="0CDEA6EEA2D2498FA3DFD58209B32A5F">
    <w:name w:val="0CDEA6EEA2D2498FA3DFD58209B32A5F"/>
    <w:rsid w:val="00645894"/>
    <w:pPr>
      <w:spacing w:after="160" w:line="259" w:lineRule="auto"/>
    </w:pPr>
  </w:style>
  <w:style w:type="paragraph" w:customStyle="1" w:styleId="891A897661EC4CA6B272B2985060F863">
    <w:name w:val="891A897661EC4CA6B272B2985060F863"/>
    <w:rsid w:val="00645894"/>
    <w:pPr>
      <w:spacing w:after="160" w:line="259" w:lineRule="auto"/>
    </w:pPr>
  </w:style>
  <w:style w:type="paragraph" w:customStyle="1" w:styleId="2C29D9EEFF184E4B9308BE562885C037">
    <w:name w:val="2C29D9EEFF184E4B9308BE562885C037"/>
    <w:rsid w:val="00645894"/>
    <w:pPr>
      <w:spacing w:after="160" w:line="259" w:lineRule="auto"/>
    </w:pPr>
  </w:style>
  <w:style w:type="paragraph" w:customStyle="1" w:styleId="8838D4EDC9C2422A83D6461EB934A3DB">
    <w:name w:val="8838D4EDC9C2422A83D6461EB934A3DB"/>
    <w:rsid w:val="00645894"/>
    <w:pPr>
      <w:spacing w:after="160" w:line="259" w:lineRule="auto"/>
    </w:pPr>
  </w:style>
  <w:style w:type="paragraph" w:customStyle="1" w:styleId="4419018A8E6843C88A1355B99095B8B1">
    <w:name w:val="4419018A8E6843C88A1355B99095B8B1"/>
    <w:rsid w:val="00645894"/>
    <w:pPr>
      <w:spacing w:after="160" w:line="259" w:lineRule="auto"/>
    </w:pPr>
  </w:style>
  <w:style w:type="paragraph" w:customStyle="1" w:styleId="5C96C9092DDD45EF83A9713539DDED50">
    <w:name w:val="5C96C9092DDD45EF83A9713539DDED50"/>
    <w:rsid w:val="00645894"/>
    <w:pPr>
      <w:spacing w:after="160" w:line="259" w:lineRule="auto"/>
    </w:pPr>
  </w:style>
  <w:style w:type="paragraph" w:customStyle="1" w:styleId="4AED24B5407743D59DE5F7AC076371DC">
    <w:name w:val="4AED24B5407743D59DE5F7AC076371DC"/>
    <w:rsid w:val="00645894"/>
    <w:pPr>
      <w:spacing w:after="160" w:line="259" w:lineRule="auto"/>
    </w:pPr>
  </w:style>
  <w:style w:type="paragraph" w:customStyle="1" w:styleId="157734254CBD4059B4CAC13F0B0B39BC">
    <w:name w:val="157734254CBD4059B4CAC13F0B0B39BC"/>
    <w:rsid w:val="00645894"/>
    <w:pPr>
      <w:spacing w:after="160" w:line="259" w:lineRule="auto"/>
    </w:pPr>
  </w:style>
  <w:style w:type="paragraph" w:customStyle="1" w:styleId="31DC46122A9E42ECAFDB4151535DC139">
    <w:name w:val="31DC46122A9E42ECAFDB4151535DC139"/>
    <w:rsid w:val="00645894"/>
    <w:pPr>
      <w:spacing w:after="160" w:line="259" w:lineRule="auto"/>
    </w:pPr>
  </w:style>
  <w:style w:type="paragraph" w:customStyle="1" w:styleId="190F4F284D7945B7AB0F2BD93B38CB8D">
    <w:name w:val="190F4F284D7945B7AB0F2BD93B38CB8D"/>
    <w:rsid w:val="00645894"/>
    <w:pPr>
      <w:spacing w:after="160" w:line="259" w:lineRule="auto"/>
    </w:pPr>
  </w:style>
  <w:style w:type="paragraph" w:customStyle="1" w:styleId="FB6D56E5EB014BDB9085D509E0A337E7">
    <w:name w:val="FB6D56E5EB014BDB9085D509E0A337E7"/>
    <w:rsid w:val="00645894"/>
    <w:pPr>
      <w:spacing w:after="160" w:line="259" w:lineRule="auto"/>
    </w:pPr>
  </w:style>
  <w:style w:type="paragraph" w:customStyle="1" w:styleId="6871B168230B43B8873BB12EB78C167B">
    <w:name w:val="6871B168230B43B8873BB12EB78C167B"/>
    <w:rsid w:val="00645894"/>
    <w:pPr>
      <w:spacing w:after="160" w:line="259" w:lineRule="auto"/>
    </w:pPr>
  </w:style>
  <w:style w:type="paragraph" w:customStyle="1" w:styleId="F884F4010EDD485B83ADF523F0DAE81A">
    <w:name w:val="F884F4010EDD485B83ADF523F0DAE81A"/>
    <w:rsid w:val="00304C24"/>
    <w:pPr>
      <w:spacing w:after="160" w:line="259" w:lineRule="auto"/>
    </w:pPr>
  </w:style>
  <w:style w:type="paragraph" w:customStyle="1" w:styleId="E3BA0E2527FA452C971F2332A6C815DA">
    <w:name w:val="E3BA0E2527FA452C971F2332A6C815DA"/>
    <w:rsid w:val="00304C24"/>
    <w:pPr>
      <w:spacing w:after="160" w:line="259" w:lineRule="auto"/>
    </w:pPr>
  </w:style>
  <w:style w:type="paragraph" w:customStyle="1" w:styleId="A91C4FB639B04A17AFA70ED1B006AF03">
    <w:name w:val="A91C4FB639B04A17AFA70ED1B006AF03"/>
    <w:rsid w:val="00304C24"/>
    <w:pPr>
      <w:spacing w:after="160" w:line="259" w:lineRule="auto"/>
    </w:pPr>
  </w:style>
  <w:style w:type="paragraph" w:customStyle="1" w:styleId="C2180FF6308F4402962D889410051308">
    <w:name w:val="C2180FF6308F4402962D889410051308"/>
    <w:rsid w:val="00304C24"/>
    <w:pPr>
      <w:spacing w:after="160" w:line="259" w:lineRule="auto"/>
    </w:pPr>
  </w:style>
  <w:style w:type="paragraph" w:customStyle="1" w:styleId="3016041E474D4F9581FF2435A40A4864">
    <w:name w:val="3016041E474D4F9581FF2435A40A4864"/>
    <w:rsid w:val="00304C24"/>
    <w:pPr>
      <w:spacing w:after="160" w:line="259" w:lineRule="auto"/>
    </w:pPr>
  </w:style>
  <w:style w:type="paragraph" w:customStyle="1" w:styleId="64F6A74397ED4E068F111C690ADCC973">
    <w:name w:val="64F6A74397ED4E068F111C690ADCC973"/>
    <w:rsid w:val="00304C24"/>
    <w:pPr>
      <w:spacing w:after="160" w:line="259" w:lineRule="auto"/>
    </w:pPr>
  </w:style>
  <w:style w:type="paragraph" w:customStyle="1" w:styleId="ABA7381731AD40B9AAE545B2623F716A">
    <w:name w:val="ABA7381731AD40B9AAE545B2623F716A"/>
    <w:rsid w:val="00304C24"/>
    <w:pPr>
      <w:spacing w:after="160" w:line="259" w:lineRule="auto"/>
    </w:pPr>
  </w:style>
  <w:style w:type="paragraph" w:customStyle="1" w:styleId="B61E439F69D14C5CAFE3B7EB5DBAD121">
    <w:name w:val="B61E439F69D14C5CAFE3B7EB5DBAD121"/>
    <w:rsid w:val="00304C24"/>
    <w:pPr>
      <w:spacing w:after="160" w:line="259" w:lineRule="auto"/>
    </w:pPr>
  </w:style>
  <w:style w:type="paragraph" w:customStyle="1" w:styleId="55FC12DD5DE74979811725C0211F3EEA">
    <w:name w:val="55FC12DD5DE74979811725C0211F3EEA"/>
    <w:rsid w:val="00304C24"/>
    <w:pPr>
      <w:spacing w:after="160" w:line="259" w:lineRule="auto"/>
    </w:pPr>
  </w:style>
  <w:style w:type="paragraph" w:customStyle="1" w:styleId="6851B563B5D14FEE9070F883C7C396E7">
    <w:name w:val="6851B563B5D14FEE9070F883C7C396E7"/>
    <w:rsid w:val="00304C24"/>
    <w:pPr>
      <w:spacing w:after="160" w:line="259" w:lineRule="auto"/>
    </w:pPr>
  </w:style>
  <w:style w:type="paragraph" w:customStyle="1" w:styleId="A5DA7A8A2A764A5BAFBD1C808FEFACA2">
    <w:name w:val="A5DA7A8A2A764A5BAFBD1C808FEFACA2"/>
    <w:rsid w:val="00304C24"/>
    <w:pPr>
      <w:spacing w:after="160" w:line="259" w:lineRule="auto"/>
    </w:pPr>
  </w:style>
  <w:style w:type="paragraph" w:customStyle="1" w:styleId="696E64B663D54656831E843266FBD443">
    <w:name w:val="696E64B663D54656831E843266FBD443"/>
    <w:rsid w:val="00030F80"/>
    <w:pPr>
      <w:spacing w:after="160" w:line="259" w:lineRule="auto"/>
    </w:pPr>
  </w:style>
  <w:style w:type="paragraph" w:customStyle="1" w:styleId="30394A9F908C481D9B613339D879497A">
    <w:name w:val="30394A9F908C481D9B613339D879497A"/>
    <w:rsid w:val="00030F80"/>
    <w:pPr>
      <w:spacing w:after="160" w:line="259" w:lineRule="auto"/>
    </w:pPr>
  </w:style>
  <w:style w:type="paragraph" w:customStyle="1" w:styleId="E2AA0105281844ADA3EA77F15D90900A">
    <w:name w:val="E2AA0105281844ADA3EA77F15D90900A"/>
    <w:rsid w:val="00030F80"/>
    <w:pPr>
      <w:spacing w:after="160" w:line="259" w:lineRule="auto"/>
    </w:pPr>
  </w:style>
  <w:style w:type="paragraph" w:customStyle="1" w:styleId="44514E78E6324D688848A49EF9F78227">
    <w:name w:val="44514E78E6324D688848A49EF9F78227"/>
    <w:rsid w:val="00030F80"/>
    <w:pPr>
      <w:spacing w:after="160" w:line="259" w:lineRule="auto"/>
    </w:pPr>
  </w:style>
  <w:style w:type="paragraph" w:customStyle="1" w:styleId="FD1D3B404CC6460BBCF30FFE4AE16A58">
    <w:name w:val="FD1D3B404CC6460BBCF30FFE4AE16A58"/>
    <w:rsid w:val="00030F80"/>
    <w:pPr>
      <w:spacing w:after="160" w:line="259" w:lineRule="auto"/>
    </w:pPr>
  </w:style>
  <w:style w:type="paragraph" w:customStyle="1" w:styleId="31ECF5CE67A14EF2992D1710B5724E28">
    <w:name w:val="31ECF5CE67A14EF2992D1710B5724E28"/>
    <w:rsid w:val="00030F80"/>
    <w:pPr>
      <w:spacing w:after="160" w:line="259" w:lineRule="auto"/>
    </w:pPr>
  </w:style>
  <w:style w:type="paragraph" w:customStyle="1" w:styleId="D289DBA438F4458B8C0969837B6E0F25">
    <w:name w:val="D289DBA438F4458B8C0969837B6E0F25"/>
    <w:rsid w:val="00030F80"/>
    <w:pPr>
      <w:spacing w:after="160" w:line="259" w:lineRule="auto"/>
    </w:pPr>
  </w:style>
  <w:style w:type="paragraph" w:customStyle="1" w:styleId="21B09714E60F4EFFB26F69B2143C40BA">
    <w:name w:val="21B09714E60F4EFFB26F69B2143C40BA"/>
    <w:rsid w:val="00030F80"/>
    <w:pPr>
      <w:spacing w:after="160" w:line="259" w:lineRule="auto"/>
    </w:pPr>
  </w:style>
  <w:style w:type="paragraph" w:customStyle="1" w:styleId="3AE47879FD4C4F72AF53A8FA11EE3B4B">
    <w:name w:val="3AE47879FD4C4F72AF53A8FA11EE3B4B"/>
    <w:rsid w:val="00030F80"/>
    <w:pPr>
      <w:spacing w:after="160" w:line="259" w:lineRule="auto"/>
    </w:pPr>
  </w:style>
  <w:style w:type="paragraph" w:customStyle="1" w:styleId="AF5ACE3B4C9443A590EE720BB7AACA6C">
    <w:name w:val="AF5ACE3B4C9443A590EE720BB7AACA6C"/>
    <w:rsid w:val="00030F80"/>
    <w:pPr>
      <w:spacing w:after="160" w:line="259" w:lineRule="auto"/>
    </w:pPr>
  </w:style>
  <w:style w:type="paragraph" w:customStyle="1" w:styleId="635184642E8146B98F810C6BDF378596">
    <w:name w:val="635184642E8146B98F810C6BDF378596"/>
    <w:rsid w:val="00030F80"/>
    <w:pPr>
      <w:spacing w:after="160" w:line="259" w:lineRule="auto"/>
    </w:pPr>
  </w:style>
  <w:style w:type="paragraph" w:customStyle="1" w:styleId="C0D5DAC6C3C2413799C72FB31695F923">
    <w:name w:val="C0D5DAC6C3C2413799C72FB31695F923"/>
    <w:rsid w:val="00030F80"/>
    <w:pPr>
      <w:spacing w:after="160" w:line="259" w:lineRule="auto"/>
    </w:pPr>
  </w:style>
  <w:style w:type="paragraph" w:customStyle="1" w:styleId="BEEA960576EF47A5965FE1634BC76063">
    <w:name w:val="BEEA960576EF47A5965FE1634BC76063"/>
    <w:rsid w:val="00030F80"/>
    <w:pPr>
      <w:spacing w:after="160" w:line="259" w:lineRule="auto"/>
    </w:pPr>
  </w:style>
  <w:style w:type="paragraph" w:customStyle="1" w:styleId="D5FE4028A79F45C28B82131F2A3EE3B3">
    <w:name w:val="D5FE4028A79F45C28B82131F2A3EE3B3"/>
    <w:rsid w:val="00030F80"/>
    <w:pPr>
      <w:spacing w:after="160" w:line="259" w:lineRule="auto"/>
    </w:pPr>
  </w:style>
  <w:style w:type="paragraph" w:customStyle="1" w:styleId="BC811D30D03A4A41BF945B62CBBDA36D">
    <w:name w:val="BC811D30D03A4A41BF945B62CBBDA36D"/>
    <w:rsid w:val="00030F80"/>
    <w:pPr>
      <w:spacing w:after="160" w:line="259" w:lineRule="auto"/>
    </w:pPr>
  </w:style>
  <w:style w:type="paragraph" w:customStyle="1" w:styleId="91AD8F5D1C1C4D5DB57094996ACB17BB">
    <w:name w:val="91AD8F5D1C1C4D5DB57094996ACB17BB"/>
    <w:rsid w:val="00030F80"/>
    <w:pPr>
      <w:spacing w:after="160" w:line="259" w:lineRule="auto"/>
    </w:pPr>
  </w:style>
  <w:style w:type="paragraph" w:customStyle="1" w:styleId="C2FCFCC4F1CB4760B0307442B9F38823">
    <w:name w:val="C2FCFCC4F1CB4760B0307442B9F38823"/>
    <w:rsid w:val="00030F80"/>
    <w:pPr>
      <w:spacing w:after="160" w:line="259" w:lineRule="auto"/>
    </w:pPr>
  </w:style>
  <w:style w:type="paragraph" w:customStyle="1" w:styleId="987B2512136C46CBA08B11149719DED5">
    <w:name w:val="987B2512136C46CBA08B11149719DED5"/>
    <w:rsid w:val="00030F80"/>
    <w:pPr>
      <w:spacing w:after="160" w:line="259" w:lineRule="auto"/>
    </w:pPr>
  </w:style>
  <w:style w:type="paragraph" w:customStyle="1" w:styleId="048E8AC2624C40C8A771C537C119955A">
    <w:name w:val="048E8AC2624C40C8A771C537C119955A"/>
    <w:rsid w:val="00030F80"/>
    <w:pPr>
      <w:spacing w:after="160" w:line="259" w:lineRule="auto"/>
    </w:pPr>
  </w:style>
  <w:style w:type="paragraph" w:customStyle="1" w:styleId="12DF2778E5094D1CAD1B246E5E7347D0">
    <w:name w:val="12DF2778E5094D1CAD1B246E5E7347D0"/>
    <w:rsid w:val="00030F80"/>
    <w:pPr>
      <w:spacing w:after="160" w:line="259" w:lineRule="auto"/>
    </w:pPr>
  </w:style>
  <w:style w:type="paragraph" w:customStyle="1" w:styleId="22BD7A224C944609860F5FE9D1F2802F">
    <w:name w:val="22BD7A224C944609860F5FE9D1F2802F"/>
    <w:rsid w:val="00030F80"/>
    <w:pPr>
      <w:spacing w:after="160" w:line="259" w:lineRule="auto"/>
    </w:pPr>
  </w:style>
  <w:style w:type="paragraph" w:customStyle="1" w:styleId="F65EABE45C7B4A0BB82E0A505E04485D">
    <w:name w:val="F65EABE45C7B4A0BB82E0A505E04485D"/>
    <w:rsid w:val="00030F80"/>
    <w:pPr>
      <w:spacing w:after="160" w:line="259" w:lineRule="auto"/>
    </w:pPr>
  </w:style>
  <w:style w:type="paragraph" w:customStyle="1" w:styleId="3913CACEF29843F6AB0B171842C301D9">
    <w:name w:val="3913CACEF29843F6AB0B171842C301D9"/>
    <w:rsid w:val="00030F80"/>
    <w:pPr>
      <w:spacing w:after="160" w:line="259" w:lineRule="auto"/>
    </w:pPr>
  </w:style>
  <w:style w:type="paragraph" w:customStyle="1" w:styleId="5E530FEA3D814687AA20660C5850FB7C">
    <w:name w:val="5E530FEA3D814687AA20660C5850FB7C"/>
    <w:rsid w:val="00030F80"/>
    <w:pPr>
      <w:spacing w:after="160" w:line="259" w:lineRule="auto"/>
    </w:pPr>
  </w:style>
  <w:style w:type="paragraph" w:customStyle="1" w:styleId="9F70897EF9B34F05A6B37AD953882A91">
    <w:name w:val="9F70897EF9B34F05A6B37AD953882A91"/>
    <w:rsid w:val="00030F80"/>
    <w:pPr>
      <w:spacing w:after="160" w:line="259" w:lineRule="auto"/>
    </w:pPr>
  </w:style>
  <w:style w:type="paragraph" w:customStyle="1" w:styleId="E887107D847C49CEA55301F9B3E5024A">
    <w:name w:val="E887107D847C49CEA55301F9B3E5024A"/>
    <w:rsid w:val="00030F80"/>
    <w:pPr>
      <w:spacing w:after="160" w:line="259" w:lineRule="auto"/>
    </w:pPr>
  </w:style>
  <w:style w:type="paragraph" w:customStyle="1" w:styleId="6EDCB7A3FB1A4A1090C9C5F100608717">
    <w:name w:val="6EDCB7A3FB1A4A1090C9C5F100608717"/>
    <w:rsid w:val="00030F80"/>
    <w:pPr>
      <w:spacing w:after="160" w:line="259" w:lineRule="auto"/>
    </w:pPr>
  </w:style>
  <w:style w:type="paragraph" w:customStyle="1" w:styleId="209353A8A53942559B7D80F98DCCE8BE">
    <w:name w:val="209353A8A53942559B7D80F98DCCE8BE"/>
    <w:rsid w:val="00030F80"/>
    <w:pPr>
      <w:spacing w:after="160" w:line="259" w:lineRule="auto"/>
    </w:pPr>
  </w:style>
  <w:style w:type="paragraph" w:customStyle="1" w:styleId="C4D276A0AAA94802A0097F366B535F62">
    <w:name w:val="C4D276A0AAA94802A0097F366B535F62"/>
    <w:rsid w:val="00030F80"/>
    <w:pPr>
      <w:spacing w:after="160" w:line="259" w:lineRule="auto"/>
    </w:pPr>
  </w:style>
  <w:style w:type="paragraph" w:customStyle="1" w:styleId="2EC45C3093DC4439B98E01DD161016D2">
    <w:name w:val="2EC45C3093DC4439B98E01DD161016D2"/>
    <w:rsid w:val="00030F80"/>
    <w:pPr>
      <w:spacing w:after="160" w:line="259" w:lineRule="auto"/>
    </w:pPr>
  </w:style>
  <w:style w:type="paragraph" w:customStyle="1" w:styleId="6DE933B739464C4092CF0ED88D689F28">
    <w:name w:val="6DE933B739464C4092CF0ED88D689F28"/>
    <w:rsid w:val="00030F80"/>
    <w:pPr>
      <w:spacing w:after="160" w:line="259" w:lineRule="auto"/>
    </w:pPr>
  </w:style>
  <w:style w:type="paragraph" w:customStyle="1" w:styleId="4797187538FA4FF3AFB34A35AA165BE9">
    <w:name w:val="4797187538FA4FF3AFB34A35AA165BE9"/>
    <w:rsid w:val="00030F80"/>
    <w:pPr>
      <w:spacing w:after="160" w:line="259" w:lineRule="auto"/>
    </w:pPr>
  </w:style>
  <w:style w:type="paragraph" w:customStyle="1" w:styleId="5DBD6420915B4C0281250F51E10914EC">
    <w:name w:val="5DBD6420915B4C0281250F51E10914EC"/>
    <w:rsid w:val="00030F80"/>
    <w:pPr>
      <w:spacing w:after="160" w:line="259" w:lineRule="auto"/>
    </w:pPr>
  </w:style>
  <w:style w:type="paragraph" w:customStyle="1" w:styleId="1D06130C73B24A7686EFF2C822C8175B">
    <w:name w:val="1D06130C73B24A7686EFF2C822C8175B"/>
    <w:rsid w:val="00030F80"/>
    <w:pPr>
      <w:spacing w:after="160" w:line="259" w:lineRule="auto"/>
    </w:pPr>
  </w:style>
  <w:style w:type="paragraph" w:customStyle="1" w:styleId="4BEE2896B3BC4E1DAE89DB5EE868B389">
    <w:name w:val="4BEE2896B3BC4E1DAE89DB5EE868B389"/>
    <w:rsid w:val="00030F80"/>
    <w:pPr>
      <w:spacing w:after="160" w:line="259" w:lineRule="auto"/>
    </w:pPr>
  </w:style>
  <w:style w:type="paragraph" w:customStyle="1" w:styleId="A2C04932682F4A61A5B12F49863664A3">
    <w:name w:val="A2C04932682F4A61A5B12F49863664A3"/>
    <w:rsid w:val="00030F80"/>
    <w:pPr>
      <w:spacing w:after="160" w:line="259" w:lineRule="auto"/>
    </w:pPr>
  </w:style>
  <w:style w:type="paragraph" w:customStyle="1" w:styleId="21F7269D6A2943F397453994E79081EE">
    <w:name w:val="21F7269D6A2943F397453994E79081EE"/>
    <w:rsid w:val="00030F80"/>
    <w:pPr>
      <w:spacing w:after="160" w:line="259" w:lineRule="auto"/>
    </w:pPr>
  </w:style>
  <w:style w:type="paragraph" w:customStyle="1" w:styleId="FAC425A91FEA4200829F2D839E983C6E">
    <w:name w:val="FAC425A91FEA4200829F2D839E983C6E"/>
    <w:rsid w:val="00030F80"/>
    <w:pPr>
      <w:spacing w:after="160" w:line="259" w:lineRule="auto"/>
    </w:pPr>
  </w:style>
  <w:style w:type="paragraph" w:customStyle="1" w:styleId="86F7ED65FEFC4996907E92B40CCDBA3A">
    <w:name w:val="86F7ED65FEFC4996907E92B40CCDBA3A"/>
    <w:rsid w:val="00030F80"/>
    <w:pPr>
      <w:spacing w:after="160" w:line="259" w:lineRule="auto"/>
    </w:pPr>
  </w:style>
  <w:style w:type="paragraph" w:customStyle="1" w:styleId="C97821D68713499CBF92FCC3E3AFE431">
    <w:name w:val="C97821D68713499CBF92FCC3E3AFE431"/>
    <w:rsid w:val="00030F80"/>
    <w:pPr>
      <w:spacing w:after="160" w:line="259" w:lineRule="auto"/>
    </w:pPr>
  </w:style>
  <w:style w:type="paragraph" w:customStyle="1" w:styleId="D06250B2E7124D0F9256B71F3DA0FAB6">
    <w:name w:val="D06250B2E7124D0F9256B71F3DA0FAB6"/>
    <w:rsid w:val="00030F80"/>
    <w:pPr>
      <w:spacing w:after="160" w:line="259" w:lineRule="auto"/>
    </w:pPr>
  </w:style>
  <w:style w:type="paragraph" w:customStyle="1" w:styleId="F2D2CA0B4E644E46BEAF041EAED07312">
    <w:name w:val="F2D2CA0B4E644E46BEAF041EAED07312"/>
    <w:rsid w:val="00030F80"/>
    <w:pPr>
      <w:spacing w:after="160" w:line="259" w:lineRule="auto"/>
    </w:pPr>
  </w:style>
  <w:style w:type="paragraph" w:customStyle="1" w:styleId="CFDA0BD0AD564C959512F90ACDD677FC">
    <w:name w:val="CFDA0BD0AD564C959512F90ACDD677FC"/>
    <w:rsid w:val="00030F80"/>
    <w:pPr>
      <w:spacing w:after="160" w:line="259" w:lineRule="auto"/>
    </w:pPr>
  </w:style>
  <w:style w:type="paragraph" w:customStyle="1" w:styleId="6E9270F89AD34E3F8C671DABAE361419">
    <w:name w:val="6E9270F89AD34E3F8C671DABAE361419"/>
    <w:rsid w:val="00030F80"/>
    <w:pPr>
      <w:spacing w:after="160" w:line="259" w:lineRule="auto"/>
    </w:pPr>
  </w:style>
  <w:style w:type="paragraph" w:customStyle="1" w:styleId="F4138E49105D469EBDCA8282AE0FFFE2">
    <w:name w:val="F4138E49105D469EBDCA8282AE0FFFE2"/>
    <w:rsid w:val="00030F80"/>
    <w:pPr>
      <w:spacing w:after="160" w:line="259" w:lineRule="auto"/>
    </w:pPr>
  </w:style>
  <w:style w:type="paragraph" w:customStyle="1" w:styleId="3AB32758133D425C8303DAABF624ADBE">
    <w:name w:val="3AB32758133D425C8303DAABF624ADBE"/>
    <w:rsid w:val="00030F80"/>
    <w:pPr>
      <w:spacing w:after="160" w:line="259" w:lineRule="auto"/>
    </w:pPr>
  </w:style>
  <w:style w:type="paragraph" w:customStyle="1" w:styleId="7BA7629A631E459F92F5BBAE18A8D430">
    <w:name w:val="7BA7629A631E459F92F5BBAE18A8D430"/>
    <w:rsid w:val="00030F80"/>
    <w:pPr>
      <w:spacing w:after="160" w:line="259" w:lineRule="auto"/>
    </w:pPr>
  </w:style>
  <w:style w:type="paragraph" w:customStyle="1" w:styleId="AB5B2AF7BC644D72A4E805768EDE4C60">
    <w:name w:val="AB5B2AF7BC644D72A4E805768EDE4C60"/>
    <w:rsid w:val="00030F80"/>
    <w:pPr>
      <w:spacing w:after="160" w:line="259" w:lineRule="auto"/>
    </w:pPr>
  </w:style>
  <w:style w:type="paragraph" w:customStyle="1" w:styleId="07AC0E97EFA84AC89B0BE5520C0A6967">
    <w:name w:val="07AC0E97EFA84AC89B0BE5520C0A6967"/>
    <w:rsid w:val="00030F80"/>
    <w:pPr>
      <w:spacing w:after="160" w:line="259" w:lineRule="auto"/>
    </w:pPr>
  </w:style>
  <w:style w:type="paragraph" w:customStyle="1" w:styleId="EB0A6B8473B1442AA5C5A984204F2951">
    <w:name w:val="EB0A6B8473B1442AA5C5A984204F2951"/>
    <w:rsid w:val="00030F80"/>
    <w:pPr>
      <w:spacing w:after="160" w:line="259" w:lineRule="auto"/>
    </w:pPr>
  </w:style>
  <w:style w:type="paragraph" w:customStyle="1" w:styleId="F5BE3ADA3BDB4D20B66750A790CF8E30">
    <w:name w:val="F5BE3ADA3BDB4D20B66750A790CF8E30"/>
    <w:rsid w:val="00030F80"/>
    <w:pPr>
      <w:spacing w:after="160" w:line="259" w:lineRule="auto"/>
    </w:pPr>
  </w:style>
  <w:style w:type="paragraph" w:customStyle="1" w:styleId="57514815BFFA488D8107ED812922C54D">
    <w:name w:val="57514815BFFA488D8107ED812922C54D"/>
    <w:rsid w:val="00030F80"/>
    <w:pPr>
      <w:spacing w:after="160" w:line="259" w:lineRule="auto"/>
    </w:pPr>
  </w:style>
  <w:style w:type="paragraph" w:customStyle="1" w:styleId="310CAD2D18E74C5693B8B0A1FE6E6D54">
    <w:name w:val="310CAD2D18E74C5693B8B0A1FE6E6D54"/>
    <w:rsid w:val="00030F80"/>
    <w:pPr>
      <w:spacing w:after="160" w:line="259" w:lineRule="auto"/>
    </w:pPr>
  </w:style>
  <w:style w:type="paragraph" w:customStyle="1" w:styleId="3A964A6526F5485AB8A22F7445017086">
    <w:name w:val="3A964A6526F5485AB8A22F7445017086"/>
    <w:rsid w:val="00030F80"/>
    <w:pPr>
      <w:spacing w:after="160" w:line="259" w:lineRule="auto"/>
    </w:pPr>
  </w:style>
  <w:style w:type="paragraph" w:customStyle="1" w:styleId="A04C0F659A9847FE9746C31CCAAE622D">
    <w:name w:val="A04C0F659A9847FE9746C31CCAAE622D"/>
    <w:rsid w:val="00030F80"/>
    <w:pPr>
      <w:spacing w:after="160" w:line="259" w:lineRule="auto"/>
    </w:pPr>
  </w:style>
  <w:style w:type="paragraph" w:customStyle="1" w:styleId="BFCC2F87D2B14EBA8030A3DFCF095285">
    <w:name w:val="BFCC2F87D2B14EBA8030A3DFCF095285"/>
    <w:rsid w:val="00030F80"/>
    <w:pPr>
      <w:spacing w:after="160" w:line="259" w:lineRule="auto"/>
    </w:pPr>
  </w:style>
  <w:style w:type="paragraph" w:customStyle="1" w:styleId="822518BC9D4F4E0BB58EFC405555ACBC">
    <w:name w:val="822518BC9D4F4E0BB58EFC405555ACBC"/>
    <w:rsid w:val="00030F80"/>
    <w:pPr>
      <w:spacing w:after="160" w:line="259" w:lineRule="auto"/>
    </w:pPr>
  </w:style>
  <w:style w:type="paragraph" w:customStyle="1" w:styleId="C959DF95BCF8414D9096459A47ADAE2C">
    <w:name w:val="C959DF95BCF8414D9096459A47ADAE2C"/>
    <w:rsid w:val="00030F80"/>
    <w:pPr>
      <w:spacing w:after="160" w:line="259" w:lineRule="auto"/>
    </w:pPr>
  </w:style>
  <w:style w:type="paragraph" w:customStyle="1" w:styleId="CD7C642A08AB4BE7AA6A8A884E3F374B">
    <w:name w:val="CD7C642A08AB4BE7AA6A8A884E3F374B"/>
    <w:rsid w:val="00030F80"/>
    <w:pPr>
      <w:spacing w:after="160" w:line="259" w:lineRule="auto"/>
    </w:pPr>
  </w:style>
  <w:style w:type="paragraph" w:customStyle="1" w:styleId="9058A40099204F1FAC41D62D406B0D13">
    <w:name w:val="9058A40099204F1FAC41D62D406B0D13"/>
    <w:rsid w:val="00030F80"/>
    <w:pPr>
      <w:spacing w:after="160" w:line="259" w:lineRule="auto"/>
    </w:pPr>
  </w:style>
  <w:style w:type="paragraph" w:customStyle="1" w:styleId="4002901CDB5F4BDC9FFF7AA22ABE48E4">
    <w:name w:val="4002901CDB5F4BDC9FFF7AA22ABE48E4"/>
    <w:rsid w:val="00030F80"/>
    <w:pPr>
      <w:spacing w:after="160" w:line="259" w:lineRule="auto"/>
    </w:pPr>
  </w:style>
  <w:style w:type="paragraph" w:customStyle="1" w:styleId="2FABCB462AAA4FBE86B02E0B4DD90C3B">
    <w:name w:val="2FABCB462AAA4FBE86B02E0B4DD90C3B"/>
    <w:rsid w:val="00030F80"/>
    <w:pPr>
      <w:spacing w:after="160" w:line="259" w:lineRule="auto"/>
    </w:pPr>
  </w:style>
  <w:style w:type="paragraph" w:customStyle="1" w:styleId="0FBB30858C5448B0A9DFB42D3B920486">
    <w:name w:val="0FBB30858C5448B0A9DFB42D3B920486"/>
    <w:rsid w:val="00030F80"/>
    <w:pPr>
      <w:spacing w:after="160" w:line="259" w:lineRule="auto"/>
    </w:pPr>
  </w:style>
  <w:style w:type="paragraph" w:customStyle="1" w:styleId="82B01F64768C4991A8B08B87549AAD3F">
    <w:name w:val="82B01F64768C4991A8B08B87549AAD3F"/>
    <w:rsid w:val="00030F80"/>
    <w:pPr>
      <w:spacing w:after="160" w:line="259" w:lineRule="auto"/>
    </w:pPr>
  </w:style>
  <w:style w:type="paragraph" w:customStyle="1" w:styleId="A63CA06B7EA142EFAD690AF6D1D99800">
    <w:name w:val="A63CA06B7EA142EFAD690AF6D1D99800"/>
    <w:rsid w:val="00030F80"/>
    <w:pPr>
      <w:spacing w:after="160" w:line="259" w:lineRule="auto"/>
    </w:pPr>
  </w:style>
  <w:style w:type="paragraph" w:customStyle="1" w:styleId="5A40D865490243EABC2C3E09F0729DCF">
    <w:name w:val="5A40D865490243EABC2C3E09F0729DCF"/>
    <w:rsid w:val="00030F80"/>
    <w:pPr>
      <w:spacing w:after="160" w:line="259" w:lineRule="auto"/>
    </w:pPr>
  </w:style>
  <w:style w:type="paragraph" w:customStyle="1" w:styleId="10C81E12909145FCB924E8BF9B95065C">
    <w:name w:val="10C81E12909145FCB924E8BF9B95065C"/>
    <w:rsid w:val="00030F80"/>
    <w:pPr>
      <w:spacing w:after="160" w:line="259" w:lineRule="auto"/>
    </w:pPr>
  </w:style>
  <w:style w:type="paragraph" w:customStyle="1" w:styleId="C7DA58F6A8A84AFAA9D66C0CA4B5F4D3">
    <w:name w:val="C7DA58F6A8A84AFAA9D66C0CA4B5F4D3"/>
    <w:rsid w:val="00030F8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SEBN_120215_vff">
      <a:dk1>
        <a:srgbClr val="004E9E"/>
      </a:dk1>
      <a:lt1>
        <a:srgbClr val="FFFFFF"/>
      </a:lt1>
      <a:dk2>
        <a:srgbClr val="004E9E"/>
      </a:dk2>
      <a:lt2>
        <a:srgbClr val="FFFFFF"/>
      </a:lt2>
      <a:accent1>
        <a:srgbClr val="CED8FE"/>
      </a:accent1>
      <a:accent2>
        <a:srgbClr val="9DB1FD"/>
      </a:accent2>
      <a:accent3>
        <a:srgbClr val="6C8AFC"/>
      </a:accent3>
      <a:accent4>
        <a:srgbClr val="3B63FB"/>
      </a:accent4>
      <a:accent5>
        <a:srgbClr val="004E9E"/>
      </a:accent5>
      <a:accent6>
        <a:srgbClr val="000000"/>
      </a:accent6>
      <a:hlink>
        <a:srgbClr val="004E9E"/>
      </a:hlink>
      <a:folHlink>
        <a:srgbClr val="EA8254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ADA40-BC35-424E-8E7D-3522062E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Job_Description_template_Rev6</Template>
  <TotalTime>1</TotalTime>
  <Pages>6</Pages>
  <Words>1274</Words>
  <Characters>7263</Characters>
  <Application>Microsoft Office Word</Application>
  <DocSecurity>0</DocSecurity>
  <Lines>60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Vorlage</vt:lpstr>
      <vt:lpstr>Vorlage</vt:lpstr>
      <vt:lpstr>Vorlage</vt:lpstr>
    </vt:vector>
  </TitlesOfParts>
  <Company>Sumitomo Electric Bordnetze Gmbh</Company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creator>Abdessalem Trabelsi</dc:creator>
  <cp:lastModifiedBy>Arbawy, Soumaya</cp:lastModifiedBy>
  <cp:revision>2</cp:revision>
  <cp:lastPrinted>2023-11-08T10:20:00Z</cp:lastPrinted>
  <dcterms:created xsi:type="dcterms:W3CDTF">2023-11-08T10:21:00Z</dcterms:created>
  <dcterms:modified xsi:type="dcterms:W3CDTF">2023-11-08T10:21:00Z</dcterms:modified>
</cp:coreProperties>
</file>